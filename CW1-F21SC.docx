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61730" w14:textId="79033283" w:rsidR="003B3099" w:rsidRDefault="00650255" w:rsidP="00650255">
      <w:pPr>
        <w:pStyle w:val="Title2"/>
        <w:spacing w:line="600" w:lineRule="auto"/>
        <w:jc w:val="left"/>
      </w:pPr>
      <w:r w:rsidRPr="00541734">
        <w:rPr>
          <w:noProof/>
          <w:sz w:val="20"/>
          <w:szCs w:val="20"/>
          <w:lang w:val="en-GB" w:eastAsia="en-GB"/>
        </w:rPr>
        <w:drawing>
          <wp:anchor distT="0" distB="0" distL="114300" distR="114300" simplePos="0" relativeHeight="251725824" behindDoc="0" locked="0" layoutInCell="1" allowOverlap="1" wp14:anchorId="0FDF0AC4" wp14:editId="4F09B9D7">
            <wp:simplePos x="0" y="0"/>
            <wp:positionH relativeFrom="column">
              <wp:posOffset>5021580</wp:posOffset>
            </wp:positionH>
            <wp:positionV relativeFrom="paragraph">
              <wp:posOffset>-483870</wp:posOffset>
            </wp:positionV>
            <wp:extent cx="1132840" cy="796925"/>
            <wp:effectExtent l="0" t="0" r="0" b="3175"/>
            <wp:wrapNone/>
            <wp:docPr id="36" name="Picture 36" descr="S:\Secretariat\Court Committees\Administration\Terms of Reference\Current word versions\Terms of Reference review - August 2019\HW - Logo - Global - Small (Pos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ecretariat\Court Committees\Administration\Terms of Reference\Current word versions\Terms of Reference review - August 2019\HW - Logo - Global - Small (Positiv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32840" cy="79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A6F034" w14:textId="75B08600" w:rsidR="003B3099" w:rsidRPr="00650255" w:rsidRDefault="00650255" w:rsidP="00650255">
      <w:pPr>
        <w:spacing w:line="240" w:lineRule="auto"/>
        <w:ind w:firstLine="0"/>
        <w:contextualSpacing/>
        <w:jc w:val="center"/>
        <w:rPr>
          <w:rFonts w:ascii="Arial" w:hAnsi="Arial" w:cs="Arial"/>
          <w:b/>
          <w:bCs/>
          <w:color w:val="595959" w:themeColor="text1" w:themeTint="A6"/>
          <w:sz w:val="32"/>
          <w:szCs w:val="32"/>
        </w:rPr>
      </w:pPr>
      <w:r>
        <w:rPr>
          <w:rFonts w:ascii="Arial" w:hAnsi="Arial" w:cs="Arial"/>
          <w:b/>
          <w:bCs/>
          <w:color w:val="595959" w:themeColor="text1" w:themeTint="A6"/>
          <w:sz w:val="32"/>
          <w:szCs w:val="32"/>
        </w:rPr>
        <w:t xml:space="preserve">Student </w:t>
      </w:r>
      <w:r w:rsidRPr="00541734">
        <w:rPr>
          <w:rFonts w:ascii="Arial" w:hAnsi="Arial" w:cs="Arial"/>
          <w:b/>
          <w:bCs/>
          <w:color w:val="595959" w:themeColor="text1" w:themeTint="A6"/>
          <w:sz w:val="32"/>
          <w:szCs w:val="32"/>
        </w:rPr>
        <w:t>Declaration of Authorship</w:t>
      </w:r>
    </w:p>
    <w:p w14:paraId="2BBC2E08" w14:textId="6D3EA3F3" w:rsidR="003B3099" w:rsidRDefault="003B3099" w:rsidP="00650255">
      <w:pPr>
        <w:pStyle w:val="Title2"/>
        <w:spacing w:line="600" w:lineRule="auto"/>
        <w:jc w:val="left"/>
      </w:pPr>
    </w:p>
    <w:tbl>
      <w:tblPr>
        <w:tblStyle w:val="TableGrid"/>
        <w:tblpPr w:leftFromText="180" w:rightFromText="180" w:vertAnchor="page" w:horzAnchor="margin" w:tblpY="3109"/>
        <w:tblW w:w="9026" w:type="dxa"/>
        <w:tblLook w:val="04A0" w:firstRow="1" w:lastRow="0" w:firstColumn="1" w:lastColumn="0" w:noHBand="0" w:noVBand="1"/>
      </w:tblPr>
      <w:tblGrid>
        <w:gridCol w:w="3260"/>
        <w:gridCol w:w="5766"/>
      </w:tblGrid>
      <w:tr w:rsidR="009B1023" w:rsidRPr="003B3099" w14:paraId="7FCDD01B" w14:textId="77777777" w:rsidTr="00650255">
        <w:tc>
          <w:tcPr>
            <w:tcW w:w="3260" w:type="dxa"/>
            <w:vAlign w:val="center"/>
          </w:tcPr>
          <w:p w14:paraId="24D5F60B" w14:textId="3EE1A73D" w:rsidR="009B1023" w:rsidRPr="003B3099" w:rsidRDefault="009B1023" w:rsidP="00650255">
            <w:pPr>
              <w:spacing w:before="120" w:after="120"/>
              <w:ind w:firstLine="0"/>
              <w:rPr>
                <w:rFonts w:ascii="Arial" w:hAnsi="Arial" w:cs="Arial"/>
                <w:b/>
                <w:bCs/>
                <w:color w:val="0070C0"/>
                <w:sz w:val="22"/>
                <w:szCs w:val="22"/>
              </w:rPr>
            </w:pPr>
            <w:r w:rsidRPr="003B3099">
              <w:rPr>
                <w:rFonts w:ascii="Arial" w:hAnsi="Arial" w:cs="Arial"/>
                <w:b/>
                <w:bCs/>
                <w:sz w:val="22"/>
                <w:szCs w:val="22"/>
              </w:rPr>
              <w:t>Course code and name:</w:t>
            </w:r>
          </w:p>
        </w:tc>
        <w:tc>
          <w:tcPr>
            <w:tcW w:w="5766" w:type="dxa"/>
            <w:vAlign w:val="center"/>
          </w:tcPr>
          <w:p w14:paraId="3F4CC928" w14:textId="77777777" w:rsidR="009B1023" w:rsidRPr="003B3099" w:rsidRDefault="009B1023" w:rsidP="00650255">
            <w:pPr>
              <w:spacing w:before="120" w:after="120"/>
              <w:ind w:left="35"/>
              <w:rPr>
                <w:rFonts w:ascii="Arial" w:hAnsi="Arial" w:cs="Arial"/>
                <w:color w:val="0070C0"/>
                <w:sz w:val="22"/>
                <w:szCs w:val="22"/>
              </w:rPr>
            </w:pPr>
            <w:r w:rsidRPr="003B3099">
              <w:rPr>
                <w:rFonts w:ascii="Arial" w:hAnsi="Arial" w:cs="Arial"/>
                <w:color w:val="0070C0"/>
                <w:sz w:val="22"/>
                <w:szCs w:val="22"/>
              </w:rPr>
              <w:t>F21SC Industrial Programming</w:t>
            </w:r>
          </w:p>
        </w:tc>
      </w:tr>
      <w:tr w:rsidR="009B1023" w:rsidRPr="003B3099" w14:paraId="4BB13270" w14:textId="77777777" w:rsidTr="00650255">
        <w:tc>
          <w:tcPr>
            <w:tcW w:w="3260" w:type="dxa"/>
            <w:vAlign w:val="center"/>
          </w:tcPr>
          <w:p w14:paraId="15B58E14" w14:textId="77777777" w:rsidR="009B1023" w:rsidRPr="003B3099" w:rsidRDefault="009B1023" w:rsidP="00650255">
            <w:pPr>
              <w:spacing w:before="120" w:after="120"/>
              <w:ind w:firstLine="0"/>
              <w:rPr>
                <w:rFonts w:ascii="Arial" w:hAnsi="Arial" w:cs="Arial"/>
                <w:b/>
                <w:bCs/>
                <w:sz w:val="22"/>
                <w:szCs w:val="22"/>
              </w:rPr>
            </w:pPr>
            <w:r w:rsidRPr="003B3099">
              <w:rPr>
                <w:rFonts w:ascii="Arial" w:hAnsi="Arial" w:cs="Arial"/>
                <w:b/>
                <w:bCs/>
                <w:sz w:val="22"/>
                <w:szCs w:val="22"/>
              </w:rPr>
              <w:t>Type of assessment:</w:t>
            </w:r>
          </w:p>
        </w:tc>
        <w:tc>
          <w:tcPr>
            <w:tcW w:w="5766" w:type="dxa"/>
            <w:vAlign w:val="center"/>
          </w:tcPr>
          <w:p w14:paraId="711848E3" w14:textId="77777777" w:rsidR="009B1023" w:rsidRPr="003B3099" w:rsidRDefault="009B1023" w:rsidP="00650255">
            <w:pPr>
              <w:spacing w:before="120" w:after="120"/>
              <w:rPr>
                <w:rFonts w:ascii="Arial" w:hAnsi="Arial" w:cs="Arial"/>
                <w:b/>
                <w:bCs/>
                <w:sz w:val="22"/>
                <w:szCs w:val="22"/>
              </w:rPr>
            </w:pPr>
            <w:r w:rsidRPr="003B3099">
              <w:rPr>
                <w:rFonts w:ascii="Arial" w:hAnsi="Arial" w:cs="Arial"/>
                <w:b/>
                <w:bCs/>
                <w:sz w:val="22"/>
                <w:szCs w:val="22"/>
              </w:rPr>
              <w:t xml:space="preserve">Individual </w:t>
            </w:r>
          </w:p>
        </w:tc>
      </w:tr>
      <w:tr w:rsidR="009B1023" w:rsidRPr="003B3099" w14:paraId="0E6DD28E" w14:textId="77777777" w:rsidTr="00650255">
        <w:tc>
          <w:tcPr>
            <w:tcW w:w="3260" w:type="dxa"/>
            <w:vAlign w:val="center"/>
          </w:tcPr>
          <w:p w14:paraId="67E8C3D5" w14:textId="71D99631" w:rsidR="009B1023" w:rsidRPr="003B3099" w:rsidRDefault="009B1023" w:rsidP="00650255">
            <w:pPr>
              <w:spacing w:before="120" w:after="120"/>
              <w:ind w:firstLine="0"/>
              <w:rPr>
                <w:rFonts w:ascii="Arial" w:hAnsi="Arial" w:cs="Arial"/>
                <w:b/>
                <w:bCs/>
                <w:color w:val="0070C0"/>
                <w:sz w:val="22"/>
                <w:szCs w:val="22"/>
              </w:rPr>
            </w:pPr>
            <w:r w:rsidRPr="003B3099">
              <w:rPr>
                <w:rFonts w:ascii="Arial" w:hAnsi="Arial" w:cs="Arial"/>
                <w:b/>
                <w:bCs/>
                <w:sz w:val="22"/>
                <w:szCs w:val="22"/>
              </w:rPr>
              <w:t>Coursework Title:</w:t>
            </w:r>
          </w:p>
        </w:tc>
        <w:tc>
          <w:tcPr>
            <w:tcW w:w="5766" w:type="dxa"/>
            <w:vAlign w:val="center"/>
          </w:tcPr>
          <w:p w14:paraId="67ADB7B7" w14:textId="77777777" w:rsidR="009B1023" w:rsidRPr="003B3099" w:rsidRDefault="009B1023" w:rsidP="00650255">
            <w:pPr>
              <w:spacing w:before="120" w:after="120"/>
              <w:rPr>
                <w:rFonts w:ascii="Arial" w:hAnsi="Arial" w:cs="Arial"/>
                <w:color w:val="595959" w:themeColor="text1" w:themeTint="A6"/>
                <w:sz w:val="22"/>
                <w:szCs w:val="22"/>
              </w:rPr>
            </w:pPr>
            <w:r w:rsidRPr="003B3099">
              <w:rPr>
                <w:rFonts w:ascii="Arial" w:hAnsi="Arial" w:cs="Arial"/>
                <w:color w:val="595959" w:themeColor="text1" w:themeTint="A6"/>
                <w:sz w:val="22"/>
                <w:szCs w:val="22"/>
              </w:rPr>
              <w:t>Developing A Simple Web Browser</w:t>
            </w:r>
          </w:p>
        </w:tc>
      </w:tr>
      <w:tr w:rsidR="009B1023" w:rsidRPr="003B3099" w14:paraId="028020D8" w14:textId="77777777" w:rsidTr="00650255">
        <w:tc>
          <w:tcPr>
            <w:tcW w:w="3260" w:type="dxa"/>
            <w:vAlign w:val="center"/>
          </w:tcPr>
          <w:p w14:paraId="26335AB8" w14:textId="4363B722" w:rsidR="009B1023" w:rsidRPr="003B3099" w:rsidRDefault="009B1023" w:rsidP="00650255">
            <w:pPr>
              <w:spacing w:before="120" w:after="120"/>
              <w:ind w:firstLine="0"/>
              <w:rPr>
                <w:rFonts w:ascii="Arial" w:hAnsi="Arial" w:cs="Arial"/>
                <w:b/>
                <w:bCs/>
                <w:color w:val="595959" w:themeColor="text1" w:themeTint="A6"/>
                <w:sz w:val="22"/>
                <w:szCs w:val="22"/>
              </w:rPr>
            </w:pPr>
            <w:r w:rsidRPr="003B3099">
              <w:rPr>
                <w:rFonts w:ascii="Arial" w:hAnsi="Arial" w:cs="Arial"/>
                <w:b/>
                <w:bCs/>
                <w:color w:val="595959" w:themeColor="text1" w:themeTint="A6"/>
                <w:sz w:val="22"/>
                <w:szCs w:val="22"/>
              </w:rPr>
              <w:t>Student Name:</w:t>
            </w:r>
          </w:p>
        </w:tc>
        <w:tc>
          <w:tcPr>
            <w:tcW w:w="5766" w:type="dxa"/>
            <w:vAlign w:val="center"/>
          </w:tcPr>
          <w:p w14:paraId="1B2C031D" w14:textId="77777777" w:rsidR="009B1023" w:rsidRPr="003B3099" w:rsidRDefault="009B1023" w:rsidP="00650255">
            <w:pPr>
              <w:spacing w:before="120" w:after="120"/>
              <w:rPr>
                <w:rFonts w:ascii="Arial" w:hAnsi="Arial" w:cs="Arial"/>
                <w:color w:val="595959" w:themeColor="text1" w:themeTint="A6"/>
                <w:sz w:val="22"/>
                <w:szCs w:val="22"/>
              </w:rPr>
            </w:pPr>
            <w:r w:rsidRPr="003B3099">
              <w:rPr>
                <w:rFonts w:ascii="Arial" w:hAnsi="Arial" w:cs="Arial"/>
                <w:color w:val="595959" w:themeColor="text1" w:themeTint="A6"/>
                <w:sz w:val="22"/>
                <w:szCs w:val="22"/>
              </w:rPr>
              <w:t>Sasha Fahima Suhel</w:t>
            </w:r>
          </w:p>
        </w:tc>
      </w:tr>
      <w:tr w:rsidR="009B1023" w:rsidRPr="003B3099" w14:paraId="1DDC43C6" w14:textId="77777777" w:rsidTr="00650255">
        <w:trPr>
          <w:trHeight w:val="787"/>
        </w:trPr>
        <w:tc>
          <w:tcPr>
            <w:tcW w:w="3260" w:type="dxa"/>
            <w:vAlign w:val="center"/>
          </w:tcPr>
          <w:p w14:paraId="08789F84" w14:textId="77777777" w:rsidR="009B1023" w:rsidRPr="003B3099" w:rsidRDefault="009B1023" w:rsidP="00650255">
            <w:pPr>
              <w:spacing w:before="120" w:after="120"/>
              <w:ind w:firstLine="0"/>
              <w:contextualSpacing/>
              <w:rPr>
                <w:rFonts w:ascii="Arial" w:hAnsi="Arial" w:cs="Arial"/>
                <w:b/>
                <w:bCs/>
                <w:color w:val="595959" w:themeColor="text1" w:themeTint="A6"/>
                <w:sz w:val="22"/>
                <w:szCs w:val="22"/>
              </w:rPr>
            </w:pPr>
            <w:r w:rsidRPr="003B3099">
              <w:rPr>
                <w:rFonts w:ascii="Arial" w:hAnsi="Arial" w:cs="Arial"/>
                <w:b/>
                <w:bCs/>
                <w:color w:val="595959" w:themeColor="text1" w:themeTint="A6"/>
                <w:sz w:val="22"/>
                <w:szCs w:val="22"/>
              </w:rPr>
              <w:t>Student ID Number:</w:t>
            </w:r>
          </w:p>
        </w:tc>
        <w:tc>
          <w:tcPr>
            <w:tcW w:w="5766" w:type="dxa"/>
            <w:vAlign w:val="center"/>
          </w:tcPr>
          <w:p w14:paraId="168C4268" w14:textId="77777777" w:rsidR="009B1023" w:rsidRPr="003B3099" w:rsidRDefault="009B1023" w:rsidP="00650255">
            <w:pPr>
              <w:spacing w:before="120" w:after="120"/>
              <w:contextualSpacing/>
              <w:rPr>
                <w:rFonts w:ascii="Arial" w:hAnsi="Arial" w:cs="Arial"/>
                <w:color w:val="595959" w:themeColor="text1" w:themeTint="A6"/>
                <w:sz w:val="22"/>
                <w:szCs w:val="22"/>
              </w:rPr>
            </w:pPr>
            <w:r w:rsidRPr="003B3099">
              <w:rPr>
                <w:rFonts w:ascii="Arial" w:hAnsi="Arial" w:cs="Arial"/>
                <w:color w:val="595959" w:themeColor="text1" w:themeTint="A6"/>
                <w:sz w:val="22"/>
                <w:szCs w:val="22"/>
              </w:rPr>
              <w:t>H00410394</w:t>
            </w:r>
          </w:p>
        </w:tc>
      </w:tr>
    </w:tbl>
    <w:p w14:paraId="0C89F958" w14:textId="77777777" w:rsidR="003E117D" w:rsidRPr="003B3099" w:rsidRDefault="003E117D" w:rsidP="00650255">
      <w:pPr>
        <w:spacing w:line="240" w:lineRule="auto"/>
        <w:ind w:firstLine="0"/>
        <w:contextualSpacing/>
        <w:rPr>
          <w:rFonts w:ascii="Arial" w:hAnsi="Arial" w:cs="Arial"/>
          <w:color w:val="C00000"/>
        </w:rPr>
      </w:pPr>
    </w:p>
    <w:tbl>
      <w:tblPr>
        <w:tblStyle w:val="TableGrid"/>
        <w:tblW w:w="0" w:type="auto"/>
        <w:tblLook w:val="04A0" w:firstRow="1" w:lastRow="0" w:firstColumn="1" w:lastColumn="0" w:noHBand="0" w:noVBand="1"/>
      </w:tblPr>
      <w:tblGrid>
        <w:gridCol w:w="9016"/>
      </w:tblGrid>
      <w:tr w:rsidR="003B3099" w:rsidRPr="003B3099" w14:paraId="37F75279" w14:textId="77777777" w:rsidTr="00624E6C">
        <w:tc>
          <w:tcPr>
            <w:tcW w:w="10337" w:type="dxa"/>
          </w:tcPr>
          <w:p w14:paraId="50D76548" w14:textId="77777777" w:rsidR="003B3099" w:rsidRPr="003B3099" w:rsidRDefault="003B3099" w:rsidP="00624E6C">
            <w:pPr>
              <w:contextualSpacing/>
              <w:rPr>
                <w:rFonts w:ascii="Arial" w:hAnsi="Arial" w:cs="Arial"/>
                <w:b/>
                <w:color w:val="C00000"/>
              </w:rPr>
            </w:pPr>
            <w:r w:rsidRPr="003B3099">
              <w:rPr>
                <w:rFonts w:ascii="Arial" w:hAnsi="Arial" w:cs="Arial"/>
                <w:b/>
                <w:color w:val="C00000"/>
                <w:sz w:val="22"/>
                <w:szCs w:val="22"/>
              </w:rPr>
              <w:t xml:space="preserve">Declaration of authorship.  </w:t>
            </w:r>
            <w:r w:rsidRPr="003B3099">
              <w:rPr>
                <w:rFonts w:ascii="Arial" w:hAnsi="Arial" w:cs="Arial"/>
                <w:b/>
                <w:bCs/>
                <w:sz w:val="22"/>
                <w:szCs w:val="22"/>
              </w:rPr>
              <w:t>By signing this form:</w:t>
            </w:r>
          </w:p>
          <w:p w14:paraId="725558D1" w14:textId="77777777" w:rsidR="003B3099" w:rsidRPr="003B3099" w:rsidRDefault="003B3099" w:rsidP="00624E6C">
            <w:pPr>
              <w:contextualSpacing/>
              <w:rPr>
                <w:rFonts w:ascii="Arial" w:hAnsi="Arial" w:cs="Arial"/>
                <w:sz w:val="22"/>
                <w:szCs w:val="22"/>
              </w:rPr>
            </w:pPr>
          </w:p>
          <w:p w14:paraId="4F3D312D" w14:textId="77777777" w:rsidR="003B3099" w:rsidRPr="003B3099" w:rsidRDefault="003B3099" w:rsidP="003B3099">
            <w:pPr>
              <w:pStyle w:val="ListParagraph"/>
              <w:numPr>
                <w:ilvl w:val="0"/>
                <w:numId w:val="27"/>
              </w:numPr>
              <w:autoSpaceDE w:val="0"/>
              <w:autoSpaceDN w:val="0"/>
              <w:adjustRightInd w:val="0"/>
              <w:spacing w:line="264" w:lineRule="auto"/>
              <w:ind w:left="360"/>
              <w:rPr>
                <w:rFonts w:ascii="Arial" w:hAnsi="Arial" w:cs="Arial"/>
                <w:iCs/>
                <w:sz w:val="22"/>
                <w:szCs w:val="22"/>
              </w:rPr>
            </w:pPr>
            <w:r w:rsidRPr="003B3099">
              <w:rPr>
                <w:rFonts w:ascii="Arial" w:hAnsi="Arial" w:cs="Arial"/>
                <w:b/>
                <w:bCs/>
                <w:iCs/>
                <w:sz w:val="22"/>
                <w:szCs w:val="22"/>
              </w:rPr>
              <w:t xml:space="preserve">I declare </w:t>
            </w:r>
            <w:r w:rsidRPr="003B3099">
              <w:rPr>
                <w:rFonts w:ascii="Arial" w:hAnsi="Arial" w:cs="Arial"/>
                <w:iCs/>
                <w:sz w:val="22"/>
                <w:szCs w:val="22"/>
              </w:rPr>
              <w:t xml:space="preserve">that the work I have submitted for individual assessment OR the work I have contributed to a group assessment, is entirely my own.  I have NOT taken the ideas, writings or inventions of another person and used these as if they were my own.  My submission or my contribution to a group submission is expressed in my own words. Any uses made within this work of the ideas, </w:t>
            </w:r>
            <w:proofErr w:type="gramStart"/>
            <w:r w:rsidRPr="003B3099">
              <w:rPr>
                <w:rFonts w:ascii="Arial" w:hAnsi="Arial" w:cs="Arial"/>
                <w:iCs/>
                <w:sz w:val="22"/>
                <w:szCs w:val="22"/>
              </w:rPr>
              <w:t>writings</w:t>
            </w:r>
            <w:proofErr w:type="gramEnd"/>
            <w:r w:rsidRPr="003B3099">
              <w:rPr>
                <w:rFonts w:ascii="Arial" w:hAnsi="Arial" w:cs="Arial"/>
                <w:iCs/>
                <w:sz w:val="22"/>
                <w:szCs w:val="22"/>
              </w:rPr>
              <w:t xml:space="preserve"> or inventions of others, or of any existing sources of information (books, journals, websites, etc.) are properly acknowledged and listed in the references and/or acknowledgements section.</w:t>
            </w:r>
          </w:p>
          <w:p w14:paraId="799470DF" w14:textId="77777777" w:rsidR="003B3099" w:rsidRPr="003B3099" w:rsidRDefault="003B3099" w:rsidP="00624E6C">
            <w:pPr>
              <w:autoSpaceDE w:val="0"/>
              <w:autoSpaceDN w:val="0"/>
              <w:adjustRightInd w:val="0"/>
              <w:spacing w:line="264" w:lineRule="auto"/>
              <w:contextualSpacing/>
              <w:rPr>
                <w:rFonts w:ascii="Arial" w:hAnsi="Arial" w:cs="Arial"/>
                <w:iCs/>
                <w:sz w:val="22"/>
                <w:szCs w:val="22"/>
              </w:rPr>
            </w:pPr>
          </w:p>
          <w:p w14:paraId="4EBB1FEF" w14:textId="77777777" w:rsidR="003B3099" w:rsidRPr="003B3099" w:rsidRDefault="003B3099" w:rsidP="003B3099">
            <w:pPr>
              <w:pStyle w:val="ListParagraph"/>
              <w:numPr>
                <w:ilvl w:val="0"/>
                <w:numId w:val="27"/>
              </w:numPr>
              <w:spacing w:line="264" w:lineRule="auto"/>
              <w:ind w:left="360"/>
              <w:rPr>
                <w:rFonts w:ascii="Arial" w:hAnsi="Arial" w:cs="Arial"/>
                <w:iCs/>
                <w:sz w:val="22"/>
                <w:szCs w:val="22"/>
              </w:rPr>
            </w:pPr>
            <w:r w:rsidRPr="003B3099">
              <w:rPr>
                <w:rFonts w:ascii="Arial" w:hAnsi="Arial" w:cs="Arial"/>
                <w:iCs/>
                <w:sz w:val="22"/>
                <w:szCs w:val="22"/>
              </w:rPr>
              <w:t xml:space="preserve">I confirm that I have read, understood and followed the University’s Regulations on plagiarism as published on the </w:t>
            </w:r>
            <w:hyperlink r:id="rId13" w:history="1">
              <w:r w:rsidRPr="003B3099">
                <w:rPr>
                  <w:rStyle w:val="Hyperlink"/>
                  <w:rFonts w:ascii="Arial" w:hAnsi="Arial" w:cs="Arial"/>
                  <w:iCs/>
                  <w:color w:val="DDDDDD" w:themeColor="accent1"/>
                  <w:sz w:val="22"/>
                  <w:szCs w:val="22"/>
                </w:rPr>
                <w:t>University’s website</w:t>
              </w:r>
            </w:hyperlink>
            <w:r w:rsidRPr="003B3099">
              <w:rPr>
                <w:rFonts w:ascii="Arial" w:hAnsi="Arial" w:cs="Arial"/>
                <w:iCs/>
                <w:sz w:val="22"/>
                <w:szCs w:val="22"/>
              </w:rPr>
              <w:t>, and that I am aware of the penalties that I will face should I not adhere to the University Regulations.</w:t>
            </w:r>
          </w:p>
          <w:p w14:paraId="7BC4F6A7" w14:textId="77777777" w:rsidR="003B3099" w:rsidRPr="003B3099" w:rsidRDefault="003B3099" w:rsidP="00624E6C">
            <w:pPr>
              <w:autoSpaceDE w:val="0"/>
              <w:autoSpaceDN w:val="0"/>
              <w:adjustRightInd w:val="0"/>
              <w:spacing w:line="264" w:lineRule="auto"/>
              <w:contextualSpacing/>
              <w:rPr>
                <w:rFonts w:ascii="Arial" w:hAnsi="Arial" w:cs="Arial"/>
                <w:iCs/>
                <w:sz w:val="22"/>
                <w:szCs w:val="22"/>
              </w:rPr>
            </w:pPr>
          </w:p>
          <w:p w14:paraId="4E3754E9" w14:textId="77777777" w:rsidR="003B3099" w:rsidRPr="003B3099" w:rsidRDefault="003B3099" w:rsidP="003B3099">
            <w:pPr>
              <w:pStyle w:val="ListParagraph"/>
              <w:numPr>
                <w:ilvl w:val="0"/>
                <w:numId w:val="27"/>
              </w:numPr>
              <w:autoSpaceDE w:val="0"/>
              <w:autoSpaceDN w:val="0"/>
              <w:adjustRightInd w:val="0"/>
              <w:spacing w:line="264" w:lineRule="auto"/>
              <w:ind w:left="360"/>
              <w:rPr>
                <w:rFonts w:ascii="Arial" w:hAnsi="Arial" w:cs="Arial"/>
                <w:iCs/>
                <w:sz w:val="22"/>
                <w:szCs w:val="22"/>
              </w:rPr>
            </w:pPr>
            <w:r w:rsidRPr="003B3099">
              <w:rPr>
                <w:rFonts w:ascii="Arial" w:hAnsi="Arial" w:cs="Arial"/>
                <w:iCs/>
                <w:sz w:val="22"/>
                <w:szCs w:val="22"/>
              </w:rPr>
              <w:t xml:space="preserve">I confirm that I have read, understood and avoided the different types of plagiarism explained in the University guidance on </w:t>
            </w:r>
            <w:hyperlink r:id="rId14" w:history="1">
              <w:r w:rsidRPr="003B3099">
                <w:rPr>
                  <w:rStyle w:val="Hyperlink"/>
                  <w:rFonts w:ascii="Arial" w:hAnsi="Arial" w:cs="Arial"/>
                  <w:iCs/>
                  <w:sz w:val="22"/>
                  <w:szCs w:val="22"/>
                </w:rPr>
                <w:t>Academic Integrity and Plagiarism</w:t>
              </w:r>
            </w:hyperlink>
          </w:p>
          <w:p w14:paraId="3BC14C61" w14:textId="77777777" w:rsidR="003B3099" w:rsidRPr="003B3099" w:rsidRDefault="003B3099" w:rsidP="00624E6C">
            <w:pPr>
              <w:autoSpaceDE w:val="0"/>
              <w:autoSpaceDN w:val="0"/>
              <w:adjustRightInd w:val="0"/>
              <w:contextualSpacing/>
              <w:rPr>
                <w:rFonts w:ascii="Arial" w:hAnsi="Arial" w:cs="Arial"/>
                <w:iCs/>
                <w:sz w:val="22"/>
                <w:szCs w:val="22"/>
              </w:rPr>
            </w:pPr>
          </w:p>
          <w:p w14:paraId="019C07FF" w14:textId="77777777" w:rsidR="003B3099" w:rsidRPr="003B3099" w:rsidRDefault="003B3099" w:rsidP="00624E6C">
            <w:pPr>
              <w:autoSpaceDE w:val="0"/>
              <w:autoSpaceDN w:val="0"/>
              <w:adjustRightInd w:val="0"/>
              <w:contextualSpacing/>
              <w:rPr>
                <w:rFonts w:ascii="Arial" w:hAnsi="Arial" w:cs="Arial"/>
                <w:iCs/>
                <w:sz w:val="22"/>
                <w:szCs w:val="22"/>
              </w:rPr>
            </w:pPr>
          </w:p>
          <w:p w14:paraId="59EB848C" w14:textId="77777777" w:rsidR="003B3099" w:rsidRPr="003B3099" w:rsidRDefault="003B3099" w:rsidP="00624E6C">
            <w:pPr>
              <w:autoSpaceDE w:val="0"/>
              <w:autoSpaceDN w:val="0"/>
              <w:adjustRightInd w:val="0"/>
              <w:contextualSpacing/>
              <w:rPr>
                <w:rFonts w:ascii="Arial" w:hAnsi="Arial" w:cs="Arial"/>
                <w:i/>
                <w:sz w:val="22"/>
                <w:szCs w:val="22"/>
              </w:rPr>
            </w:pPr>
          </w:p>
          <w:p w14:paraId="3B48D091" w14:textId="77777777" w:rsidR="003B3099" w:rsidRPr="003B3099" w:rsidRDefault="003B3099" w:rsidP="00624E6C">
            <w:pPr>
              <w:autoSpaceDE w:val="0"/>
              <w:autoSpaceDN w:val="0"/>
              <w:adjustRightInd w:val="0"/>
              <w:contextualSpacing/>
              <w:rPr>
                <w:rFonts w:ascii="Arial" w:hAnsi="Arial" w:cs="Arial"/>
                <w:i/>
                <w:sz w:val="22"/>
                <w:szCs w:val="22"/>
              </w:rPr>
            </w:pPr>
            <w:r w:rsidRPr="003B3099">
              <w:rPr>
                <w:rFonts w:ascii="Arial" w:hAnsi="Arial" w:cs="Arial"/>
                <w:b/>
                <w:iCs/>
                <w:sz w:val="22"/>
                <w:szCs w:val="22"/>
              </w:rPr>
              <w:t>Student Signature</w:t>
            </w:r>
            <w:r w:rsidRPr="003B3099">
              <w:rPr>
                <w:rFonts w:ascii="Arial" w:hAnsi="Arial" w:cs="Arial"/>
                <w:bCs/>
                <w:i/>
                <w:sz w:val="22"/>
                <w:szCs w:val="22"/>
              </w:rPr>
              <w:t xml:space="preserve"> (type your name):</w:t>
            </w:r>
            <w:r w:rsidRPr="003B3099">
              <w:rPr>
                <w:rFonts w:ascii="Arial" w:hAnsi="Arial" w:cs="Arial"/>
                <w:i/>
                <w:sz w:val="22"/>
                <w:szCs w:val="22"/>
              </w:rPr>
              <w:t xml:space="preserve">    </w:t>
            </w:r>
            <w:sdt>
              <w:sdtPr>
                <w:rPr>
                  <w:rFonts w:ascii="Arial" w:hAnsi="Arial" w:cs="Arial"/>
                  <w:i/>
                  <w:sz w:val="22"/>
                  <w:szCs w:val="22"/>
                </w:rPr>
                <w:id w:val="-428355483"/>
                <w:placeholder>
                  <w:docPart w:val="BB0B321E9E18434A91D37EB0B338A1D9"/>
                </w:placeholder>
              </w:sdtPr>
              <w:sdtContent>
                <w:r w:rsidRPr="003B3099">
                  <w:rPr>
                    <w:rFonts w:ascii="Arial" w:hAnsi="Arial" w:cs="Arial"/>
                    <w:i/>
                    <w:sz w:val="22"/>
                    <w:szCs w:val="22"/>
                  </w:rPr>
                  <w:t>Sasha Fathima Suhel</w:t>
                </w:r>
              </w:sdtContent>
            </w:sdt>
          </w:p>
          <w:p w14:paraId="73762A95" w14:textId="77777777" w:rsidR="003B3099" w:rsidRPr="003B3099" w:rsidRDefault="003B3099" w:rsidP="00624E6C">
            <w:pPr>
              <w:contextualSpacing/>
              <w:rPr>
                <w:rFonts w:ascii="Arial" w:hAnsi="Arial" w:cs="Arial"/>
                <w:i/>
                <w:sz w:val="22"/>
                <w:szCs w:val="22"/>
              </w:rPr>
            </w:pPr>
          </w:p>
          <w:p w14:paraId="174C8327" w14:textId="11D901D5" w:rsidR="003B3099" w:rsidRPr="003B3099" w:rsidRDefault="003B3099" w:rsidP="00624E6C">
            <w:pPr>
              <w:contextualSpacing/>
              <w:rPr>
                <w:rFonts w:ascii="Arial" w:hAnsi="Arial" w:cs="Arial"/>
                <w:color w:val="C00000"/>
                <w:sz w:val="28"/>
                <w:szCs w:val="28"/>
              </w:rPr>
            </w:pPr>
            <w:r w:rsidRPr="003B3099">
              <w:rPr>
                <w:rFonts w:ascii="Arial" w:hAnsi="Arial" w:cs="Arial"/>
                <w:b/>
                <w:bCs/>
                <w:iCs/>
                <w:sz w:val="22"/>
                <w:szCs w:val="22"/>
              </w:rPr>
              <w:t>Date</w:t>
            </w:r>
            <w:r w:rsidRPr="003B3099">
              <w:rPr>
                <w:rFonts w:ascii="Arial" w:hAnsi="Arial" w:cs="Arial"/>
                <w:iCs/>
                <w:sz w:val="22"/>
                <w:szCs w:val="22"/>
              </w:rPr>
              <w:t>:</w:t>
            </w:r>
            <w:r w:rsidRPr="003B3099">
              <w:rPr>
                <w:rFonts w:ascii="Arial" w:hAnsi="Arial" w:cs="Arial"/>
                <w:i/>
                <w:sz w:val="22"/>
                <w:szCs w:val="22"/>
              </w:rPr>
              <w:t xml:space="preserve">  </w:t>
            </w:r>
            <w:sdt>
              <w:sdtPr>
                <w:rPr>
                  <w:rFonts w:ascii="Arial" w:hAnsi="Arial" w:cs="Arial"/>
                  <w:i/>
                  <w:sz w:val="22"/>
                  <w:szCs w:val="22"/>
                </w:rPr>
                <w:id w:val="993376575"/>
                <w:placeholder>
                  <w:docPart w:val="176E5F2295064C42B25B0889133365D4"/>
                </w:placeholder>
                <w:date w:fullDate="2022-10-24T00:00:00Z">
                  <w:dateFormat w:val="dd/MM/yyyy"/>
                  <w:lid w:val="en-GB"/>
                  <w:storeMappedDataAs w:val="dateTime"/>
                  <w:calendar w:val="gregorian"/>
                </w:date>
              </w:sdtPr>
              <w:sdtContent>
                <w:r w:rsidR="003E117D">
                  <w:rPr>
                    <w:rFonts w:ascii="Arial" w:hAnsi="Arial" w:cs="Arial"/>
                    <w:i/>
                    <w:sz w:val="22"/>
                    <w:szCs w:val="22"/>
                  </w:rPr>
                  <w:t>24</w:t>
                </w:r>
                <w:r w:rsidRPr="003B3099">
                  <w:rPr>
                    <w:rFonts w:ascii="Arial" w:hAnsi="Arial" w:cs="Arial"/>
                    <w:i/>
                    <w:sz w:val="22"/>
                    <w:szCs w:val="22"/>
                    <w:lang w:val="en-GB"/>
                  </w:rPr>
                  <w:t>/10/2022</w:t>
                </w:r>
              </w:sdtContent>
            </w:sdt>
          </w:p>
          <w:p w14:paraId="6D502DBB" w14:textId="77777777" w:rsidR="003B3099" w:rsidRPr="003B3099" w:rsidRDefault="003B3099" w:rsidP="00624E6C">
            <w:pPr>
              <w:contextualSpacing/>
              <w:rPr>
                <w:rFonts w:ascii="Arial" w:hAnsi="Arial" w:cs="Arial"/>
                <w:color w:val="C00000"/>
              </w:rPr>
            </w:pPr>
          </w:p>
        </w:tc>
      </w:tr>
    </w:tbl>
    <w:p w14:paraId="2623C965" w14:textId="77777777" w:rsidR="003B3099" w:rsidRPr="003B3099" w:rsidRDefault="003B3099" w:rsidP="003B3099">
      <w:pPr>
        <w:spacing w:line="240" w:lineRule="auto"/>
        <w:contextualSpacing/>
        <w:rPr>
          <w:rFonts w:ascii="Arial" w:hAnsi="Arial" w:cs="Arial"/>
          <w:color w:val="C00000"/>
        </w:rPr>
      </w:pPr>
    </w:p>
    <w:p w14:paraId="45F1EE93" w14:textId="77777777" w:rsidR="003B3099" w:rsidRPr="003B3099" w:rsidRDefault="003B3099" w:rsidP="003B3099">
      <w:pPr>
        <w:spacing w:line="240" w:lineRule="auto"/>
        <w:contextualSpacing/>
        <w:jc w:val="center"/>
        <w:rPr>
          <w:rFonts w:ascii="Arial" w:hAnsi="Arial" w:cs="Arial"/>
          <w:iCs/>
          <w:sz w:val="22"/>
          <w:szCs w:val="22"/>
        </w:rPr>
      </w:pPr>
      <w:r w:rsidRPr="003B3099">
        <w:rPr>
          <w:rFonts w:ascii="Arial" w:hAnsi="Arial" w:cs="Arial"/>
          <w:iCs/>
          <w:sz w:val="22"/>
          <w:szCs w:val="22"/>
        </w:rPr>
        <w:t xml:space="preserve">Copy this page and insert it into your coursework file in front of your title page. </w:t>
      </w:r>
    </w:p>
    <w:p w14:paraId="6D5A50CC" w14:textId="77777777" w:rsidR="003B3099" w:rsidRPr="003B3099" w:rsidRDefault="003B3099" w:rsidP="003B3099">
      <w:pPr>
        <w:spacing w:line="240" w:lineRule="auto"/>
        <w:contextualSpacing/>
        <w:jc w:val="center"/>
        <w:rPr>
          <w:rFonts w:ascii="Arial" w:hAnsi="Arial" w:cs="Arial"/>
          <w:iCs/>
          <w:sz w:val="22"/>
          <w:szCs w:val="22"/>
        </w:rPr>
      </w:pPr>
      <w:r w:rsidRPr="003B3099">
        <w:rPr>
          <w:rFonts w:ascii="Arial" w:hAnsi="Arial" w:cs="Arial"/>
          <w:iCs/>
          <w:sz w:val="22"/>
          <w:szCs w:val="22"/>
        </w:rPr>
        <w:t>For group assessment each group member must sign a separate form and all forms must be included with the group submission.</w:t>
      </w:r>
    </w:p>
    <w:p w14:paraId="3CDA8251" w14:textId="77777777" w:rsidR="003B3099" w:rsidRPr="003B3099" w:rsidRDefault="003B3099" w:rsidP="003B3099">
      <w:pPr>
        <w:spacing w:line="240" w:lineRule="auto"/>
        <w:contextualSpacing/>
        <w:rPr>
          <w:rFonts w:ascii="Arial" w:hAnsi="Arial" w:cs="Arial"/>
          <w:iCs/>
          <w:sz w:val="22"/>
          <w:szCs w:val="22"/>
        </w:rPr>
      </w:pPr>
    </w:p>
    <w:p w14:paraId="25C63FF5" w14:textId="2C0860D4" w:rsidR="003B3099" w:rsidRDefault="003B3099" w:rsidP="003B3099">
      <w:pPr>
        <w:spacing w:line="240" w:lineRule="auto"/>
        <w:contextualSpacing/>
        <w:jc w:val="center"/>
        <w:rPr>
          <w:rFonts w:ascii="Arial" w:hAnsi="Arial" w:cs="Arial"/>
          <w:b/>
          <w:bCs/>
          <w:iCs/>
          <w:color w:val="C00000"/>
          <w:sz w:val="28"/>
          <w:szCs w:val="28"/>
        </w:rPr>
      </w:pPr>
      <w:r w:rsidRPr="003B3099">
        <w:rPr>
          <w:rFonts w:ascii="Arial" w:hAnsi="Arial" w:cs="Arial"/>
          <w:b/>
          <w:bCs/>
          <w:iCs/>
          <w:color w:val="C00000"/>
          <w:sz w:val="28"/>
          <w:szCs w:val="28"/>
        </w:rPr>
        <w:t>Your work will not be marked if a signed copy of this form is not included with your submission.</w:t>
      </w:r>
    </w:p>
    <w:p w14:paraId="58777124" w14:textId="793C60E5" w:rsidR="00C8657D" w:rsidRDefault="00C8657D" w:rsidP="003B3099">
      <w:pPr>
        <w:spacing w:line="240" w:lineRule="auto"/>
        <w:contextualSpacing/>
        <w:jc w:val="center"/>
        <w:rPr>
          <w:rFonts w:ascii="Arial" w:hAnsi="Arial" w:cs="Arial"/>
          <w:b/>
          <w:bCs/>
          <w:iCs/>
          <w:color w:val="C00000"/>
          <w:sz w:val="28"/>
          <w:szCs w:val="28"/>
        </w:rPr>
      </w:pPr>
    </w:p>
    <w:p w14:paraId="1C5E23D6" w14:textId="629178EB" w:rsidR="00C8657D" w:rsidRDefault="00C8657D" w:rsidP="003B3099">
      <w:pPr>
        <w:spacing w:line="240" w:lineRule="auto"/>
        <w:contextualSpacing/>
        <w:jc w:val="center"/>
        <w:rPr>
          <w:rFonts w:ascii="Arial" w:hAnsi="Arial" w:cs="Arial"/>
          <w:b/>
          <w:bCs/>
          <w:iCs/>
          <w:color w:val="C00000"/>
          <w:sz w:val="28"/>
          <w:szCs w:val="28"/>
        </w:rPr>
      </w:pPr>
    </w:p>
    <w:p w14:paraId="01D8C7B6" w14:textId="747239A7" w:rsidR="00C8657D" w:rsidRDefault="00C8657D" w:rsidP="003B3099">
      <w:pPr>
        <w:spacing w:line="240" w:lineRule="auto"/>
        <w:contextualSpacing/>
        <w:jc w:val="center"/>
        <w:rPr>
          <w:rFonts w:ascii="Arial" w:hAnsi="Arial" w:cs="Arial"/>
          <w:b/>
          <w:bCs/>
          <w:iCs/>
          <w:color w:val="C00000"/>
          <w:sz w:val="28"/>
          <w:szCs w:val="28"/>
        </w:rPr>
      </w:pPr>
    </w:p>
    <w:p w14:paraId="5D1A9FC6" w14:textId="61705342" w:rsidR="00C8657D" w:rsidRDefault="00C8657D" w:rsidP="003B3099">
      <w:pPr>
        <w:spacing w:line="240" w:lineRule="auto"/>
        <w:contextualSpacing/>
        <w:jc w:val="center"/>
        <w:rPr>
          <w:rFonts w:ascii="Arial" w:hAnsi="Arial" w:cs="Arial"/>
          <w:b/>
          <w:bCs/>
          <w:iCs/>
          <w:color w:val="C00000"/>
          <w:sz w:val="28"/>
          <w:szCs w:val="28"/>
        </w:rPr>
      </w:pPr>
    </w:p>
    <w:p w14:paraId="2D36ED22" w14:textId="2F34093E" w:rsidR="00C8657D" w:rsidRDefault="00C8657D" w:rsidP="003B3099">
      <w:pPr>
        <w:spacing w:line="240" w:lineRule="auto"/>
        <w:contextualSpacing/>
        <w:jc w:val="center"/>
        <w:rPr>
          <w:rFonts w:ascii="Arial" w:hAnsi="Arial" w:cs="Arial"/>
          <w:b/>
          <w:bCs/>
          <w:iCs/>
          <w:color w:val="C00000"/>
          <w:sz w:val="28"/>
          <w:szCs w:val="28"/>
        </w:rPr>
      </w:pPr>
    </w:p>
    <w:p w14:paraId="7AA86D90" w14:textId="68CEAD48" w:rsidR="0053415E" w:rsidRDefault="0053415E" w:rsidP="00DD0AFC">
      <w:pPr>
        <w:spacing w:line="360" w:lineRule="auto"/>
        <w:ind w:firstLine="0"/>
        <w:rPr>
          <w:lang w:val="en-GB"/>
        </w:rPr>
      </w:pPr>
    </w:p>
    <w:p w14:paraId="5BDA840A" w14:textId="69084826" w:rsidR="00D52BC4" w:rsidRDefault="00D52BC4" w:rsidP="00DD0AFC">
      <w:pPr>
        <w:spacing w:line="360" w:lineRule="auto"/>
        <w:ind w:firstLine="0"/>
        <w:rPr>
          <w:lang w:val="en-GB"/>
        </w:rPr>
      </w:pPr>
    </w:p>
    <w:p w14:paraId="7DC4D5CF" w14:textId="034B57A5" w:rsidR="00D52BC4" w:rsidRDefault="00D52BC4" w:rsidP="00DD0AFC">
      <w:pPr>
        <w:spacing w:line="360" w:lineRule="auto"/>
        <w:ind w:firstLine="0"/>
        <w:rPr>
          <w:lang w:val="en-GB"/>
        </w:rPr>
      </w:pPr>
    </w:p>
    <w:p w14:paraId="7C6E08B7" w14:textId="24514208" w:rsidR="00D52BC4" w:rsidRDefault="00D52BC4" w:rsidP="00DD0AFC">
      <w:pPr>
        <w:spacing w:line="360" w:lineRule="auto"/>
        <w:ind w:firstLine="0"/>
        <w:rPr>
          <w:lang w:val="en-GB"/>
        </w:rPr>
      </w:pPr>
    </w:p>
    <w:p w14:paraId="5C5EE686" w14:textId="3FBE96AB" w:rsidR="00D52BC4" w:rsidRDefault="00D52BC4" w:rsidP="00DD0AFC">
      <w:pPr>
        <w:spacing w:line="360" w:lineRule="auto"/>
        <w:ind w:firstLine="0"/>
        <w:rPr>
          <w:lang w:val="en-GB"/>
        </w:rPr>
      </w:pPr>
    </w:p>
    <w:p w14:paraId="0DA6FEDB" w14:textId="5A8BDE24" w:rsidR="00D52BC4" w:rsidRDefault="00D52BC4" w:rsidP="00DD0AFC">
      <w:pPr>
        <w:spacing w:line="360" w:lineRule="auto"/>
        <w:ind w:firstLine="0"/>
        <w:rPr>
          <w:lang w:val="en-GB"/>
        </w:rPr>
      </w:pPr>
    </w:p>
    <w:p w14:paraId="21D5A5F1" w14:textId="77777777" w:rsidR="00AB0290" w:rsidRDefault="00000000" w:rsidP="00AB0290">
      <w:pPr>
        <w:pStyle w:val="Title"/>
        <w:spacing w:line="600" w:lineRule="auto"/>
      </w:pPr>
      <w:sdt>
        <w:sdtPr>
          <w:alias w:val="Title:"/>
          <w:tag w:val="Title:"/>
          <w:id w:val="-1063705334"/>
          <w:placeholder>
            <w:docPart w:val="4B3A70137C954B10A3783B05189E734B"/>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AB0290">
            <w:t>Assessed</w:t>
          </w:r>
        </w:sdtContent>
      </w:sdt>
      <w:r w:rsidR="00AB0290" w:rsidRPr="00513AD6">
        <w:rPr>
          <w:rFonts w:asciiTheme="minorHAnsi" w:eastAsiaTheme="minorEastAsia" w:hAnsiTheme="minorHAnsi" w:cstheme="minorBidi"/>
        </w:rPr>
        <w:t xml:space="preserve"> </w:t>
      </w:r>
      <w:r w:rsidR="00AB0290" w:rsidRPr="00513AD6">
        <w:t>Coursework 1 — Developing a Simple Web Browser</w:t>
      </w:r>
    </w:p>
    <w:p w14:paraId="1C4BC22E" w14:textId="77777777" w:rsidR="00AB0290" w:rsidRDefault="00AB0290" w:rsidP="00AB0290">
      <w:pPr>
        <w:pStyle w:val="Title"/>
        <w:spacing w:line="600" w:lineRule="auto"/>
      </w:pPr>
      <w:r>
        <w:t>Sasha Fathima Suhel, MSc. Data Science</w:t>
      </w:r>
    </w:p>
    <w:p w14:paraId="216517F5" w14:textId="77777777" w:rsidR="00AB0290" w:rsidRDefault="00AB0290" w:rsidP="00AB0290">
      <w:pPr>
        <w:pStyle w:val="Title2"/>
        <w:spacing w:line="600" w:lineRule="auto"/>
      </w:pPr>
      <w:r>
        <w:t xml:space="preserve">Heriot Watt University Dubai  </w:t>
      </w:r>
    </w:p>
    <w:p w14:paraId="3E54E327" w14:textId="77777777" w:rsidR="00AB0290" w:rsidRDefault="00AB0290" w:rsidP="00AB0290">
      <w:pPr>
        <w:pStyle w:val="Title2"/>
        <w:spacing w:line="600" w:lineRule="auto"/>
      </w:pPr>
      <w:r w:rsidRPr="00A507DD">
        <w:t>H00410394</w:t>
      </w:r>
    </w:p>
    <w:p w14:paraId="42D5E8F7" w14:textId="23571610" w:rsidR="00D52BC4" w:rsidRDefault="00D52BC4" w:rsidP="00DD0AFC">
      <w:pPr>
        <w:spacing w:line="360" w:lineRule="auto"/>
        <w:ind w:firstLine="0"/>
        <w:rPr>
          <w:lang w:val="en-GB"/>
        </w:rPr>
      </w:pPr>
    </w:p>
    <w:p w14:paraId="5EF61E7B" w14:textId="22FC3724" w:rsidR="00D52BC4" w:rsidRDefault="00D52BC4" w:rsidP="00DD0AFC">
      <w:pPr>
        <w:spacing w:line="360" w:lineRule="auto"/>
        <w:ind w:firstLine="0"/>
        <w:rPr>
          <w:lang w:val="en-GB"/>
        </w:rPr>
      </w:pPr>
    </w:p>
    <w:p w14:paraId="40DC2D7B" w14:textId="59C99383" w:rsidR="00D52BC4" w:rsidRDefault="00D52BC4" w:rsidP="00DD0AFC">
      <w:pPr>
        <w:spacing w:line="360" w:lineRule="auto"/>
        <w:ind w:firstLine="0"/>
        <w:rPr>
          <w:lang w:val="en-GB"/>
        </w:rPr>
      </w:pPr>
    </w:p>
    <w:p w14:paraId="252CDB8A" w14:textId="44EEF388" w:rsidR="00D52BC4" w:rsidRDefault="00D52BC4" w:rsidP="00DD0AFC">
      <w:pPr>
        <w:spacing w:line="360" w:lineRule="auto"/>
        <w:ind w:firstLine="0"/>
        <w:rPr>
          <w:lang w:val="en-GB"/>
        </w:rPr>
      </w:pPr>
    </w:p>
    <w:p w14:paraId="1E017D4D" w14:textId="3A30C518" w:rsidR="00D52BC4" w:rsidRDefault="00D52BC4" w:rsidP="00DD0AFC">
      <w:pPr>
        <w:spacing w:line="360" w:lineRule="auto"/>
        <w:ind w:firstLine="0"/>
        <w:rPr>
          <w:lang w:val="en-GB"/>
        </w:rPr>
      </w:pPr>
    </w:p>
    <w:p w14:paraId="7C06068D" w14:textId="0E365174" w:rsidR="00D52BC4" w:rsidRDefault="00D52BC4" w:rsidP="00DD0AFC">
      <w:pPr>
        <w:spacing w:line="360" w:lineRule="auto"/>
        <w:ind w:firstLine="0"/>
        <w:rPr>
          <w:lang w:val="en-GB"/>
        </w:rPr>
      </w:pPr>
    </w:p>
    <w:p w14:paraId="54DF76ED" w14:textId="1BE24D3F" w:rsidR="00D52BC4" w:rsidRDefault="00D52BC4" w:rsidP="00DD0AFC">
      <w:pPr>
        <w:spacing w:line="360" w:lineRule="auto"/>
        <w:ind w:firstLine="0"/>
        <w:rPr>
          <w:lang w:val="en-GB"/>
        </w:rPr>
      </w:pPr>
    </w:p>
    <w:p w14:paraId="53BA39FC" w14:textId="2A4F590E" w:rsidR="00D52BC4" w:rsidRDefault="00D52BC4" w:rsidP="00DD0AFC">
      <w:pPr>
        <w:spacing w:line="360" w:lineRule="auto"/>
        <w:ind w:firstLine="0"/>
        <w:rPr>
          <w:lang w:val="en-GB"/>
        </w:rPr>
      </w:pPr>
    </w:p>
    <w:p w14:paraId="41184620" w14:textId="5B4723DF" w:rsidR="00D52BC4" w:rsidRDefault="00D52BC4" w:rsidP="00DD0AFC">
      <w:pPr>
        <w:spacing w:line="360" w:lineRule="auto"/>
        <w:ind w:firstLine="0"/>
        <w:rPr>
          <w:lang w:val="en-GB"/>
        </w:rPr>
      </w:pPr>
    </w:p>
    <w:p w14:paraId="53381194" w14:textId="2907465D" w:rsidR="00D52BC4" w:rsidRDefault="00D52BC4" w:rsidP="00DD0AFC">
      <w:pPr>
        <w:spacing w:line="360" w:lineRule="auto"/>
        <w:ind w:firstLine="0"/>
        <w:rPr>
          <w:lang w:val="en-GB"/>
        </w:rPr>
      </w:pPr>
    </w:p>
    <w:p w14:paraId="17233155" w14:textId="3C2851A9" w:rsidR="00D52BC4" w:rsidRDefault="00D52BC4" w:rsidP="00DD0AFC">
      <w:pPr>
        <w:spacing w:line="360" w:lineRule="auto"/>
        <w:ind w:firstLine="0"/>
        <w:rPr>
          <w:lang w:val="en-GB"/>
        </w:rPr>
      </w:pPr>
    </w:p>
    <w:p w14:paraId="71D19AAE" w14:textId="112800B2" w:rsidR="00D52BC4" w:rsidRDefault="00D52BC4" w:rsidP="00DD0AFC">
      <w:pPr>
        <w:spacing w:line="360" w:lineRule="auto"/>
        <w:ind w:firstLine="0"/>
        <w:rPr>
          <w:lang w:val="en-GB"/>
        </w:rPr>
      </w:pPr>
    </w:p>
    <w:p w14:paraId="46AF6D54" w14:textId="5301FFFD" w:rsidR="00D52BC4" w:rsidRDefault="00D52BC4" w:rsidP="00DD0AFC">
      <w:pPr>
        <w:spacing w:line="360" w:lineRule="auto"/>
        <w:ind w:firstLine="0"/>
        <w:rPr>
          <w:lang w:val="en-GB"/>
        </w:rPr>
      </w:pPr>
    </w:p>
    <w:p w14:paraId="2212F74E" w14:textId="77777777" w:rsidR="00AB0290" w:rsidRDefault="00AB0290" w:rsidP="00DD0AFC">
      <w:pPr>
        <w:spacing w:line="360" w:lineRule="auto"/>
        <w:ind w:firstLine="0"/>
        <w:rPr>
          <w:lang w:val="en-GB"/>
        </w:rPr>
      </w:pPr>
    </w:p>
    <w:p w14:paraId="3215B2DA" w14:textId="78BCE7B3" w:rsidR="00513AD6" w:rsidRPr="00200809" w:rsidRDefault="00513AD6" w:rsidP="00DD0AFC">
      <w:pPr>
        <w:spacing w:line="360" w:lineRule="auto"/>
        <w:ind w:firstLine="0"/>
        <w:jc w:val="center"/>
        <w:rPr>
          <w:lang w:val="en-GB"/>
        </w:rPr>
      </w:pPr>
      <w:r>
        <w:lastRenderedPageBreak/>
        <w:t>Index</w:t>
      </w:r>
    </w:p>
    <w:sdt>
      <w:sdtPr>
        <w:rPr>
          <w:rFonts w:asciiTheme="minorHAnsi" w:eastAsiaTheme="minorEastAsia" w:hAnsiTheme="minorHAnsi" w:cstheme="minorBidi"/>
          <w:b w:val="0"/>
          <w:sz w:val="24"/>
          <w:szCs w:val="24"/>
        </w:rPr>
        <w:id w:val="4876197"/>
        <w:docPartObj>
          <w:docPartGallery w:val="Table of Contents"/>
          <w:docPartUnique/>
        </w:docPartObj>
      </w:sdtPr>
      <w:sdtEndPr>
        <w:rPr>
          <w:bCs/>
          <w:noProof/>
        </w:rPr>
      </w:sdtEndPr>
      <w:sdtContent>
        <w:p w14:paraId="4678A50E" w14:textId="168B7C1E" w:rsidR="00513AD6" w:rsidRDefault="00513AD6" w:rsidP="00807DAA">
          <w:pPr>
            <w:pStyle w:val="TOCHeading"/>
          </w:pPr>
          <w:r>
            <w:t>Contents</w:t>
          </w:r>
        </w:p>
        <w:p w14:paraId="29E10BCB" w14:textId="04C24DE8" w:rsidR="008F20EB" w:rsidRDefault="00513AD6">
          <w:pPr>
            <w:pStyle w:val="TOC1"/>
            <w:tabs>
              <w:tab w:val="right" w:leader="dot" w:pos="9016"/>
            </w:tabs>
            <w:rPr>
              <w:noProof/>
              <w:kern w:val="0"/>
              <w:sz w:val="22"/>
              <w:szCs w:val="22"/>
              <w:lang w:val="en-GB" w:eastAsia="en-GB"/>
            </w:rPr>
          </w:pPr>
          <w:r>
            <w:fldChar w:fldCharType="begin"/>
          </w:r>
          <w:r>
            <w:instrText xml:space="preserve"> TOC \o "1-3" \h \z \u </w:instrText>
          </w:r>
          <w:r>
            <w:fldChar w:fldCharType="separate"/>
          </w:r>
          <w:hyperlink w:anchor="_Toc117591453" w:history="1">
            <w:r w:rsidR="008F20EB" w:rsidRPr="000A19CD">
              <w:rPr>
                <w:rStyle w:val="Hyperlink"/>
                <w:noProof/>
              </w:rPr>
              <w:t>Introduction</w:t>
            </w:r>
            <w:r w:rsidR="008F20EB">
              <w:rPr>
                <w:noProof/>
                <w:webHidden/>
              </w:rPr>
              <w:tab/>
            </w:r>
            <w:r w:rsidR="008F20EB">
              <w:rPr>
                <w:noProof/>
                <w:webHidden/>
              </w:rPr>
              <w:fldChar w:fldCharType="begin"/>
            </w:r>
            <w:r w:rsidR="008F20EB">
              <w:rPr>
                <w:noProof/>
                <w:webHidden/>
              </w:rPr>
              <w:instrText xml:space="preserve"> PAGEREF _Toc117591453 \h </w:instrText>
            </w:r>
            <w:r w:rsidR="008F20EB">
              <w:rPr>
                <w:noProof/>
                <w:webHidden/>
              </w:rPr>
            </w:r>
            <w:r w:rsidR="008F20EB">
              <w:rPr>
                <w:noProof/>
                <w:webHidden/>
              </w:rPr>
              <w:fldChar w:fldCharType="separate"/>
            </w:r>
            <w:r w:rsidR="00245986">
              <w:rPr>
                <w:noProof/>
                <w:webHidden/>
              </w:rPr>
              <w:t>1</w:t>
            </w:r>
            <w:r w:rsidR="008F20EB">
              <w:rPr>
                <w:noProof/>
                <w:webHidden/>
              </w:rPr>
              <w:fldChar w:fldCharType="end"/>
            </w:r>
          </w:hyperlink>
        </w:p>
        <w:p w14:paraId="398E23FE" w14:textId="4688B2F5" w:rsidR="008F20EB" w:rsidRDefault="00000000">
          <w:pPr>
            <w:pStyle w:val="TOC1"/>
            <w:tabs>
              <w:tab w:val="right" w:leader="dot" w:pos="9016"/>
            </w:tabs>
            <w:rPr>
              <w:noProof/>
              <w:kern w:val="0"/>
              <w:sz w:val="22"/>
              <w:szCs w:val="22"/>
              <w:lang w:val="en-GB" w:eastAsia="en-GB"/>
            </w:rPr>
          </w:pPr>
          <w:hyperlink w:anchor="_Toc117591454" w:history="1">
            <w:r w:rsidR="008F20EB" w:rsidRPr="000A19CD">
              <w:rPr>
                <w:rStyle w:val="Hyperlink"/>
                <w:noProof/>
                <w:lang w:val="en-GB"/>
              </w:rPr>
              <w:t>Requirement Checklist</w:t>
            </w:r>
            <w:r w:rsidR="008F20EB">
              <w:rPr>
                <w:noProof/>
                <w:webHidden/>
              </w:rPr>
              <w:tab/>
            </w:r>
            <w:r w:rsidR="008F20EB">
              <w:rPr>
                <w:noProof/>
                <w:webHidden/>
              </w:rPr>
              <w:fldChar w:fldCharType="begin"/>
            </w:r>
            <w:r w:rsidR="008F20EB">
              <w:rPr>
                <w:noProof/>
                <w:webHidden/>
              </w:rPr>
              <w:instrText xml:space="preserve"> PAGEREF _Toc117591454 \h </w:instrText>
            </w:r>
            <w:r w:rsidR="008F20EB">
              <w:rPr>
                <w:noProof/>
                <w:webHidden/>
              </w:rPr>
            </w:r>
            <w:r w:rsidR="008F20EB">
              <w:rPr>
                <w:noProof/>
                <w:webHidden/>
              </w:rPr>
              <w:fldChar w:fldCharType="separate"/>
            </w:r>
            <w:r w:rsidR="00245986">
              <w:rPr>
                <w:noProof/>
                <w:webHidden/>
              </w:rPr>
              <w:t>1</w:t>
            </w:r>
            <w:r w:rsidR="008F20EB">
              <w:rPr>
                <w:noProof/>
                <w:webHidden/>
              </w:rPr>
              <w:fldChar w:fldCharType="end"/>
            </w:r>
          </w:hyperlink>
        </w:p>
        <w:p w14:paraId="1D07986C" w14:textId="74D0252B" w:rsidR="008F20EB" w:rsidRDefault="00000000">
          <w:pPr>
            <w:pStyle w:val="TOC1"/>
            <w:tabs>
              <w:tab w:val="right" w:leader="dot" w:pos="9016"/>
            </w:tabs>
            <w:rPr>
              <w:noProof/>
              <w:kern w:val="0"/>
              <w:sz w:val="22"/>
              <w:szCs w:val="22"/>
              <w:lang w:val="en-GB" w:eastAsia="en-GB"/>
            </w:rPr>
          </w:pPr>
          <w:hyperlink w:anchor="_Toc117591455" w:history="1">
            <w:r w:rsidR="008F20EB" w:rsidRPr="000A19CD">
              <w:rPr>
                <w:rStyle w:val="Hyperlink"/>
                <w:noProof/>
                <w:lang w:val="en-GB"/>
              </w:rPr>
              <w:t>Design Considerations</w:t>
            </w:r>
            <w:r w:rsidR="008F20EB">
              <w:rPr>
                <w:noProof/>
                <w:webHidden/>
              </w:rPr>
              <w:tab/>
            </w:r>
            <w:r w:rsidR="008F20EB">
              <w:rPr>
                <w:noProof/>
                <w:webHidden/>
              </w:rPr>
              <w:fldChar w:fldCharType="begin"/>
            </w:r>
            <w:r w:rsidR="008F20EB">
              <w:rPr>
                <w:noProof/>
                <w:webHidden/>
              </w:rPr>
              <w:instrText xml:space="preserve"> PAGEREF _Toc117591455 \h </w:instrText>
            </w:r>
            <w:r w:rsidR="008F20EB">
              <w:rPr>
                <w:noProof/>
                <w:webHidden/>
              </w:rPr>
            </w:r>
            <w:r w:rsidR="008F20EB">
              <w:rPr>
                <w:noProof/>
                <w:webHidden/>
              </w:rPr>
              <w:fldChar w:fldCharType="separate"/>
            </w:r>
            <w:r w:rsidR="00245986">
              <w:rPr>
                <w:noProof/>
                <w:webHidden/>
              </w:rPr>
              <w:t>2</w:t>
            </w:r>
            <w:r w:rsidR="008F20EB">
              <w:rPr>
                <w:noProof/>
                <w:webHidden/>
              </w:rPr>
              <w:fldChar w:fldCharType="end"/>
            </w:r>
          </w:hyperlink>
        </w:p>
        <w:p w14:paraId="476F3635" w14:textId="51534F50" w:rsidR="008F20EB" w:rsidRDefault="00000000">
          <w:pPr>
            <w:pStyle w:val="TOC2"/>
            <w:tabs>
              <w:tab w:val="right" w:leader="dot" w:pos="9016"/>
            </w:tabs>
            <w:rPr>
              <w:noProof/>
              <w:kern w:val="0"/>
              <w:sz w:val="22"/>
              <w:szCs w:val="22"/>
              <w:lang w:val="en-GB" w:eastAsia="en-GB"/>
            </w:rPr>
          </w:pPr>
          <w:hyperlink w:anchor="_Toc117591456" w:history="1">
            <w:r w:rsidR="008F20EB" w:rsidRPr="000A19CD">
              <w:rPr>
                <w:rStyle w:val="Hyperlink"/>
                <w:noProof/>
              </w:rPr>
              <w:t>Class Design</w:t>
            </w:r>
            <w:r w:rsidR="008F20EB">
              <w:rPr>
                <w:noProof/>
                <w:webHidden/>
              </w:rPr>
              <w:tab/>
            </w:r>
            <w:r w:rsidR="008F20EB">
              <w:rPr>
                <w:noProof/>
                <w:webHidden/>
              </w:rPr>
              <w:fldChar w:fldCharType="begin"/>
            </w:r>
            <w:r w:rsidR="008F20EB">
              <w:rPr>
                <w:noProof/>
                <w:webHidden/>
              </w:rPr>
              <w:instrText xml:space="preserve"> PAGEREF _Toc117591456 \h </w:instrText>
            </w:r>
            <w:r w:rsidR="008F20EB">
              <w:rPr>
                <w:noProof/>
                <w:webHidden/>
              </w:rPr>
            </w:r>
            <w:r w:rsidR="008F20EB">
              <w:rPr>
                <w:noProof/>
                <w:webHidden/>
              </w:rPr>
              <w:fldChar w:fldCharType="separate"/>
            </w:r>
            <w:r w:rsidR="00245986">
              <w:rPr>
                <w:noProof/>
                <w:webHidden/>
              </w:rPr>
              <w:t>2</w:t>
            </w:r>
            <w:r w:rsidR="008F20EB">
              <w:rPr>
                <w:noProof/>
                <w:webHidden/>
              </w:rPr>
              <w:fldChar w:fldCharType="end"/>
            </w:r>
          </w:hyperlink>
        </w:p>
        <w:p w14:paraId="107F7A54" w14:textId="712AE3C6" w:rsidR="008F20EB" w:rsidRDefault="00000000">
          <w:pPr>
            <w:pStyle w:val="TOC2"/>
            <w:tabs>
              <w:tab w:val="right" w:leader="dot" w:pos="9016"/>
            </w:tabs>
            <w:rPr>
              <w:noProof/>
              <w:kern w:val="0"/>
              <w:sz w:val="22"/>
              <w:szCs w:val="22"/>
              <w:lang w:val="en-GB" w:eastAsia="en-GB"/>
            </w:rPr>
          </w:pPr>
          <w:hyperlink w:anchor="_Toc117591457" w:history="1">
            <w:r w:rsidR="008F20EB" w:rsidRPr="000A19CD">
              <w:rPr>
                <w:rStyle w:val="Hyperlink"/>
                <w:noProof/>
              </w:rPr>
              <w:t>Data Structures</w:t>
            </w:r>
            <w:r w:rsidR="008F20EB">
              <w:rPr>
                <w:noProof/>
                <w:webHidden/>
              </w:rPr>
              <w:tab/>
            </w:r>
            <w:r w:rsidR="008F20EB">
              <w:rPr>
                <w:noProof/>
                <w:webHidden/>
              </w:rPr>
              <w:fldChar w:fldCharType="begin"/>
            </w:r>
            <w:r w:rsidR="008F20EB">
              <w:rPr>
                <w:noProof/>
                <w:webHidden/>
              </w:rPr>
              <w:instrText xml:space="preserve"> PAGEREF _Toc117591457 \h </w:instrText>
            </w:r>
            <w:r w:rsidR="008F20EB">
              <w:rPr>
                <w:noProof/>
                <w:webHidden/>
              </w:rPr>
            </w:r>
            <w:r w:rsidR="008F20EB">
              <w:rPr>
                <w:noProof/>
                <w:webHidden/>
              </w:rPr>
              <w:fldChar w:fldCharType="separate"/>
            </w:r>
            <w:r w:rsidR="00245986">
              <w:rPr>
                <w:noProof/>
                <w:webHidden/>
              </w:rPr>
              <w:t>3</w:t>
            </w:r>
            <w:r w:rsidR="008F20EB">
              <w:rPr>
                <w:noProof/>
                <w:webHidden/>
              </w:rPr>
              <w:fldChar w:fldCharType="end"/>
            </w:r>
          </w:hyperlink>
        </w:p>
        <w:p w14:paraId="0584B1A6" w14:textId="30801F8C" w:rsidR="008F20EB" w:rsidRDefault="00000000">
          <w:pPr>
            <w:pStyle w:val="TOC2"/>
            <w:tabs>
              <w:tab w:val="right" w:leader="dot" w:pos="9016"/>
            </w:tabs>
            <w:rPr>
              <w:noProof/>
              <w:kern w:val="0"/>
              <w:sz w:val="22"/>
              <w:szCs w:val="22"/>
              <w:lang w:val="en-GB" w:eastAsia="en-GB"/>
            </w:rPr>
          </w:pPr>
          <w:hyperlink w:anchor="_Toc117591458" w:history="1">
            <w:r w:rsidR="008F20EB" w:rsidRPr="000A19CD">
              <w:rPr>
                <w:rStyle w:val="Hyperlink"/>
                <w:noProof/>
              </w:rPr>
              <w:t>GUI Design</w:t>
            </w:r>
            <w:r w:rsidR="008F20EB">
              <w:rPr>
                <w:noProof/>
                <w:webHidden/>
              </w:rPr>
              <w:tab/>
            </w:r>
            <w:r w:rsidR="008F20EB">
              <w:rPr>
                <w:noProof/>
                <w:webHidden/>
              </w:rPr>
              <w:fldChar w:fldCharType="begin"/>
            </w:r>
            <w:r w:rsidR="008F20EB">
              <w:rPr>
                <w:noProof/>
                <w:webHidden/>
              </w:rPr>
              <w:instrText xml:space="preserve"> PAGEREF _Toc117591458 \h </w:instrText>
            </w:r>
            <w:r w:rsidR="008F20EB">
              <w:rPr>
                <w:noProof/>
                <w:webHidden/>
              </w:rPr>
            </w:r>
            <w:r w:rsidR="008F20EB">
              <w:rPr>
                <w:noProof/>
                <w:webHidden/>
              </w:rPr>
              <w:fldChar w:fldCharType="separate"/>
            </w:r>
            <w:r w:rsidR="00245986">
              <w:rPr>
                <w:noProof/>
                <w:webHidden/>
              </w:rPr>
              <w:t>4</w:t>
            </w:r>
            <w:r w:rsidR="008F20EB">
              <w:rPr>
                <w:noProof/>
                <w:webHidden/>
              </w:rPr>
              <w:fldChar w:fldCharType="end"/>
            </w:r>
          </w:hyperlink>
        </w:p>
        <w:p w14:paraId="4E9FEB92" w14:textId="47B5A797" w:rsidR="008F20EB" w:rsidRDefault="00000000">
          <w:pPr>
            <w:pStyle w:val="TOC2"/>
            <w:tabs>
              <w:tab w:val="right" w:leader="dot" w:pos="9016"/>
            </w:tabs>
            <w:rPr>
              <w:noProof/>
              <w:kern w:val="0"/>
              <w:sz w:val="22"/>
              <w:szCs w:val="22"/>
              <w:lang w:val="en-GB" w:eastAsia="en-GB"/>
            </w:rPr>
          </w:pPr>
          <w:hyperlink w:anchor="_Toc117591459" w:history="1">
            <w:r w:rsidR="008F20EB" w:rsidRPr="000A19CD">
              <w:rPr>
                <w:rStyle w:val="Hyperlink"/>
                <w:noProof/>
              </w:rPr>
              <w:t>Advanced Language Constructs</w:t>
            </w:r>
            <w:r w:rsidR="008F20EB">
              <w:rPr>
                <w:noProof/>
                <w:webHidden/>
              </w:rPr>
              <w:tab/>
            </w:r>
            <w:r w:rsidR="008F20EB">
              <w:rPr>
                <w:noProof/>
                <w:webHidden/>
              </w:rPr>
              <w:fldChar w:fldCharType="begin"/>
            </w:r>
            <w:r w:rsidR="008F20EB">
              <w:rPr>
                <w:noProof/>
                <w:webHidden/>
              </w:rPr>
              <w:instrText xml:space="preserve"> PAGEREF _Toc117591459 \h </w:instrText>
            </w:r>
            <w:r w:rsidR="008F20EB">
              <w:rPr>
                <w:noProof/>
                <w:webHidden/>
              </w:rPr>
            </w:r>
            <w:r w:rsidR="008F20EB">
              <w:rPr>
                <w:noProof/>
                <w:webHidden/>
              </w:rPr>
              <w:fldChar w:fldCharType="separate"/>
            </w:r>
            <w:r w:rsidR="00245986">
              <w:rPr>
                <w:noProof/>
                <w:webHidden/>
              </w:rPr>
              <w:t>6</w:t>
            </w:r>
            <w:r w:rsidR="008F20EB">
              <w:rPr>
                <w:noProof/>
                <w:webHidden/>
              </w:rPr>
              <w:fldChar w:fldCharType="end"/>
            </w:r>
          </w:hyperlink>
        </w:p>
        <w:p w14:paraId="681D17B4" w14:textId="3B6E6DBA" w:rsidR="008F20EB" w:rsidRDefault="00000000">
          <w:pPr>
            <w:pStyle w:val="TOC1"/>
            <w:tabs>
              <w:tab w:val="right" w:leader="dot" w:pos="9016"/>
            </w:tabs>
            <w:rPr>
              <w:noProof/>
              <w:kern w:val="0"/>
              <w:sz w:val="22"/>
              <w:szCs w:val="22"/>
              <w:lang w:val="en-GB" w:eastAsia="en-GB"/>
            </w:rPr>
          </w:pPr>
          <w:hyperlink w:anchor="_Toc117591460" w:history="1">
            <w:r w:rsidR="008F20EB" w:rsidRPr="000A19CD">
              <w:rPr>
                <w:rStyle w:val="Hyperlink"/>
                <w:noProof/>
                <w:lang w:val="en-GB"/>
              </w:rPr>
              <w:t>User Guide</w:t>
            </w:r>
            <w:r w:rsidR="008F20EB">
              <w:rPr>
                <w:noProof/>
                <w:webHidden/>
              </w:rPr>
              <w:tab/>
            </w:r>
            <w:r w:rsidR="008F20EB">
              <w:rPr>
                <w:noProof/>
                <w:webHidden/>
              </w:rPr>
              <w:fldChar w:fldCharType="begin"/>
            </w:r>
            <w:r w:rsidR="008F20EB">
              <w:rPr>
                <w:noProof/>
                <w:webHidden/>
              </w:rPr>
              <w:instrText xml:space="preserve"> PAGEREF _Toc117591460 \h </w:instrText>
            </w:r>
            <w:r w:rsidR="008F20EB">
              <w:rPr>
                <w:noProof/>
                <w:webHidden/>
              </w:rPr>
            </w:r>
            <w:r w:rsidR="008F20EB">
              <w:rPr>
                <w:noProof/>
                <w:webHidden/>
              </w:rPr>
              <w:fldChar w:fldCharType="separate"/>
            </w:r>
            <w:r w:rsidR="00245986">
              <w:rPr>
                <w:noProof/>
                <w:webHidden/>
              </w:rPr>
              <w:t>6</w:t>
            </w:r>
            <w:r w:rsidR="008F20EB">
              <w:rPr>
                <w:noProof/>
                <w:webHidden/>
              </w:rPr>
              <w:fldChar w:fldCharType="end"/>
            </w:r>
          </w:hyperlink>
        </w:p>
        <w:p w14:paraId="3F234229" w14:textId="08E0686E" w:rsidR="008F20EB" w:rsidRDefault="00000000">
          <w:pPr>
            <w:pStyle w:val="TOC1"/>
            <w:tabs>
              <w:tab w:val="right" w:leader="dot" w:pos="9016"/>
            </w:tabs>
            <w:rPr>
              <w:noProof/>
              <w:kern w:val="0"/>
              <w:sz w:val="22"/>
              <w:szCs w:val="22"/>
              <w:lang w:val="en-GB" w:eastAsia="en-GB"/>
            </w:rPr>
          </w:pPr>
          <w:hyperlink w:anchor="_Toc117591461" w:history="1">
            <w:r w:rsidR="008F20EB" w:rsidRPr="000A19CD">
              <w:rPr>
                <w:rStyle w:val="Hyperlink"/>
                <w:noProof/>
                <w:lang w:val="en-GB"/>
              </w:rPr>
              <w:t>Developer Guide</w:t>
            </w:r>
            <w:r w:rsidR="008F20EB">
              <w:rPr>
                <w:noProof/>
                <w:webHidden/>
              </w:rPr>
              <w:tab/>
            </w:r>
            <w:r w:rsidR="008F20EB">
              <w:rPr>
                <w:noProof/>
                <w:webHidden/>
              </w:rPr>
              <w:fldChar w:fldCharType="begin"/>
            </w:r>
            <w:r w:rsidR="008F20EB">
              <w:rPr>
                <w:noProof/>
                <w:webHidden/>
              </w:rPr>
              <w:instrText xml:space="preserve"> PAGEREF _Toc117591461 \h </w:instrText>
            </w:r>
            <w:r w:rsidR="008F20EB">
              <w:rPr>
                <w:noProof/>
                <w:webHidden/>
              </w:rPr>
            </w:r>
            <w:r w:rsidR="008F20EB">
              <w:rPr>
                <w:noProof/>
                <w:webHidden/>
              </w:rPr>
              <w:fldChar w:fldCharType="separate"/>
            </w:r>
            <w:r w:rsidR="00245986">
              <w:rPr>
                <w:noProof/>
                <w:webHidden/>
              </w:rPr>
              <w:t>10</w:t>
            </w:r>
            <w:r w:rsidR="008F20EB">
              <w:rPr>
                <w:noProof/>
                <w:webHidden/>
              </w:rPr>
              <w:fldChar w:fldCharType="end"/>
            </w:r>
          </w:hyperlink>
        </w:p>
        <w:p w14:paraId="46ADFCB4" w14:textId="07D927C9" w:rsidR="008F20EB" w:rsidRDefault="00000000">
          <w:pPr>
            <w:pStyle w:val="TOC1"/>
            <w:tabs>
              <w:tab w:val="right" w:leader="dot" w:pos="9016"/>
            </w:tabs>
            <w:rPr>
              <w:noProof/>
              <w:kern w:val="0"/>
              <w:sz w:val="22"/>
              <w:szCs w:val="22"/>
              <w:lang w:val="en-GB" w:eastAsia="en-GB"/>
            </w:rPr>
          </w:pPr>
          <w:hyperlink w:anchor="_Toc117591462" w:history="1">
            <w:r w:rsidR="008F20EB" w:rsidRPr="000A19CD">
              <w:rPr>
                <w:rStyle w:val="Hyperlink"/>
                <w:noProof/>
              </w:rPr>
              <w:t>Testing</w:t>
            </w:r>
            <w:r w:rsidR="008F20EB">
              <w:rPr>
                <w:noProof/>
                <w:webHidden/>
              </w:rPr>
              <w:tab/>
            </w:r>
            <w:r w:rsidR="008F20EB">
              <w:rPr>
                <w:noProof/>
                <w:webHidden/>
              </w:rPr>
              <w:fldChar w:fldCharType="begin"/>
            </w:r>
            <w:r w:rsidR="008F20EB">
              <w:rPr>
                <w:noProof/>
                <w:webHidden/>
              </w:rPr>
              <w:instrText xml:space="preserve"> PAGEREF _Toc117591462 \h </w:instrText>
            </w:r>
            <w:r w:rsidR="008F20EB">
              <w:rPr>
                <w:noProof/>
                <w:webHidden/>
              </w:rPr>
            </w:r>
            <w:r w:rsidR="008F20EB">
              <w:rPr>
                <w:noProof/>
                <w:webHidden/>
              </w:rPr>
              <w:fldChar w:fldCharType="separate"/>
            </w:r>
            <w:r w:rsidR="00245986">
              <w:rPr>
                <w:noProof/>
                <w:webHidden/>
              </w:rPr>
              <w:t>12</w:t>
            </w:r>
            <w:r w:rsidR="008F20EB">
              <w:rPr>
                <w:noProof/>
                <w:webHidden/>
              </w:rPr>
              <w:fldChar w:fldCharType="end"/>
            </w:r>
          </w:hyperlink>
        </w:p>
        <w:p w14:paraId="1BC46F1E" w14:textId="67787613" w:rsidR="008F20EB" w:rsidRDefault="00000000">
          <w:pPr>
            <w:pStyle w:val="TOC1"/>
            <w:tabs>
              <w:tab w:val="right" w:leader="dot" w:pos="9016"/>
            </w:tabs>
            <w:rPr>
              <w:noProof/>
              <w:kern w:val="0"/>
              <w:sz w:val="22"/>
              <w:szCs w:val="22"/>
              <w:lang w:val="en-GB" w:eastAsia="en-GB"/>
            </w:rPr>
          </w:pPr>
          <w:hyperlink w:anchor="_Toc117591463" w:history="1">
            <w:r w:rsidR="008F20EB" w:rsidRPr="000A19CD">
              <w:rPr>
                <w:rStyle w:val="Hyperlink"/>
                <w:noProof/>
                <w:lang w:val="en-GB"/>
              </w:rPr>
              <w:t>Reflections on programming language and implementation</w:t>
            </w:r>
            <w:r w:rsidR="008F20EB">
              <w:rPr>
                <w:noProof/>
                <w:webHidden/>
              </w:rPr>
              <w:tab/>
            </w:r>
            <w:r w:rsidR="008F20EB">
              <w:rPr>
                <w:noProof/>
                <w:webHidden/>
              </w:rPr>
              <w:fldChar w:fldCharType="begin"/>
            </w:r>
            <w:r w:rsidR="008F20EB">
              <w:rPr>
                <w:noProof/>
                <w:webHidden/>
              </w:rPr>
              <w:instrText xml:space="preserve"> PAGEREF _Toc117591463 \h </w:instrText>
            </w:r>
            <w:r w:rsidR="008F20EB">
              <w:rPr>
                <w:noProof/>
                <w:webHidden/>
              </w:rPr>
            </w:r>
            <w:r w:rsidR="008F20EB">
              <w:rPr>
                <w:noProof/>
                <w:webHidden/>
              </w:rPr>
              <w:fldChar w:fldCharType="separate"/>
            </w:r>
            <w:r w:rsidR="00245986">
              <w:rPr>
                <w:noProof/>
                <w:webHidden/>
              </w:rPr>
              <w:t>12</w:t>
            </w:r>
            <w:r w:rsidR="008F20EB">
              <w:rPr>
                <w:noProof/>
                <w:webHidden/>
              </w:rPr>
              <w:fldChar w:fldCharType="end"/>
            </w:r>
          </w:hyperlink>
        </w:p>
        <w:p w14:paraId="59E790B0" w14:textId="00B2B8DF" w:rsidR="008F20EB" w:rsidRDefault="00000000">
          <w:pPr>
            <w:pStyle w:val="TOC1"/>
            <w:tabs>
              <w:tab w:val="right" w:leader="dot" w:pos="9016"/>
            </w:tabs>
            <w:rPr>
              <w:noProof/>
              <w:kern w:val="0"/>
              <w:sz w:val="22"/>
              <w:szCs w:val="22"/>
              <w:lang w:val="en-GB" w:eastAsia="en-GB"/>
            </w:rPr>
          </w:pPr>
          <w:hyperlink w:anchor="_Toc117591464" w:history="1">
            <w:r w:rsidR="008F20EB" w:rsidRPr="000A19CD">
              <w:rPr>
                <w:rStyle w:val="Hyperlink"/>
                <w:noProof/>
                <w:lang w:val="en-GB"/>
              </w:rPr>
              <w:t>Conclusions</w:t>
            </w:r>
            <w:r w:rsidR="008F20EB">
              <w:rPr>
                <w:noProof/>
                <w:webHidden/>
              </w:rPr>
              <w:tab/>
            </w:r>
            <w:r w:rsidR="008F20EB">
              <w:rPr>
                <w:noProof/>
                <w:webHidden/>
              </w:rPr>
              <w:fldChar w:fldCharType="begin"/>
            </w:r>
            <w:r w:rsidR="008F20EB">
              <w:rPr>
                <w:noProof/>
                <w:webHidden/>
              </w:rPr>
              <w:instrText xml:space="preserve"> PAGEREF _Toc117591464 \h </w:instrText>
            </w:r>
            <w:r w:rsidR="008F20EB">
              <w:rPr>
                <w:noProof/>
                <w:webHidden/>
              </w:rPr>
            </w:r>
            <w:r w:rsidR="008F20EB">
              <w:rPr>
                <w:noProof/>
                <w:webHidden/>
              </w:rPr>
              <w:fldChar w:fldCharType="separate"/>
            </w:r>
            <w:r w:rsidR="00245986">
              <w:rPr>
                <w:noProof/>
                <w:webHidden/>
              </w:rPr>
              <w:t>13</w:t>
            </w:r>
            <w:r w:rsidR="008F20EB">
              <w:rPr>
                <w:noProof/>
                <w:webHidden/>
              </w:rPr>
              <w:fldChar w:fldCharType="end"/>
            </w:r>
          </w:hyperlink>
        </w:p>
        <w:p w14:paraId="23A69205" w14:textId="1B47F686" w:rsidR="008F20EB" w:rsidRDefault="00000000">
          <w:pPr>
            <w:pStyle w:val="TOC1"/>
            <w:tabs>
              <w:tab w:val="right" w:leader="dot" w:pos="9016"/>
            </w:tabs>
            <w:rPr>
              <w:noProof/>
              <w:kern w:val="0"/>
              <w:sz w:val="22"/>
              <w:szCs w:val="22"/>
              <w:lang w:val="en-GB" w:eastAsia="en-GB"/>
            </w:rPr>
          </w:pPr>
          <w:hyperlink w:anchor="_Toc117591465" w:history="1">
            <w:r w:rsidR="008F20EB" w:rsidRPr="000A19CD">
              <w:rPr>
                <w:rStyle w:val="Hyperlink"/>
                <w:noProof/>
                <w:lang w:val="en-GB"/>
              </w:rPr>
              <w:t>References</w:t>
            </w:r>
            <w:r w:rsidR="008F20EB">
              <w:rPr>
                <w:noProof/>
                <w:webHidden/>
              </w:rPr>
              <w:tab/>
            </w:r>
            <w:r w:rsidR="008F20EB">
              <w:rPr>
                <w:noProof/>
                <w:webHidden/>
              </w:rPr>
              <w:fldChar w:fldCharType="begin"/>
            </w:r>
            <w:r w:rsidR="008F20EB">
              <w:rPr>
                <w:noProof/>
                <w:webHidden/>
              </w:rPr>
              <w:instrText xml:space="preserve"> PAGEREF _Toc117591465 \h </w:instrText>
            </w:r>
            <w:r w:rsidR="008F20EB">
              <w:rPr>
                <w:noProof/>
                <w:webHidden/>
              </w:rPr>
            </w:r>
            <w:r w:rsidR="008F20EB">
              <w:rPr>
                <w:noProof/>
                <w:webHidden/>
              </w:rPr>
              <w:fldChar w:fldCharType="separate"/>
            </w:r>
            <w:r w:rsidR="00245986">
              <w:rPr>
                <w:noProof/>
                <w:webHidden/>
              </w:rPr>
              <w:t>13</w:t>
            </w:r>
            <w:r w:rsidR="008F20EB">
              <w:rPr>
                <w:noProof/>
                <w:webHidden/>
              </w:rPr>
              <w:fldChar w:fldCharType="end"/>
            </w:r>
          </w:hyperlink>
        </w:p>
        <w:p w14:paraId="4E5B420D" w14:textId="483C9ABD" w:rsidR="00BE225E" w:rsidRDefault="00513AD6" w:rsidP="00E97EC5">
          <w:pPr>
            <w:spacing w:line="360" w:lineRule="auto"/>
            <w:ind w:firstLine="0"/>
            <w:sectPr w:rsidR="00BE225E" w:rsidSect="005868A5">
              <w:headerReference w:type="default" r:id="rId15"/>
              <w:headerReference w:type="first" r:id="rId16"/>
              <w:footnotePr>
                <w:pos w:val="beneathText"/>
              </w:footnotePr>
              <w:type w:val="continuous"/>
              <w:pgSz w:w="11906" w:h="16838" w:code="9"/>
              <w:pgMar w:top="1440" w:right="1440" w:bottom="1440" w:left="1440" w:header="510" w:footer="720" w:gutter="0"/>
              <w:pgNumType w:start="1"/>
              <w:cols w:space="720"/>
              <w:titlePg/>
              <w:docGrid w:linePitch="360"/>
            </w:sectPr>
          </w:pPr>
          <w:r>
            <w:rPr>
              <w:b/>
              <w:bCs/>
              <w:noProof/>
            </w:rPr>
            <w:fldChar w:fldCharType="end"/>
          </w:r>
        </w:p>
      </w:sdtContent>
    </w:sdt>
    <w:p w14:paraId="375335F5" w14:textId="77777777" w:rsidR="00EF1941" w:rsidRDefault="00EF1941" w:rsidP="00EF1941">
      <w:pPr>
        <w:ind w:firstLine="0"/>
        <w:sectPr w:rsidR="00EF1941" w:rsidSect="005868A5">
          <w:headerReference w:type="default" r:id="rId17"/>
          <w:headerReference w:type="first" r:id="rId18"/>
          <w:footnotePr>
            <w:pos w:val="beneathText"/>
          </w:footnotePr>
          <w:type w:val="continuous"/>
          <w:pgSz w:w="11906" w:h="16838" w:code="9"/>
          <w:pgMar w:top="1440" w:right="1440" w:bottom="1440" w:left="1440" w:header="510" w:footer="720" w:gutter="0"/>
          <w:pgNumType w:start="0"/>
          <w:cols w:space="720"/>
          <w:docGrid w:linePitch="360"/>
        </w:sectPr>
      </w:pPr>
    </w:p>
    <w:p w14:paraId="0B4C5309" w14:textId="0393142E" w:rsidR="004D2896" w:rsidRPr="004D2896" w:rsidRDefault="00FA5C08" w:rsidP="00807DAA">
      <w:pPr>
        <w:pStyle w:val="Heading1"/>
      </w:pPr>
      <w:bookmarkStart w:id="0" w:name="_Toc117591453"/>
      <w:r>
        <w:lastRenderedPageBreak/>
        <w:t>Introduction</w:t>
      </w:r>
      <w:bookmarkEnd w:id="0"/>
    </w:p>
    <w:p w14:paraId="3EE72BC4" w14:textId="1F0F7F22" w:rsidR="00D664D7" w:rsidRDefault="00200809" w:rsidP="00DD0AFC">
      <w:pPr>
        <w:spacing w:line="360" w:lineRule="auto"/>
        <w:ind w:firstLine="0"/>
        <w:jc w:val="both"/>
        <w:rPr>
          <w:lang w:val="en-GB"/>
        </w:rPr>
      </w:pPr>
      <w:r>
        <w:t xml:space="preserve">The report specifies the work I have done in building a web browser with the help of C# Language. </w:t>
      </w:r>
      <w:r>
        <w:rPr>
          <w:lang w:val="en-GB"/>
        </w:rPr>
        <w:t xml:space="preserve">I will be explaining through the design structures I have used along with the explanation on my code development functionality. Attempting to develop my own Web Browser without the use of the Web Browser class has helped me push my knowledge in C# </w:t>
      </w:r>
      <w:r w:rsidR="005714CB">
        <w:rPr>
          <w:lang w:val="en-GB"/>
        </w:rPr>
        <w:t>and object-oriented languages even further.</w:t>
      </w:r>
    </w:p>
    <w:p w14:paraId="308CEE61" w14:textId="77777777" w:rsidR="00BB0922" w:rsidRDefault="00BB0922" w:rsidP="00DD0AFC">
      <w:pPr>
        <w:spacing w:line="360" w:lineRule="auto"/>
        <w:ind w:firstLine="0"/>
        <w:jc w:val="both"/>
        <w:rPr>
          <w:lang w:val="en-GB"/>
        </w:rPr>
      </w:pPr>
    </w:p>
    <w:p w14:paraId="22E80ACE" w14:textId="6D3C0B53" w:rsidR="004024CC" w:rsidRPr="004024CC" w:rsidRDefault="00AE1649" w:rsidP="00DD0AFC">
      <w:pPr>
        <w:spacing w:line="360" w:lineRule="auto"/>
        <w:jc w:val="both"/>
        <w:rPr>
          <w:lang w:val="en-GB"/>
        </w:rPr>
      </w:pPr>
      <w:r>
        <w:rPr>
          <w:lang w:val="en-GB"/>
        </w:rPr>
        <w:t xml:space="preserve">The aim of my project </w:t>
      </w:r>
      <w:r w:rsidR="00155D35">
        <w:rPr>
          <w:lang w:val="en-GB"/>
        </w:rPr>
        <w:t xml:space="preserve">for me was </w:t>
      </w:r>
      <w:r w:rsidR="004024CC" w:rsidRPr="004024CC">
        <w:rPr>
          <w:lang w:val="en-GB"/>
        </w:rPr>
        <w:t>to develop proficiency in advanced programming</w:t>
      </w:r>
    </w:p>
    <w:p w14:paraId="61A9377A" w14:textId="45011578" w:rsidR="004F18B4" w:rsidRDefault="004024CC" w:rsidP="00DD37FE">
      <w:pPr>
        <w:spacing w:line="360" w:lineRule="auto"/>
        <w:ind w:firstLine="0"/>
        <w:jc w:val="both"/>
        <w:rPr>
          <w:lang w:val="en-GB"/>
        </w:rPr>
      </w:pPr>
      <w:r w:rsidRPr="004024CC">
        <w:rPr>
          <w:lang w:val="en-GB"/>
        </w:rPr>
        <w:t>concepts</w:t>
      </w:r>
      <w:r w:rsidR="00D664D7" w:rsidRPr="00D664D7">
        <w:rPr>
          <w:lang w:val="en-GB"/>
        </w:rPr>
        <w:t xml:space="preserve">, </w:t>
      </w:r>
      <w:r>
        <w:rPr>
          <w:lang w:val="en-GB"/>
        </w:rPr>
        <w:t xml:space="preserve">and understand </w:t>
      </w:r>
      <w:r w:rsidR="00D664D7" w:rsidRPr="00D664D7">
        <w:rPr>
          <w:lang w:val="en-GB"/>
        </w:rPr>
        <w:t>functional programming paradigms, and to apply</w:t>
      </w:r>
      <w:r w:rsidR="00F30935">
        <w:rPr>
          <w:lang w:val="en-GB"/>
        </w:rPr>
        <w:t xml:space="preserve"> </w:t>
      </w:r>
      <w:r w:rsidR="00D664D7" w:rsidRPr="00D664D7">
        <w:rPr>
          <w:lang w:val="en-GB"/>
        </w:rPr>
        <w:t>these programming skills to a concrete application of moderate size</w:t>
      </w:r>
      <w:r w:rsidR="00F30935">
        <w:rPr>
          <w:lang w:val="en-GB"/>
        </w:rPr>
        <w:t xml:space="preserve">. Using different data structures for different </w:t>
      </w:r>
      <w:r w:rsidR="004952CA">
        <w:rPr>
          <w:lang w:val="en-GB"/>
        </w:rPr>
        <w:t xml:space="preserve">functions to have better efficient outcomes as desired. </w:t>
      </w:r>
      <w:proofErr w:type="gramStart"/>
      <w:r w:rsidR="00181DCE">
        <w:rPr>
          <w:lang w:val="en-GB"/>
        </w:rPr>
        <w:t>Firs</w:t>
      </w:r>
      <w:r w:rsidR="00A16186">
        <w:rPr>
          <w:lang w:val="en-GB"/>
        </w:rPr>
        <w:t>t</w:t>
      </w:r>
      <w:proofErr w:type="gramEnd"/>
      <w:r w:rsidR="00181DCE">
        <w:rPr>
          <w:lang w:val="en-GB"/>
        </w:rPr>
        <w:t xml:space="preserve"> </w:t>
      </w:r>
      <w:r w:rsidR="008175AE">
        <w:rPr>
          <w:lang w:val="en-GB"/>
        </w:rPr>
        <w:t>it’s</w:t>
      </w:r>
      <w:r w:rsidR="00181DCE">
        <w:rPr>
          <w:lang w:val="en-GB"/>
        </w:rPr>
        <w:t xml:space="preserve"> </w:t>
      </w:r>
      <w:r w:rsidR="00A16186">
        <w:rPr>
          <w:lang w:val="en-GB"/>
        </w:rPr>
        <w:t>important</w:t>
      </w:r>
      <w:r w:rsidR="00181DCE">
        <w:rPr>
          <w:lang w:val="en-GB"/>
        </w:rPr>
        <w:t xml:space="preserve"> to understand w</w:t>
      </w:r>
      <w:r w:rsidR="00A16186">
        <w:rPr>
          <w:lang w:val="en-GB"/>
        </w:rPr>
        <w:t>hich symbol one would encounter while inspecting a</w:t>
      </w:r>
      <w:r w:rsidR="005E2D54">
        <w:rPr>
          <w:lang w:val="en-GB"/>
        </w:rPr>
        <w:t>n</w:t>
      </w:r>
      <w:r w:rsidR="00A16186">
        <w:rPr>
          <w:lang w:val="en-GB"/>
        </w:rPr>
        <w:t xml:space="preserve"> URL.</w:t>
      </w:r>
    </w:p>
    <w:p w14:paraId="706E1CDD" w14:textId="77777777" w:rsidR="005536AF" w:rsidRDefault="005536AF" w:rsidP="00DD37FE">
      <w:pPr>
        <w:spacing w:line="360" w:lineRule="auto"/>
        <w:ind w:firstLine="0"/>
        <w:jc w:val="both"/>
        <w:rPr>
          <w:lang w:val="en-GB"/>
        </w:rPr>
      </w:pPr>
    </w:p>
    <w:tbl>
      <w:tblPr>
        <w:tblStyle w:val="TableGridLight"/>
        <w:tblW w:w="9356" w:type="dxa"/>
        <w:tblInd w:w="-5" w:type="dxa"/>
        <w:tblLook w:val="04A0" w:firstRow="1" w:lastRow="0" w:firstColumn="1" w:lastColumn="0" w:noHBand="0" w:noVBand="1"/>
      </w:tblPr>
      <w:tblGrid>
        <w:gridCol w:w="4680"/>
        <w:gridCol w:w="4676"/>
      </w:tblGrid>
      <w:tr w:rsidR="00EC4316" w:rsidRPr="005536AF" w14:paraId="0FAB1888" w14:textId="77777777" w:rsidTr="00AB7A29">
        <w:tc>
          <w:tcPr>
            <w:tcW w:w="4680" w:type="dxa"/>
          </w:tcPr>
          <w:p w14:paraId="4161A62A" w14:textId="7F05AFD8" w:rsidR="00EC4316" w:rsidRPr="005536AF" w:rsidRDefault="00AB7A29" w:rsidP="00DD0AFC">
            <w:pPr>
              <w:spacing w:line="360" w:lineRule="auto"/>
              <w:ind w:firstLine="0"/>
              <w:rPr>
                <w:lang w:val="en-GB"/>
              </w:rPr>
            </w:pPr>
            <w:r w:rsidRPr="005536AF">
              <w:rPr>
                <w:lang w:val="en-GB"/>
              </w:rPr>
              <w:t>Character used in a URL</w:t>
            </w:r>
          </w:p>
        </w:tc>
        <w:tc>
          <w:tcPr>
            <w:tcW w:w="4676" w:type="dxa"/>
          </w:tcPr>
          <w:p w14:paraId="5A3072A5" w14:textId="6939E1F9" w:rsidR="00EC4316" w:rsidRPr="005536AF" w:rsidRDefault="003972A7" w:rsidP="00DD0AFC">
            <w:pPr>
              <w:spacing w:line="360" w:lineRule="auto"/>
              <w:ind w:firstLine="0"/>
              <w:rPr>
                <w:lang w:val="en-GB"/>
              </w:rPr>
            </w:pPr>
            <w:r w:rsidRPr="005536AF">
              <w:rPr>
                <w:lang w:val="en-GB"/>
              </w:rPr>
              <w:t>Characters that are not used in a URL</w:t>
            </w:r>
          </w:p>
        </w:tc>
      </w:tr>
      <w:tr w:rsidR="00EC4316" w:rsidRPr="005536AF" w14:paraId="600C48E4" w14:textId="77777777" w:rsidTr="00F92646">
        <w:trPr>
          <w:trHeight w:val="2012"/>
        </w:trPr>
        <w:tc>
          <w:tcPr>
            <w:tcW w:w="4680" w:type="dxa"/>
          </w:tcPr>
          <w:p w14:paraId="7EFE3305" w14:textId="3B4FE625" w:rsidR="00AB7A29" w:rsidRPr="005536AF" w:rsidRDefault="00AB7A29" w:rsidP="00DD0AFC">
            <w:pPr>
              <w:spacing w:line="360" w:lineRule="auto"/>
              <w:ind w:firstLine="0"/>
              <w:rPr>
                <w:lang w:val="en-GB"/>
              </w:rPr>
            </w:pPr>
            <w:r w:rsidRPr="005536AF">
              <w:rPr>
                <w:lang w:val="en-GB"/>
              </w:rPr>
              <w:t>0 1 2 3 4 5 6 7 8 9</w:t>
            </w:r>
            <w:r w:rsidRPr="005536AF">
              <w:rPr>
                <w:lang w:val="en-GB"/>
              </w:rPr>
              <w:br/>
              <w:t>a b c d e f g h I j k l m n o p q r s t u v w x y z</w:t>
            </w:r>
            <w:r w:rsidRPr="005536AF">
              <w:rPr>
                <w:lang w:val="en-GB"/>
              </w:rPr>
              <w:br/>
              <w:t>A B C D E F G H I J K L M N O P Q R S T U V W X Y Z</w:t>
            </w:r>
          </w:p>
          <w:p w14:paraId="31D8E529" w14:textId="49F5197E" w:rsidR="00EC4316" w:rsidRPr="005536AF" w:rsidRDefault="00AB7A29" w:rsidP="00DD0AFC">
            <w:pPr>
              <w:spacing w:line="360" w:lineRule="auto"/>
              <w:ind w:firstLine="0"/>
              <w:rPr>
                <w:lang w:val="en-GB"/>
              </w:rPr>
            </w:pPr>
            <w:r w:rsidRPr="005536AF">
              <w:rPr>
                <w:b/>
                <w:bCs/>
                <w:lang w:val="en-GB"/>
              </w:rPr>
              <w:t>Special characters:</w:t>
            </w:r>
            <w:r w:rsidRPr="005536AF">
              <w:rPr>
                <w:lang w:val="en-GB"/>
              </w:rPr>
              <w:br/>
              <w:t xml:space="preserve">$ – </w:t>
            </w:r>
            <w:proofErr w:type="gramStart"/>
            <w:r w:rsidRPr="005536AF">
              <w:rPr>
                <w:lang w:val="en-GB"/>
              </w:rPr>
              <w:t>_ .</w:t>
            </w:r>
            <w:proofErr w:type="gramEnd"/>
            <w:r w:rsidRPr="005536AF">
              <w:rPr>
                <w:lang w:val="en-GB"/>
              </w:rPr>
              <w:t xml:space="preserve"> + ! * ‘ ( ) ,</w:t>
            </w:r>
          </w:p>
        </w:tc>
        <w:tc>
          <w:tcPr>
            <w:tcW w:w="4676" w:type="dxa"/>
          </w:tcPr>
          <w:p w14:paraId="3E26E53E" w14:textId="77777777" w:rsidR="003972A7" w:rsidRPr="005536AF" w:rsidRDefault="003972A7" w:rsidP="00DD0AFC">
            <w:pPr>
              <w:spacing w:line="360" w:lineRule="auto"/>
              <w:ind w:firstLine="0"/>
              <w:rPr>
                <w:lang w:val="en-GB"/>
              </w:rPr>
            </w:pPr>
            <w:r w:rsidRPr="005536AF">
              <w:rPr>
                <w:lang w:val="en-GB"/>
              </w:rPr>
              <w:t>[ ] { } | \ ” % ~ # &lt; &gt;</w:t>
            </w:r>
          </w:p>
          <w:p w14:paraId="68DC21DF" w14:textId="77777777" w:rsidR="00EC4316" w:rsidRPr="005536AF" w:rsidRDefault="00EC4316" w:rsidP="00DD0AFC">
            <w:pPr>
              <w:spacing w:line="360" w:lineRule="auto"/>
              <w:ind w:firstLine="0"/>
              <w:rPr>
                <w:lang w:val="en-GB"/>
              </w:rPr>
            </w:pPr>
          </w:p>
        </w:tc>
      </w:tr>
    </w:tbl>
    <w:p w14:paraId="0D4A1A06" w14:textId="77777777" w:rsidR="00BB0922" w:rsidRDefault="00BB0922" w:rsidP="00DD37FE">
      <w:pPr>
        <w:spacing w:line="360" w:lineRule="auto"/>
        <w:jc w:val="both"/>
        <w:rPr>
          <w:lang w:val="en-GB"/>
        </w:rPr>
      </w:pPr>
    </w:p>
    <w:p w14:paraId="496BBF6A" w14:textId="44EB2DD5" w:rsidR="00DD37FE" w:rsidRDefault="00FA5C08" w:rsidP="00DD37FE">
      <w:pPr>
        <w:spacing w:line="360" w:lineRule="auto"/>
        <w:jc w:val="both"/>
        <w:rPr>
          <w:lang w:val="en-GB"/>
        </w:rPr>
      </w:pPr>
      <w:r>
        <w:rPr>
          <w:lang w:val="en-GB"/>
        </w:rPr>
        <w:t xml:space="preserve">Based on most common </w:t>
      </w:r>
      <w:r w:rsidR="0093182E">
        <w:rPr>
          <w:lang w:val="en-GB"/>
        </w:rPr>
        <w:t>URLs</w:t>
      </w:r>
      <w:r>
        <w:rPr>
          <w:lang w:val="en-GB"/>
        </w:rPr>
        <w:t xml:space="preserve"> I have taken into consideration to omit the use of </w:t>
      </w:r>
      <w:r w:rsidRPr="005714CB">
        <w:rPr>
          <w:b/>
          <w:bCs/>
          <w:lang w:val="en-GB"/>
        </w:rPr>
        <w:t>‘</w:t>
      </w:r>
      <w:r w:rsidR="00E35660">
        <w:rPr>
          <w:b/>
          <w:bCs/>
          <w:lang w:val="en-GB"/>
        </w:rPr>
        <w:t>#</w:t>
      </w:r>
      <w:r w:rsidR="005714CB" w:rsidRPr="005714CB">
        <w:rPr>
          <w:b/>
          <w:bCs/>
          <w:lang w:val="en-GB"/>
        </w:rPr>
        <w:t>’</w:t>
      </w:r>
      <w:r w:rsidR="005714CB">
        <w:rPr>
          <w:lang w:val="en-GB"/>
        </w:rPr>
        <w:t xml:space="preserve"> </w:t>
      </w:r>
      <w:r>
        <w:rPr>
          <w:lang w:val="en-GB"/>
        </w:rPr>
        <w:t>through any of the codes.</w:t>
      </w:r>
    </w:p>
    <w:p w14:paraId="7435898F" w14:textId="77777777" w:rsidR="00BB0922" w:rsidRDefault="00BB0922" w:rsidP="00DD37FE">
      <w:pPr>
        <w:spacing w:line="360" w:lineRule="auto"/>
        <w:jc w:val="both"/>
        <w:rPr>
          <w:lang w:val="en-GB"/>
        </w:rPr>
      </w:pPr>
    </w:p>
    <w:p w14:paraId="07F74960" w14:textId="24576FE1" w:rsidR="00FA5C08" w:rsidRPr="00DD37FE" w:rsidRDefault="00FA5C08" w:rsidP="00DD37FE">
      <w:pPr>
        <w:spacing w:line="360" w:lineRule="auto"/>
        <w:jc w:val="both"/>
        <w:rPr>
          <w:lang w:val="en-GB"/>
        </w:rPr>
      </w:pPr>
      <w:r w:rsidRPr="00330EE6">
        <w:rPr>
          <w:i/>
          <w:iCs/>
          <w:u w:val="single"/>
          <w:lang w:val="en-GB"/>
        </w:rPr>
        <w:t>Specifications</w:t>
      </w:r>
    </w:p>
    <w:p w14:paraId="11B50453" w14:textId="038563FE" w:rsidR="008F6C9D" w:rsidRDefault="00FA5C08" w:rsidP="00DD37FE">
      <w:pPr>
        <w:spacing w:line="360" w:lineRule="auto"/>
        <w:jc w:val="both"/>
        <w:rPr>
          <w:lang w:val="en-GB"/>
        </w:rPr>
      </w:pPr>
      <w:r>
        <w:rPr>
          <w:lang w:val="en-GB"/>
        </w:rPr>
        <w:t xml:space="preserve">Visual Studio Community 2022 (17.3.6), Windows OS Version (10.0.22000), C# Language version (10.0), .Net SDK 6.0.402, .Net Framework </w:t>
      </w:r>
      <w:r w:rsidRPr="000B694A">
        <w:rPr>
          <w:lang w:val="en-GB"/>
        </w:rPr>
        <w:t>6.0.10</w:t>
      </w:r>
      <w:r>
        <w:rPr>
          <w:lang w:val="en-GB"/>
        </w:rPr>
        <w:t xml:space="preserve">, </w:t>
      </w:r>
      <w:r w:rsidRPr="008F51E4">
        <w:rPr>
          <w:lang w:val="en-GB"/>
        </w:rPr>
        <w:t xml:space="preserve">JetBrains Rider </w:t>
      </w:r>
      <w:r>
        <w:rPr>
          <w:lang w:val="en-GB"/>
        </w:rPr>
        <w:t>(</w:t>
      </w:r>
      <w:r w:rsidRPr="008F51E4">
        <w:rPr>
          <w:lang w:val="en-GB"/>
        </w:rPr>
        <w:t>2022.2.3</w:t>
      </w:r>
      <w:r>
        <w:rPr>
          <w:lang w:val="en-GB"/>
        </w:rPr>
        <w:t>)</w:t>
      </w:r>
    </w:p>
    <w:p w14:paraId="4C846E6F" w14:textId="5378632E" w:rsidR="0096005E" w:rsidRPr="0096005E" w:rsidRDefault="005714CB" w:rsidP="00807DAA">
      <w:pPr>
        <w:pStyle w:val="Heading1"/>
        <w:rPr>
          <w:lang w:val="en-GB"/>
        </w:rPr>
      </w:pPr>
      <w:bookmarkStart w:id="1" w:name="_Toc117591454"/>
      <w:r>
        <w:rPr>
          <w:lang w:val="en-GB"/>
        </w:rPr>
        <w:t>Requirement Checklist</w:t>
      </w:r>
      <w:bookmarkEnd w:id="1"/>
    </w:p>
    <w:p w14:paraId="76A5D4F9" w14:textId="13C569B9" w:rsidR="00B80CB1" w:rsidRPr="008835F2" w:rsidRDefault="00EA6A99" w:rsidP="005536AF">
      <w:pPr>
        <w:pStyle w:val="ListParagraph"/>
        <w:numPr>
          <w:ilvl w:val="0"/>
          <w:numId w:val="32"/>
        </w:numPr>
        <w:spacing w:line="360" w:lineRule="auto"/>
        <w:rPr>
          <w:lang w:val="en-GB"/>
        </w:rPr>
      </w:pPr>
      <w:r w:rsidRPr="008835F2">
        <w:rPr>
          <w:lang w:val="en-GB"/>
        </w:rPr>
        <w:t>Sending HTTP request messages</w:t>
      </w:r>
    </w:p>
    <w:p w14:paraId="0CEDABD9" w14:textId="77777777" w:rsidR="00424BA4" w:rsidRPr="008835F2" w:rsidRDefault="00424BA4" w:rsidP="005536AF">
      <w:pPr>
        <w:pStyle w:val="ListParagraph"/>
        <w:numPr>
          <w:ilvl w:val="0"/>
          <w:numId w:val="32"/>
        </w:numPr>
        <w:spacing w:line="360" w:lineRule="auto"/>
        <w:rPr>
          <w:lang w:val="en-GB"/>
        </w:rPr>
      </w:pPr>
      <w:r w:rsidRPr="008835F2">
        <w:rPr>
          <w:lang w:val="en-GB"/>
        </w:rPr>
        <w:t>Receiving HTTP response messages</w:t>
      </w:r>
    </w:p>
    <w:p w14:paraId="14E667CC" w14:textId="77777777" w:rsidR="00424BA4" w:rsidRPr="008835F2" w:rsidRDefault="00424BA4" w:rsidP="005536AF">
      <w:pPr>
        <w:pStyle w:val="ListParagraph"/>
        <w:numPr>
          <w:ilvl w:val="0"/>
          <w:numId w:val="32"/>
        </w:numPr>
        <w:spacing w:line="360" w:lineRule="auto"/>
        <w:rPr>
          <w:lang w:val="en-GB"/>
        </w:rPr>
      </w:pPr>
      <w:r w:rsidRPr="008835F2">
        <w:rPr>
          <w:lang w:val="en-GB"/>
        </w:rPr>
        <w:lastRenderedPageBreak/>
        <w:t xml:space="preserve">Display the HTTP response status code and title of the page on top of the web browser and be able to </w:t>
      </w:r>
      <w:r w:rsidRPr="008835F2">
        <w:rPr>
          <w:i/>
          <w:iCs/>
          <w:lang w:val="en-GB"/>
        </w:rPr>
        <w:t>refresh</w:t>
      </w:r>
      <w:r w:rsidRPr="008835F2">
        <w:rPr>
          <w:lang w:val="en-GB"/>
        </w:rPr>
        <w:t xml:space="preserve"> the page with the current URL with the help of the reload button.</w:t>
      </w:r>
    </w:p>
    <w:p w14:paraId="6628A6EB" w14:textId="77777777" w:rsidR="00424BA4" w:rsidRPr="008835F2" w:rsidRDefault="00424BA4" w:rsidP="005536AF">
      <w:pPr>
        <w:pStyle w:val="ListParagraph"/>
        <w:numPr>
          <w:ilvl w:val="0"/>
          <w:numId w:val="32"/>
        </w:numPr>
        <w:spacing w:line="360" w:lineRule="auto"/>
        <w:rPr>
          <w:lang w:val="en-GB"/>
        </w:rPr>
      </w:pPr>
      <w:r w:rsidRPr="008835F2">
        <w:rPr>
          <w:i/>
          <w:iCs/>
          <w:lang w:val="en-GB"/>
        </w:rPr>
        <w:t>Home page</w:t>
      </w:r>
      <w:r w:rsidRPr="008835F2">
        <w:rPr>
          <w:lang w:val="en-GB"/>
        </w:rPr>
        <w:t xml:space="preserve"> has been set to the Herriot Watt’s default home page. The home page is loaded at start-up and is editable through the Settings button.</w:t>
      </w:r>
    </w:p>
    <w:p w14:paraId="40986CD9" w14:textId="77777777" w:rsidR="00424BA4" w:rsidRPr="008835F2" w:rsidRDefault="00424BA4" w:rsidP="005536AF">
      <w:pPr>
        <w:pStyle w:val="ListParagraph"/>
        <w:numPr>
          <w:ilvl w:val="0"/>
          <w:numId w:val="32"/>
        </w:numPr>
        <w:spacing w:line="360" w:lineRule="auto"/>
        <w:rPr>
          <w:lang w:val="en-GB"/>
        </w:rPr>
      </w:pPr>
      <w:r w:rsidRPr="008835F2">
        <w:rPr>
          <w:lang w:val="en-GB"/>
        </w:rPr>
        <w:t xml:space="preserve">URLs can be saved into a </w:t>
      </w:r>
      <w:r w:rsidRPr="008835F2">
        <w:rPr>
          <w:i/>
          <w:iCs/>
          <w:lang w:val="en-GB"/>
        </w:rPr>
        <w:t>Favourite List</w:t>
      </w:r>
      <w:r w:rsidRPr="008835F2">
        <w:rPr>
          <w:lang w:val="en-GB"/>
        </w:rPr>
        <w:t xml:space="preserve"> which can be opened into a new URL to be accessed as well be modified by the user and deleted if required. Favourite’s List is loaded during start up.</w:t>
      </w:r>
    </w:p>
    <w:p w14:paraId="329494C1" w14:textId="77777777" w:rsidR="00424BA4" w:rsidRPr="008835F2" w:rsidRDefault="00424BA4" w:rsidP="005536AF">
      <w:pPr>
        <w:pStyle w:val="ListParagraph"/>
        <w:numPr>
          <w:ilvl w:val="0"/>
          <w:numId w:val="32"/>
        </w:numPr>
        <w:spacing w:line="360" w:lineRule="auto"/>
        <w:rPr>
          <w:lang w:val="en-GB"/>
        </w:rPr>
      </w:pPr>
      <w:r w:rsidRPr="008835F2">
        <w:rPr>
          <w:i/>
          <w:iCs/>
          <w:lang w:val="en-GB"/>
        </w:rPr>
        <w:t>History List</w:t>
      </w:r>
      <w:r w:rsidRPr="008835F2">
        <w:rPr>
          <w:lang w:val="en-GB"/>
        </w:rPr>
        <w:t xml:space="preserve"> is loaded at start-up that loads all the previous visited URLs. The list can be accessed as well as deleted individually or cleared completely.</w:t>
      </w:r>
    </w:p>
    <w:p w14:paraId="5960372F" w14:textId="77777777" w:rsidR="00F5037D" w:rsidRDefault="00424BA4" w:rsidP="005536AF">
      <w:pPr>
        <w:pStyle w:val="ListParagraph"/>
        <w:numPr>
          <w:ilvl w:val="0"/>
          <w:numId w:val="32"/>
        </w:numPr>
        <w:spacing w:line="360" w:lineRule="auto"/>
        <w:rPr>
          <w:lang w:val="en-GB"/>
        </w:rPr>
      </w:pPr>
      <w:r w:rsidRPr="008835F2">
        <w:rPr>
          <w:i/>
          <w:iCs/>
          <w:lang w:val="en-GB"/>
        </w:rPr>
        <w:t>Bulk Download</w:t>
      </w:r>
      <w:r w:rsidRPr="008835F2">
        <w:rPr>
          <w:lang w:val="en-GB"/>
        </w:rPr>
        <w:t xml:space="preserve"> will show the HTTP status code and byte sizes of the multiple links provide in a text file that can be selected by the user.</w:t>
      </w:r>
    </w:p>
    <w:p w14:paraId="0F70B0B1" w14:textId="77777777" w:rsidR="00F5037D" w:rsidRDefault="00424BA4" w:rsidP="005536AF">
      <w:pPr>
        <w:pStyle w:val="ListParagraph"/>
        <w:numPr>
          <w:ilvl w:val="0"/>
          <w:numId w:val="32"/>
        </w:numPr>
        <w:spacing w:line="360" w:lineRule="auto"/>
        <w:rPr>
          <w:lang w:val="en-GB"/>
        </w:rPr>
      </w:pPr>
      <w:r w:rsidRPr="00F5037D">
        <w:rPr>
          <w:i/>
          <w:iCs/>
          <w:lang w:val="en-GB"/>
        </w:rPr>
        <w:t>Simple user-friendly GUI</w:t>
      </w:r>
      <w:r w:rsidRPr="00F5037D">
        <w:rPr>
          <w:lang w:val="en-GB"/>
        </w:rPr>
        <w:t xml:space="preserve"> has been implemented with some use of shortcut’s which are shown in the settings button. </w:t>
      </w:r>
    </w:p>
    <w:p w14:paraId="77784B8B" w14:textId="77777777" w:rsidR="00F5037D" w:rsidRDefault="00424BA4" w:rsidP="005536AF">
      <w:pPr>
        <w:pStyle w:val="ListParagraph"/>
        <w:numPr>
          <w:ilvl w:val="0"/>
          <w:numId w:val="32"/>
        </w:numPr>
        <w:spacing w:line="360" w:lineRule="auto"/>
        <w:rPr>
          <w:lang w:val="en-GB"/>
        </w:rPr>
      </w:pPr>
      <w:r w:rsidRPr="00F5037D">
        <w:rPr>
          <w:lang w:val="en-GB"/>
        </w:rPr>
        <w:t xml:space="preserve">An extra feature </w:t>
      </w:r>
      <w:r w:rsidR="0049686C" w:rsidRPr="00F5037D">
        <w:rPr>
          <w:lang w:val="en-GB"/>
        </w:rPr>
        <w:t>for</w:t>
      </w:r>
      <w:r w:rsidRPr="00F5037D">
        <w:rPr>
          <w:lang w:val="en-GB"/>
        </w:rPr>
        <w:t xml:space="preserve"> </w:t>
      </w:r>
      <w:r w:rsidRPr="00F5037D">
        <w:rPr>
          <w:i/>
          <w:iCs/>
          <w:lang w:val="en-GB"/>
        </w:rPr>
        <w:t>Settings Button</w:t>
      </w:r>
      <w:r w:rsidRPr="00F5037D">
        <w:rPr>
          <w:lang w:val="en-GB"/>
        </w:rPr>
        <w:t xml:space="preserve"> is created for additional features</w:t>
      </w:r>
    </w:p>
    <w:p w14:paraId="1775882B" w14:textId="5E477C4C" w:rsidR="00424BA4" w:rsidRPr="00F5037D" w:rsidRDefault="00424BA4" w:rsidP="005536AF">
      <w:pPr>
        <w:pStyle w:val="ListParagraph"/>
        <w:numPr>
          <w:ilvl w:val="0"/>
          <w:numId w:val="32"/>
        </w:numPr>
        <w:spacing w:line="360" w:lineRule="auto"/>
        <w:rPr>
          <w:lang w:val="en-GB"/>
        </w:rPr>
      </w:pPr>
      <w:r w:rsidRPr="00F5037D">
        <w:rPr>
          <w:i/>
          <w:iCs/>
          <w:lang w:val="en-GB"/>
        </w:rPr>
        <w:t>Modularization</w:t>
      </w:r>
      <w:r w:rsidRPr="00F5037D">
        <w:rPr>
          <w:lang w:val="en-GB"/>
        </w:rPr>
        <w:t xml:space="preserve"> of the entire code into different classes for easy understanding and reading and to increase code reusability</w:t>
      </w:r>
    </w:p>
    <w:p w14:paraId="45412689" w14:textId="77777777" w:rsidR="00B77AA6" w:rsidRPr="00757D4B" w:rsidRDefault="00B77AA6" w:rsidP="00757D4B">
      <w:pPr>
        <w:spacing w:line="360" w:lineRule="auto"/>
        <w:jc w:val="both"/>
        <w:rPr>
          <w:lang w:val="en-GB"/>
        </w:rPr>
      </w:pPr>
    </w:p>
    <w:p w14:paraId="44ED04C1" w14:textId="3F4B847E" w:rsidR="005714CB" w:rsidRDefault="005714CB" w:rsidP="00807DAA">
      <w:pPr>
        <w:pStyle w:val="Heading1"/>
        <w:rPr>
          <w:lang w:val="en-GB"/>
        </w:rPr>
      </w:pPr>
      <w:bookmarkStart w:id="2" w:name="_Toc117591455"/>
      <w:r>
        <w:rPr>
          <w:lang w:val="en-GB"/>
        </w:rPr>
        <w:t>Design Considerations</w:t>
      </w:r>
      <w:bookmarkEnd w:id="2"/>
      <w:r>
        <w:rPr>
          <w:lang w:val="en-GB"/>
        </w:rPr>
        <w:t xml:space="preserve"> </w:t>
      </w:r>
    </w:p>
    <w:p w14:paraId="13A07692" w14:textId="59806266" w:rsidR="00DF2EAD" w:rsidRPr="00DF2EAD" w:rsidRDefault="00443B11" w:rsidP="00DF2EAD">
      <w:pPr>
        <w:pStyle w:val="Heading2"/>
        <w:spacing w:line="360" w:lineRule="auto"/>
      </w:pPr>
      <w:bookmarkStart w:id="3" w:name="_Toc117591456"/>
      <w:r w:rsidRPr="005E7486">
        <w:t>Class Design</w:t>
      </w:r>
      <w:bookmarkEnd w:id="3"/>
    </w:p>
    <w:p w14:paraId="619BB799" w14:textId="79949C13" w:rsidR="00563E6A" w:rsidRDefault="00DF49C4" w:rsidP="00DF2EAD">
      <w:pPr>
        <w:spacing w:line="360" w:lineRule="auto"/>
        <w:jc w:val="both"/>
        <w:rPr>
          <w:lang w:val="en-GB"/>
        </w:rPr>
      </w:pPr>
      <w:r>
        <w:t xml:space="preserve">Web Browser </w:t>
      </w:r>
      <w:r w:rsidR="00216937">
        <w:t xml:space="preserve">is </w:t>
      </w:r>
      <w:r w:rsidR="00533CAD">
        <w:t xml:space="preserve">separated into </w:t>
      </w:r>
      <w:r w:rsidR="00D74F98">
        <w:t>10</w:t>
      </w:r>
      <w:r w:rsidR="00BA383F">
        <w:t xml:space="preserve"> </w:t>
      </w:r>
      <w:r w:rsidR="005739B1">
        <w:t>classes</w:t>
      </w:r>
      <w:r w:rsidR="00E66608">
        <w:t xml:space="preserve">. I </w:t>
      </w:r>
      <w:r w:rsidR="00F830C0">
        <w:t>attempted</w:t>
      </w:r>
      <w:r w:rsidR="00E66608">
        <w:t xml:space="preserve"> to implement </w:t>
      </w:r>
      <w:r w:rsidR="00AF3E62" w:rsidRPr="00AF3E62">
        <w:rPr>
          <w:lang w:val="en-GB"/>
        </w:rPr>
        <w:t>Single Responsibility Principle</w:t>
      </w:r>
      <w:r w:rsidR="00C14293">
        <w:rPr>
          <w:lang w:val="en-GB"/>
        </w:rPr>
        <w:t xml:space="preserve"> where every class hold</w:t>
      </w:r>
      <w:r w:rsidR="003E4997">
        <w:rPr>
          <w:lang w:val="en-GB"/>
        </w:rPr>
        <w:t>s</w:t>
      </w:r>
      <w:r w:rsidR="00BD62DE">
        <w:rPr>
          <w:lang w:val="en-GB"/>
        </w:rPr>
        <w:t xml:space="preserve"> </w:t>
      </w:r>
      <w:r w:rsidR="00C14293">
        <w:rPr>
          <w:lang w:val="en-GB"/>
        </w:rPr>
        <w:t>a specific responsibility to carry ou</w:t>
      </w:r>
      <w:r w:rsidR="00B15AC1">
        <w:rPr>
          <w:lang w:val="en-GB"/>
        </w:rPr>
        <w:t>t</w:t>
      </w:r>
      <w:r w:rsidR="00C14293">
        <w:rPr>
          <w:lang w:val="en-GB"/>
        </w:rPr>
        <w:t xml:space="preserve"> functions</w:t>
      </w:r>
      <w:r w:rsidR="00BD62DE">
        <w:rPr>
          <w:lang w:val="en-GB"/>
        </w:rPr>
        <w:t>.</w:t>
      </w:r>
      <w:r w:rsidR="000B2999">
        <w:rPr>
          <w:lang w:val="en-GB"/>
        </w:rPr>
        <w:t xml:space="preserve"> Modularizing the whole application into different classes </w:t>
      </w:r>
      <w:r w:rsidR="00DF4A4D">
        <w:rPr>
          <w:lang w:val="en-GB"/>
        </w:rPr>
        <w:t>will be most efficient while</w:t>
      </w:r>
      <w:r w:rsidR="000B2999">
        <w:rPr>
          <w:lang w:val="en-GB"/>
        </w:rPr>
        <w:t xml:space="preserve"> fixing errors that would come during first testing of the application. </w:t>
      </w:r>
      <w:r w:rsidR="00204B08">
        <w:rPr>
          <w:lang w:val="en-GB"/>
        </w:rPr>
        <w:t xml:space="preserve">With this I was able to </w:t>
      </w:r>
      <w:r w:rsidR="009E3C7A">
        <w:rPr>
          <w:lang w:val="en-GB"/>
        </w:rPr>
        <w:t>handle non-functional requirements to the class.</w:t>
      </w:r>
    </w:p>
    <w:p w14:paraId="5B136CFD" w14:textId="77777777" w:rsidR="0038748A" w:rsidRDefault="0038748A" w:rsidP="00DD0AFC">
      <w:pPr>
        <w:spacing w:line="360" w:lineRule="auto"/>
        <w:jc w:val="both"/>
        <w:rPr>
          <w:lang w:val="en-GB"/>
        </w:rPr>
      </w:pPr>
    </w:p>
    <w:tbl>
      <w:tblPr>
        <w:tblStyle w:val="APAReport"/>
        <w:tblW w:w="0" w:type="auto"/>
        <w:tblLook w:val="04A0" w:firstRow="1" w:lastRow="0" w:firstColumn="1" w:lastColumn="0" w:noHBand="0" w:noVBand="1"/>
      </w:tblPr>
      <w:tblGrid>
        <w:gridCol w:w="9026"/>
      </w:tblGrid>
      <w:tr w:rsidR="002F50FE" w:rsidRPr="002F50FE" w14:paraId="6525B7A1" w14:textId="77777777" w:rsidTr="00370A14">
        <w:trPr>
          <w:cnfStyle w:val="100000000000" w:firstRow="1" w:lastRow="0" w:firstColumn="0" w:lastColumn="0" w:oddVBand="0" w:evenVBand="0" w:oddHBand="0" w:evenHBand="0" w:firstRowFirstColumn="0" w:firstRowLastColumn="0" w:lastRowFirstColumn="0" w:lastRowLastColumn="0"/>
          <w:trHeight w:val="34"/>
        </w:trPr>
        <w:tc>
          <w:tcPr>
            <w:tcW w:w="9360" w:type="dxa"/>
          </w:tcPr>
          <w:p w14:paraId="6691097C" w14:textId="5B186693" w:rsidR="002F50FE" w:rsidRPr="002F50FE" w:rsidRDefault="002F50FE" w:rsidP="00DD0AFC">
            <w:pPr>
              <w:spacing w:line="360" w:lineRule="auto"/>
              <w:jc w:val="both"/>
              <w:rPr>
                <w:lang w:val="en-GB"/>
              </w:rPr>
            </w:pPr>
            <w:r w:rsidRPr="002F50FE">
              <w:rPr>
                <w:lang w:val="en-GB"/>
              </w:rPr>
              <w:t xml:space="preserve">Classes I have implemented </w:t>
            </w:r>
            <w:r>
              <w:rPr>
                <w:lang w:val="en-GB"/>
              </w:rPr>
              <w:t xml:space="preserve">for Web Browser Application </w:t>
            </w:r>
            <w:r w:rsidRPr="002F50FE">
              <w:rPr>
                <w:lang w:val="en-GB"/>
              </w:rPr>
              <w:t>–</w:t>
            </w:r>
          </w:p>
        </w:tc>
      </w:tr>
      <w:tr w:rsidR="002F50FE" w:rsidRPr="002F50FE" w14:paraId="455B0FA3" w14:textId="77777777" w:rsidTr="002F50FE">
        <w:tc>
          <w:tcPr>
            <w:tcW w:w="9360" w:type="dxa"/>
          </w:tcPr>
          <w:p w14:paraId="730296AB" w14:textId="77777777" w:rsidR="002F50FE" w:rsidRPr="002F50FE" w:rsidRDefault="002F50FE" w:rsidP="00DD0AFC">
            <w:pPr>
              <w:spacing w:line="360" w:lineRule="auto"/>
              <w:jc w:val="both"/>
              <w:rPr>
                <w:lang w:val="en-GB"/>
              </w:rPr>
            </w:pPr>
            <w:r w:rsidRPr="002F50FE">
              <w:rPr>
                <w:u w:val="single"/>
                <w:lang w:val="en-GB"/>
              </w:rPr>
              <w:t>Interpreter</w:t>
            </w:r>
            <w:r w:rsidRPr="002F50FE">
              <w:rPr>
                <w:lang w:val="en-GB"/>
              </w:rPr>
              <w:t xml:space="preserve"> – class created to help read and write to all the text files, so that each class is incremented to the next line in order. Helps in interpreting every file </w:t>
            </w:r>
          </w:p>
        </w:tc>
      </w:tr>
      <w:tr w:rsidR="002F50FE" w:rsidRPr="002F50FE" w14:paraId="60C97057" w14:textId="77777777" w:rsidTr="002F50FE">
        <w:tc>
          <w:tcPr>
            <w:tcW w:w="9360" w:type="dxa"/>
          </w:tcPr>
          <w:p w14:paraId="5173C13F" w14:textId="1ADFD250" w:rsidR="002F50FE" w:rsidRPr="002F50FE" w:rsidRDefault="002F50FE" w:rsidP="00DD0AFC">
            <w:pPr>
              <w:spacing w:line="360" w:lineRule="auto"/>
              <w:jc w:val="both"/>
              <w:rPr>
                <w:lang w:val="en-GB"/>
              </w:rPr>
            </w:pPr>
            <w:r w:rsidRPr="002F50FE">
              <w:rPr>
                <w:u w:val="single"/>
                <w:lang w:val="en-GB"/>
              </w:rPr>
              <w:t>Address</w:t>
            </w:r>
            <w:r w:rsidRPr="002F50FE">
              <w:rPr>
                <w:lang w:val="en-GB"/>
              </w:rPr>
              <w:t xml:space="preserve"> – this class is used for serialization, to split the URL into title name, </w:t>
            </w:r>
            <w:r w:rsidR="00AC1D3F">
              <w:rPr>
                <w:lang w:val="en-GB"/>
              </w:rPr>
              <w:t>URL</w:t>
            </w:r>
            <w:r w:rsidRPr="002F50FE">
              <w:rPr>
                <w:lang w:val="en-GB"/>
              </w:rPr>
              <w:t xml:space="preserve"> and into the timestamp at which it is being utilized at, which is set as individual propert</w:t>
            </w:r>
            <w:r>
              <w:rPr>
                <w:lang w:val="en-GB"/>
              </w:rPr>
              <w:t>ies</w:t>
            </w:r>
            <w:r w:rsidRPr="002F50FE">
              <w:rPr>
                <w:lang w:val="en-GB"/>
              </w:rPr>
              <w:t>.</w:t>
            </w:r>
          </w:p>
        </w:tc>
      </w:tr>
      <w:tr w:rsidR="002F50FE" w:rsidRPr="002F50FE" w14:paraId="14F2E158" w14:textId="77777777" w:rsidTr="002F50FE">
        <w:tc>
          <w:tcPr>
            <w:tcW w:w="9360" w:type="dxa"/>
          </w:tcPr>
          <w:p w14:paraId="2AE7AD5F" w14:textId="77777777" w:rsidR="002F50FE" w:rsidRPr="002F50FE" w:rsidRDefault="002F50FE" w:rsidP="00DD0AFC">
            <w:pPr>
              <w:spacing w:line="360" w:lineRule="auto"/>
              <w:jc w:val="both"/>
              <w:rPr>
                <w:lang w:val="en-GB"/>
              </w:rPr>
            </w:pPr>
            <w:r w:rsidRPr="002F50FE">
              <w:rPr>
                <w:u w:val="single"/>
                <w:lang w:val="en-GB"/>
              </w:rPr>
              <w:t>Browser</w:t>
            </w:r>
            <w:r w:rsidRPr="002F50FE">
              <w:rPr>
                <w:lang w:val="en-GB"/>
              </w:rPr>
              <w:t xml:space="preserve"> – class handles all the browser functions to save items into the designated list for storing</w:t>
            </w:r>
          </w:p>
        </w:tc>
      </w:tr>
      <w:tr w:rsidR="002F50FE" w:rsidRPr="002F50FE" w14:paraId="6BFE92FB" w14:textId="77777777" w:rsidTr="002F50FE">
        <w:tc>
          <w:tcPr>
            <w:tcW w:w="9360" w:type="dxa"/>
          </w:tcPr>
          <w:p w14:paraId="44BB998D" w14:textId="6199AC0B" w:rsidR="002F50FE" w:rsidRPr="002F50FE" w:rsidRDefault="002F50FE" w:rsidP="00DD0AFC">
            <w:pPr>
              <w:spacing w:line="360" w:lineRule="auto"/>
              <w:jc w:val="both"/>
              <w:rPr>
                <w:lang w:val="en-GB"/>
              </w:rPr>
            </w:pPr>
            <w:r w:rsidRPr="002F50FE">
              <w:rPr>
                <w:u w:val="single"/>
                <w:lang w:val="en-GB"/>
              </w:rPr>
              <w:lastRenderedPageBreak/>
              <w:t xml:space="preserve">Tab </w:t>
            </w:r>
            <w:r w:rsidR="00C80F12">
              <w:rPr>
                <w:u w:val="single"/>
                <w:lang w:val="en-GB"/>
              </w:rPr>
              <w:t>Manager</w:t>
            </w:r>
            <w:r w:rsidRPr="002F50FE">
              <w:rPr>
                <w:lang w:val="en-GB"/>
              </w:rPr>
              <w:t xml:space="preserve"> – this class is inherited from TabPage which contains the main class to handle all the HTTP functionalities for the web browser.</w:t>
            </w:r>
          </w:p>
        </w:tc>
      </w:tr>
      <w:tr w:rsidR="002F50FE" w:rsidRPr="002F50FE" w14:paraId="29B99B40" w14:textId="77777777" w:rsidTr="002F50FE">
        <w:tc>
          <w:tcPr>
            <w:tcW w:w="9360" w:type="dxa"/>
          </w:tcPr>
          <w:p w14:paraId="2059A271" w14:textId="374BB8FB" w:rsidR="002F50FE" w:rsidRPr="002F50FE" w:rsidRDefault="002F50FE" w:rsidP="00DD0AFC">
            <w:pPr>
              <w:spacing w:line="360" w:lineRule="auto"/>
              <w:jc w:val="both"/>
              <w:rPr>
                <w:lang w:val="en-GB"/>
              </w:rPr>
            </w:pPr>
            <w:r w:rsidRPr="002F50FE">
              <w:rPr>
                <w:u w:val="single"/>
                <w:lang w:val="en-GB"/>
              </w:rPr>
              <w:t>FavouriteForm</w:t>
            </w:r>
            <w:r w:rsidRPr="002F50FE">
              <w:rPr>
                <w:lang w:val="en-GB"/>
              </w:rPr>
              <w:t xml:space="preserve"> – this class </w:t>
            </w:r>
            <w:r w:rsidR="00E4027C">
              <w:rPr>
                <w:lang w:val="en-GB"/>
              </w:rPr>
              <w:t xml:space="preserve">open a </w:t>
            </w:r>
            <w:r w:rsidRPr="002F50FE">
              <w:rPr>
                <w:lang w:val="en-GB"/>
              </w:rPr>
              <w:t>form to ed</w:t>
            </w:r>
            <w:r w:rsidR="004A1496">
              <w:rPr>
                <w:lang w:val="en-GB"/>
              </w:rPr>
              <w:t xml:space="preserve">it </w:t>
            </w:r>
            <w:r w:rsidR="00565041">
              <w:rPr>
                <w:lang w:val="en-GB"/>
              </w:rPr>
              <w:t>the favourite items</w:t>
            </w:r>
            <w:r w:rsidR="004A1496">
              <w:rPr>
                <w:lang w:val="en-GB"/>
              </w:rPr>
              <w:t xml:space="preserve"> and allow the user to customize the details </w:t>
            </w:r>
          </w:p>
        </w:tc>
      </w:tr>
      <w:tr w:rsidR="002F50FE" w:rsidRPr="002F50FE" w14:paraId="31E5950B" w14:textId="77777777" w:rsidTr="002F50FE">
        <w:tc>
          <w:tcPr>
            <w:tcW w:w="9360" w:type="dxa"/>
          </w:tcPr>
          <w:p w14:paraId="5085A3B1" w14:textId="77777777" w:rsidR="002F50FE" w:rsidRPr="002F50FE" w:rsidRDefault="002F50FE" w:rsidP="00DD0AFC">
            <w:pPr>
              <w:spacing w:line="360" w:lineRule="auto"/>
              <w:jc w:val="both"/>
              <w:rPr>
                <w:lang w:val="en-GB"/>
              </w:rPr>
            </w:pPr>
            <w:r w:rsidRPr="002F50FE">
              <w:rPr>
                <w:u w:val="single"/>
                <w:lang w:val="en-GB"/>
              </w:rPr>
              <w:t>HomepageForm</w:t>
            </w:r>
            <w:r w:rsidRPr="002F50FE">
              <w:rPr>
                <w:lang w:val="en-GB"/>
              </w:rPr>
              <w:t xml:space="preserve"> – this class will show a form to set a default home page so that it loads the URL during start-up which will be displayed. This default page can be changed by the user as well.</w:t>
            </w:r>
          </w:p>
        </w:tc>
      </w:tr>
      <w:tr w:rsidR="002F50FE" w:rsidRPr="002F50FE" w14:paraId="6BD63733" w14:textId="77777777" w:rsidTr="002F50FE">
        <w:tc>
          <w:tcPr>
            <w:tcW w:w="9360" w:type="dxa"/>
          </w:tcPr>
          <w:p w14:paraId="4F93955F" w14:textId="77777777" w:rsidR="002F50FE" w:rsidRPr="002F50FE" w:rsidRDefault="002F50FE" w:rsidP="00DD0AFC">
            <w:pPr>
              <w:spacing w:line="360" w:lineRule="auto"/>
              <w:jc w:val="both"/>
              <w:rPr>
                <w:lang w:val="en-GB"/>
              </w:rPr>
            </w:pPr>
            <w:r w:rsidRPr="002F50FE">
              <w:rPr>
                <w:u w:val="single"/>
                <w:lang w:val="en-GB"/>
              </w:rPr>
              <w:t>FavouriteClass</w:t>
            </w:r>
            <w:r w:rsidRPr="002F50FE">
              <w:rPr>
                <w:lang w:val="en-GB"/>
              </w:rPr>
              <w:t xml:space="preserve"> – handles most of the favourite functionalities </w:t>
            </w:r>
          </w:p>
        </w:tc>
      </w:tr>
      <w:tr w:rsidR="002F50FE" w:rsidRPr="002F50FE" w14:paraId="597CA0C1" w14:textId="77777777" w:rsidTr="002F50FE">
        <w:tc>
          <w:tcPr>
            <w:tcW w:w="9360" w:type="dxa"/>
          </w:tcPr>
          <w:p w14:paraId="141089A1" w14:textId="77777777" w:rsidR="002F50FE" w:rsidRPr="002F50FE" w:rsidRDefault="002F50FE" w:rsidP="00DD0AFC">
            <w:pPr>
              <w:spacing w:line="360" w:lineRule="auto"/>
              <w:jc w:val="both"/>
              <w:rPr>
                <w:lang w:val="en-GB"/>
              </w:rPr>
            </w:pPr>
            <w:r w:rsidRPr="002F50FE">
              <w:rPr>
                <w:u w:val="single"/>
                <w:lang w:val="en-GB"/>
              </w:rPr>
              <w:t>HistoryClass</w:t>
            </w:r>
            <w:r w:rsidRPr="002F50FE">
              <w:rPr>
                <w:lang w:val="en-GB"/>
              </w:rPr>
              <w:t xml:space="preserve"> – handles most of the history functionalities </w:t>
            </w:r>
          </w:p>
        </w:tc>
      </w:tr>
      <w:tr w:rsidR="002F50FE" w:rsidRPr="00273F2C" w14:paraId="557B066F" w14:textId="77777777" w:rsidTr="002F50FE">
        <w:tc>
          <w:tcPr>
            <w:tcW w:w="9360" w:type="dxa"/>
          </w:tcPr>
          <w:p w14:paraId="1D2FFFF4" w14:textId="77777777" w:rsidR="002F50FE" w:rsidRPr="00273F2C" w:rsidRDefault="002F50FE" w:rsidP="00DD0AFC">
            <w:pPr>
              <w:spacing w:line="360" w:lineRule="auto"/>
              <w:jc w:val="both"/>
              <w:rPr>
                <w:lang w:val="en-GB"/>
              </w:rPr>
            </w:pPr>
            <w:r w:rsidRPr="002F50FE">
              <w:rPr>
                <w:u w:val="single"/>
                <w:lang w:val="en-GB"/>
              </w:rPr>
              <w:t>MainForm</w:t>
            </w:r>
            <w:r w:rsidRPr="002F50FE">
              <w:rPr>
                <w:lang w:val="en-GB"/>
              </w:rPr>
              <w:t xml:space="preserve"> – main class which connects all the methods and classes to the GUI for front end development </w:t>
            </w:r>
          </w:p>
        </w:tc>
      </w:tr>
      <w:tr w:rsidR="002F50FE" w:rsidRPr="00273F2C" w14:paraId="44500FBA" w14:textId="77777777" w:rsidTr="002F50FE">
        <w:tc>
          <w:tcPr>
            <w:tcW w:w="9360" w:type="dxa"/>
          </w:tcPr>
          <w:p w14:paraId="6BB2C582" w14:textId="77777777" w:rsidR="002F50FE" w:rsidRPr="00273F2C" w:rsidRDefault="002F50FE" w:rsidP="00DD0AFC">
            <w:pPr>
              <w:spacing w:line="360" w:lineRule="auto"/>
              <w:jc w:val="both"/>
              <w:rPr>
                <w:lang w:val="en-GB"/>
              </w:rPr>
            </w:pPr>
            <w:r w:rsidRPr="00273F2C">
              <w:rPr>
                <w:u w:val="single"/>
                <w:lang w:val="en-GB"/>
              </w:rPr>
              <w:t>Program</w:t>
            </w:r>
            <w:r w:rsidRPr="00273F2C">
              <w:rPr>
                <w:lang w:val="en-GB"/>
              </w:rPr>
              <w:t xml:space="preserve"> </w:t>
            </w:r>
            <w:r w:rsidRPr="002F50FE">
              <w:rPr>
                <w:lang w:val="en-GB"/>
              </w:rPr>
              <w:t xml:space="preserve">– this </w:t>
            </w:r>
            <w:r w:rsidRPr="00273F2C">
              <w:rPr>
                <w:lang w:val="en-GB"/>
              </w:rPr>
              <w:t xml:space="preserve">class has the Main method </w:t>
            </w:r>
          </w:p>
        </w:tc>
      </w:tr>
    </w:tbl>
    <w:p w14:paraId="7F5A5FB1" w14:textId="77777777" w:rsidR="005B6B0B" w:rsidRDefault="005B6B0B" w:rsidP="00DD0AFC">
      <w:pPr>
        <w:pStyle w:val="Heading2"/>
        <w:spacing w:line="360" w:lineRule="auto"/>
      </w:pPr>
    </w:p>
    <w:p w14:paraId="69717C5F" w14:textId="77EC737F" w:rsidR="00C15214" w:rsidRPr="00AF11D2" w:rsidRDefault="001B38B3" w:rsidP="00DD0AFC">
      <w:pPr>
        <w:pStyle w:val="Heading2"/>
        <w:spacing w:line="360" w:lineRule="auto"/>
      </w:pPr>
      <w:bookmarkStart w:id="4" w:name="_Toc117591457"/>
      <w:r w:rsidRPr="00AF11D2">
        <w:t>Data Structure</w:t>
      </w:r>
      <w:r w:rsidR="00C55EB6" w:rsidRPr="00AF11D2">
        <w:t>s</w:t>
      </w:r>
      <w:bookmarkEnd w:id="4"/>
    </w:p>
    <w:p w14:paraId="20C43161" w14:textId="019F03A7" w:rsidR="009C43EE" w:rsidRPr="003F6233" w:rsidRDefault="00226E8F" w:rsidP="00DD0AFC">
      <w:pPr>
        <w:pStyle w:val="Title2"/>
        <w:spacing w:line="360" w:lineRule="auto"/>
        <w:jc w:val="left"/>
      </w:pPr>
      <w:r>
        <w:t xml:space="preserve">The main two data structures I have implemented are Dictionary for </w:t>
      </w:r>
      <w:r w:rsidR="008D4343">
        <w:t>Favourites</w:t>
      </w:r>
      <w:r>
        <w:t xml:space="preserve"> and List for </w:t>
      </w:r>
      <w:r w:rsidR="008D4343">
        <w:t>History</w:t>
      </w:r>
      <w:r w:rsidR="009C43EE">
        <w:t>.</w:t>
      </w:r>
    </w:p>
    <w:p w14:paraId="12372E5A" w14:textId="50D28A93" w:rsidR="00CC35EE" w:rsidRPr="001601C1" w:rsidRDefault="00ED5117" w:rsidP="00DD0AFC">
      <w:pPr>
        <w:pStyle w:val="TableFigure"/>
        <w:spacing w:line="360" w:lineRule="auto"/>
        <w:rPr>
          <w:rStyle w:val="Emphasis"/>
          <w:i w:val="0"/>
          <w:iCs w:val="0"/>
        </w:rPr>
      </w:pPr>
      <w:r w:rsidRPr="001601C1">
        <w:rPr>
          <w:rStyle w:val="Emphasis"/>
          <w:i w:val="0"/>
          <w:iCs w:val="0"/>
        </w:rPr>
        <w:t xml:space="preserve">Tab Manager </w:t>
      </w:r>
      <w:r w:rsidRPr="001601C1">
        <w:rPr>
          <w:rStyle w:val="Emphasis"/>
          <w:i w:val="0"/>
          <w:iCs w:val="0"/>
        </w:rPr>
        <w:tab/>
      </w:r>
    </w:p>
    <w:p w14:paraId="708378CE" w14:textId="39118241" w:rsidR="00FA05BF" w:rsidRDefault="00CC35EE" w:rsidP="00DD0AFC">
      <w:pPr>
        <w:pStyle w:val="Title2"/>
        <w:spacing w:line="360" w:lineRule="auto"/>
        <w:jc w:val="left"/>
        <w:rPr>
          <w:rStyle w:val="Emphasis"/>
          <w:i w:val="0"/>
          <w:iCs w:val="0"/>
        </w:rPr>
      </w:pPr>
      <w:r>
        <w:rPr>
          <w:rStyle w:val="Emphasis"/>
          <w:i w:val="0"/>
          <w:iCs w:val="0"/>
        </w:rPr>
        <w:t>The “</w:t>
      </w:r>
      <w:proofErr w:type="spellStart"/>
      <w:r w:rsidRPr="001F3FB5">
        <w:rPr>
          <w:rStyle w:val="Emphasis"/>
        </w:rPr>
        <w:t>TabManager</w:t>
      </w:r>
      <w:proofErr w:type="spellEnd"/>
      <w:r>
        <w:rPr>
          <w:rStyle w:val="Emphasis"/>
          <w:i w:val="0"/>
          <w:iCs w:val="0"/>
        </w:rPr>
        <w:t>” class inherits the “</w:t>
      </w:r>
      <w:r w:rsidRPr="001F3FB5">
        <w:rPr>
          <w:rStyle w:val="Emphasis"/>
        </w:rPr>
        <w:t>TabPage</w:t>
      </w:r>
      <w:r>
        <w:rPr>
          <w:rStyle w:val="Emphasis"/>
          <w:i w:val="0"/>
          <w:iCs w:val="0"/>
        </w:rPr>
        <w:t xml:space="preserve">” </w:t>
      </w:r>
      <w:r w:rsidR="0068145B">
        <w:rPr>
          <w:rStyle w:val="Emphasis"/>
          <w:i w:val="0"/>
          <w:iCs w:val="0"/>
        </w:rPr>
        <w:t xml:space="preserve">class. </w:t>
      </w:r>
      <w:r w:rsidR="003B4449" w:rsidRPr="003B4449">
        <w:rPr>
          <w:rStyle w:val="Emphasis"/>
          <w:i w:val="0"/>
          <w:iCs w:val="0"/>
        </w:rPr>
        <w:t>Every time a user sends an HTTP request,</w:t>
      </w:r>
      <w:r w:rsidR="00015906">
        <w:rPr>
          <w:rStyle w:val="Emphasis"/>
          <w:i w:val="0"/>
          <w:iCs w:val="0"/>
        </w:rPr>
        <w:t xml:space="preserve"> the list is accessed to store all the URL</w:t>
      </w:r>
      <w:r w:rsidR="0093182E">
        <w:rPr>
          <w:rStyle w:val="Emphasis"/>
          <w:i w:val="0"/>
          <w:iCs w:val="0"/>
        </w:rPr>
        <w:t>s</w:t>
      </w:r>
      <w:r w:rsidR="00015906">
        <w:rPr>
          <w:rStyle w:val="Emphasis"/>
          <w:i w:val="0"/>
          <w:iCs w:val="0"/>
        </w:rPr>
        <w:t xml:space="preserve"> entered</w:t>
      </w:r>
      <w:r w:rsidR="00263140">
        <w:rPr>
          <w:rStyle w:val="Emphasis"/>
          <w:i w:val="0"/>
          <w:iCs w:val="0"/>
        </w:rPr>
        <w:t xml:space="preserve"> from the history list</w:t>
      </w:r>
      <w:r w:rsidR="003B4449" w:rsidRPr="003B4449">
        <w:rPr>
          <w:rStyle w:val="Emphasis"/>
          <w:i w:val="0"/>
          <w:iCs w:val="0"/>
        </w:rPr>
        <w:t>.</w:t>
      </w:r>
      <w:r w:rsidR="00F77D64">
        <w:rPr>
          <w:rStyle w:val="Emphasis"/>
          <w:i w:val="0"/>
          <w:iCs w:val="0"/>
        </w:rPr>
        <w:t xml:space="preserve"> To go back </w:t>
      </w:r>
      <w:r w:rsidR="0093182E">
        <w:rPr>
          <w:rStyle w:val="Emphasis"/>
          <w:i w:val="0"/>
          <w:iCs w:val="0"/>
        </w:rPr>
        <w:t xml:space="preserve">and </w:t>
      </w:r>
      <w:r w:rsidR="00F77D64">
        <w:rPr>
          <w:rStyle w:val="Emphasis"/>
          <w:i w:val="0"/>
          <w:iCs w:val="0"/>
        </w:rPr>
        <w:t>forth through the pages</w:t>
      </w:r>
      <w:r w:rsidR="0093182E">
        <w:rPr>
          <w:rStyle w:val="Emphasis"/>
          <w:i w:val="0"/>
          <w:iCs w:val="0"/>
        </w:rPr>
        <w:t>,</w:t>
      </w:r>
      <w:r w:rsidR="00F77D64">
        <w:rPr>
          <w:rStyle w:val="Emphasis"/>
          <w:i w:val="0"/>
          <w:iCs w:val="0"/>
        </w:rPr>
        <w:t xml:space="preserve"> each tab </w:t>
      </w:r>
      <w:r w:rsidR="00A67891">
        <w:rPr>
          <w:rStyle w:val="Emphasis"/>
          <w:i w:val="0"/>
          <w:iCs w:val="0"/>
        </w:rPr>
        <w:t>will pull the desired</w:t>
      </w:r>
      <w:r w:rsidR="00F77D64">
        <w:rPr>
          <w:rStyle w:val="Emphasis"/>
          <w:i w:val="0"/>
          <w:iCs w:val="0"/>
        </w:rPr>
        <w:t xml:space="preserve"> </w:t>
      </w:r>
      <w:r w:rsidR="00A67891">
        <w:rPr>
          <w:rStyle w:val="Emphasis"/>
          <w:i w:val="0"/>
          <w:iCs w:val="0"/>
        </w:rPr>
        <w:t xml:space="preserve">URL from the </w:t>
      </w:r>
      <w:r w:rsidR="00F77D64">
        <w:rPr>
          <w:rStyle w:val="Emphasis"/>
          <w:i w:val="0"/>
          <w:iCs w:val="0"/>
        </w:rPr>
        <w:t>list to traverse between</w:t>
      </w:r>
      <w:r w:rsidR="00D957E1">
        <w:rPr>
          <w:rStyle w:val="Emphasis"/>
          <w:i w:val="0"/>
          <w:iCs w:val="0"/>
        </w:rPr>
        <w:t xml:space="preserve"> the links </w:t>
      </w:r>
      <w:r w:rsidR="00C4710E">
        <w:rPr>
          <w:rStyle w:val="Emphasis"/>
          <w:i w:val="0"/>
          <w:iCs w:val="0"/>
        </w:rPr>
        <w:t>entered</w:t>
      </w:r>
      <w:r w:rsidR="00D525AB" w:rsidRPr="00D525AB">
        <w:rPr>
          <w:rStyle w:val="Emphasis"/>
          <w:i w:val="0"/>
          <w:iCs w:val="0"/>
        </w:rPr>
        <w:t>.</w:t>
      </w:r>
      <w:r w:rsidR="00D525AB">
        <w:rPr>
          <w:rStyle w:val="Emphasis"/>
          <w:i w:val="0"/>
          <w:iCs w:val="0"/>
        </w:rPr>
        <w:t xml:space="preserve"> </w:t>
      </w:r>
      <w:r w:rsidR="00D255F3">
        <w:rPr>
          <w:rStyle w:val="Emphasis"/>
          <w:i w:val="0"/>
          <w:iCs w:val="0"/>
        </w:rPr>
        <w:t xml:space="preserve">This class is made </w:t>
      </w:r>
      <w:r w:rsidR="002F066F">
        <w:rPr>
          <w:rStyle w:val="Emphasis"/>
          <w:i w:val="0"/>
          <w:iCs w:val="0"/>
        </w:rPr>
        <w:t xml:space="preserve">so </w:t>
      </w:r>
      <w:r w:rsidR="00F56A6B">
        <w:rPr>
          <w:rStyle w:val="Emphasis"/>
          <w:i w:val="0"/>
          <w:iCs w:val="0"/>
        </w:rPr>
        <w:t xml:space="preserve">that </w:t>
      </w:r>
      <w:r w:rsidR="002F066F">
        <w:rPr>
          <w:rStyle w:val="Emphasis"/>
          <w:i w:val="0"/>
          <w:iCs w:val="0"/>
        </w:rPr>
        <w:t xml:space="preserve">it </w:t>
      </w:r>
      <w:r w:rsidR="00F56A6B">
        <w:rPr>
          <w:rStyle w:val="Emphasis"/>
          <w:i w:val="0"/>
          <w:iCs w:val="0"/>
        </w:rPr>
        <w:t>helps users open their URL onto a new tab</w:t>
      </w:r>
      <w:r w:rsidR="002F0169">
        <w:rPr>
          <w:rStyle w:val="Emphasis"/>
          <w:i w:val="0"/>
          <w:iCs w:val="0"/>
        </w:rPr>
        <w:t xml:space="preserve"> by applying index</w:t>
      </w:r>
      <w:r w:rsidR="00D957E1">
        <w:rPr>
          <w:rStyle w:val="Emphasis"/>
          <w:i w:val="0"/>
          <w:iCs w:val="0"/>
        </w:rPr>
        <w:t>ing</w:t>
      </w:r>
      <w:r w:rsidR="001F3FB5">
        <w:rPr>
          <w:rStyle w:val="Emphasis"/>
          <w:i w:val="0"/>
          <w:iCs w:val="0"/>
        </w:rPr>
        <w:t xml:space="preserve">, </w:t>
      </w:r>
      <w:r w:rsidR="002F0169">
        <w:rPr>
          <w:rStyle w:val="Emphasis"/>
          <w:i w:val="0"/>
          <w:iCs w:val="0"/>
        </w:rPr>
        <w:t>for each list</w:t>
      </w:r>
      <w:r w:rsidR="002F066F">
        <w:rPr>
          <w:rStyle w:val="Emphasis"/>
          <w:i w:val="0"/>
          <w:iCs w:val="0"/>
        </w:rPr>
        <w:t xml:space="preserve"> so that it points to the current URL</w:t>
      </w:r>
      <w:r w:rsidR="00DB7312">
        <w:rPr>
          <w:rStyle w:val="Emphasis"/>
          <w:i w:val="0"/>
          <w:iCs w:val="0"/>
        </w:rPr>
        <w:t>.</w:t>
      </w:r>
    </w:p>
    <w:p w14:paraId="5E6B95FC" w14:textId="20CB0AF0" w:rsidR="00ED5117" w:rsidRPr="001601C1" w:rsidRDefault="00ED5117" w:rsidP="00DD0AFC">
      <w:pPr>
        <w:pStyle w:val="TableFigure"/>
        <w:spacing w:line="360" w:lineRule="auto"/>
        <w:rPr>
          <w:rStyle w:val="Emphasis"/>
          <w:i w:val="0"/>
          <w:iCs w:val="0"/>
        </w:rPr>
      </w:pPr>
      <w:r w:rsidRPr="001601C1">
        <w:rPr>
          <w:rStyle w:val="Emphasis"/>
          <w:i w:val="0"/>
          <w:iCs w:val="0"/>
        </w:rPr>
        <w:t xml:space="preserve">History </w:t>
      </w:r>
    </w:p>
    <w:p w14:paraId="375FE634" w14:textId="7D8711E0" w:rsidR="00BF499D" w:rsidRDefault="008457E8" w:rsidP="00DD0AFC">
      <w:pPr>
        <w:pStyle w:val="Title2"/>
        <w:spacing w:line="360" w:lineRule="auto"/>
        <w:jc w:val="both"/>
      </w:pPr>
      <w:r>
        <w:t xml:space="preserve">List is more logical to be used as a data structure for History as it saves every Item in the file </w:t>
      </w:r>
      <w:r w:rsidR="00580196" w:rsidRPr="00580196">
        <w:t>in chronological order.</w:t>
      </w:r>
      <w:r w:rsidR="004A4FEC">
        <w:t xml:space="preserve"> </w:t>
      </w:r>
      <w:r w:rsidR="007A7D7C">
        <w:t>It is important</w:t>
      </w:r>
      <w:r w:rsidR="004A4FEC">
        <w:t xml:space="preserve"> that the items are in order of access time</w:t>
      </w:r>
      <w:r w:rsidR="000C3BDB">
        <w:t>.</w:t>
      </w:r>
      <w:r w:rsidR="00215960">
        <w:t xml:space="preserve"> </w:t>
      </w:r>
      <w:r w:rsidR="0093182E">
        <w:t xml:space="preserve">There is no </w:t>
      </w:r>
      <w:r w:rsidR="00FC14FD">
        <w:t xml:space="preserve"> requirement for the items to be unique</w:t>
      </w:r>
      <w:r w:rsidR="0093182E">
        <w:t xml:space="preserve"> either</w:t>
      </w:r>
      <w:r w:rsidR="00FC14FD">
        <w:t xml:space="preserve"> since they can be repeated. </w:t>
      </w:r>
      <w:r w:rsidR="000C3BDB">
        <w:t>T</w:t>
      </w:r>
      <w:r w:rsidR="000C3BDB" w:rsidRPr="00580196">
        <w:t>he order is determined by the timestamp</w:t>
      </w:r>
      <w:r w:rsidR="000C3BDB">
        <w:t xml:space="preserve">. There is no sorting used as every time a file is saved onto the file it is automatically saved </w:t>
      </w:r>
      <w:r w:rsidR="005C537F">
        <w:t xml:space="preserve">in the right </w:t>
      </w:r>
      <w:r w:rsidR="0043572D">
        <w:t>order,</w:t>
      </w:r>
      <w:r w:rsidR="005C537F">
        <w:t xml:space="preserve"> so no extra time is necessarily taken during computation</w:t>
      </w:r>
      <w:r w:rsidR="00BF499D">
        <w:t xml:space="preserve">. </w:t>
      </w:r>
    </w:p>
    <w:p w14:paraId="3EF28E76" w14:textId="6CE3D5CC" w:rsidR="00FC14FD" w:rsidRPr="00603CB8" w:rsidRDefault="00BF499D" w:rsidP="00DD0AFC">
      <w:pPr>
        <w:pStyle w:val="Title2"/>
        <w:spacing w:line="360" w:lineRule="auto"/>
        <w:jc w:val="both"/>
        <w:rPr>
          <w:rStyle w:val="Emphasis"/>
          <w:i w:val="0"/>
          <w:iCs w:val="0"/>
        </w:rPr>
      </w:pPr>
      <w:r>
        <w:t xml:space="preserve">The method </w:t>
      </w:r>
      <w:r w:rsidR="0043572D">
        <w:t>“</w:t>
      </w:r>
      <w:proofErr w:type="spellStart"/>
      <w:r w:rsidR="0043572D" w:rsidRPr="00B04CAA">
        <w:rPr>
          <w:i/>
          <w:iCs/>
          <w:lang w:val="en-GB"/>
        </w:rPr>
        <w:t>WriteToHistorcyFile</w:t>
      </w:r>
      <w:proofErr w:type="spellEnd"/>
      <w:r w:rsidR="00C70FA5">
        <w:rPr>
          <w:lang w:val="en-GB"/>
        </w:rPr>
        <w:t>”</w:t>
      </w:r>
      <w:r w:rsidR="0043572D">
        <w:rPr>
          <w:lang w:val="en-GB"/>
        </w:rPr>
        <w:t xml:space="preserve"> pushes the URL</w:t>
      </w:r>
      <w:r w:rsidR="00B04CAA">
        <w:rPr>
          <w:lang w:val="en-GB"/>
        </w:rPr>
        <w:t xml:space="preserve"> to the “HistoryFile.txt” and then loads them into the History List.</w:t>
      </w:r>
      <w:r w:rsidR="00603CB8">
        <w:t xml:space="preserve"> </w:t>
      </w:r>
      <w:r w:rsidR="008A784C">
        <w:t>The URL is</w:t>
      </w:r>
      <w:r w:rsidR="00C70FA5">
        <w:t xml:space="preserve"> inserted</w:t>
      </w:r>
      <w:r w:rsidR="008A784C">
        <w:t xml:space="preserve"> on top of the </w:t>
      </w:r>
      <w:r w:rsidR="007A4BEC">
        <w:t xml:space="preserve">History </w:t>
      </w:r>
      <w:r w:rsidR="008A784C">
        <w:t xml:space="preserve">list each time the HTTP </w:t>
      </w:r>
      <w:r w:rsidR="007A4BEC">
        <w:lastRenderedPageBreak/>
        <w:t xml:space="preserve">request is received. </w:t>
      </w:r>
      <w:r w:rsidR="00E07DF2">
        <w:t>The tim</w:t>
      </w:r>
      <w:r w:rsidR="008C28A2">
        <w:t xml:space="preserve">e complexity for this is expected to be </w:t>
      </w:r>
      <w:r w:rsidR="00E07DF2" w:rsidRPr="00E07DF2">
        <w:rPr>
          <w:lang w:val="en-GB"/>
        </w:rPr>
        <w:t xml:space="preserve">O(N) </w:t>
      </w:r>
      <w:r w:rsidR="00C70FA5">
        <w:rPr>
          <w:lang w:val="en-GB"/>
        </w:rPr>
        <w:t xml:space="preserve">(Linear time complexity) </w:t>
      </w:r>
      <w:r w:rsidR="00E07DF2" w:rsidRPr="00E07DF2">
        <w:rPr>
          <w:lang w:val="en-GB"/>
        </w:rPr>
        <w:t>since</w:t>
      </w:r>
      <w:r w:rsidR="008C28A2">
        <w:rPr>
          <w:lang w:val="en-GB"/>
        </w:rPr>
        <w:t xml:space="preserve"> </w:t>
      </w:r>
      <w:r w:rsidR="00C70FA5">
        <w:rPr>
          <w:lang w:val="en-GB"/>
        </w:rPr>
        <w:t xml:space="preserve">the </w:t>
      </w:r>
      <w:r w:rsidR="008C28A2">
        <w:rPr>
          <w:lang w:val="en-GB"/>
        </w:rPr>
        <w:t>URL</w:t>
      </w:r>
      <w:r w:rsidR="00E07DF2" w:rsidRPr="00E07DF2">
        <w:rPr>
          <w:lang w:val="en-GB"/>
        </w:rPr>
        <w:t xml:space="preserve"> </w:t>
      </w:r>
      <w:r w:rsidR="00C70FA5">
        <w:rPr>
          <w:lang w:val="en-GB"/>
        </w:rPr>
        <w:t xml:space="preserve">is </w:t>
      </w:r>
      <w:r w:rsidR="00E07DF2" w:rsidRPr="00E07DF2">
        <w:rPr>
          <w:lang w:val="en-GB"/>
        </w:rPr>
        <w:t>insert</w:t>
      </w:r>
      <w:r w:rsidR="008C28A2">
        <w:rPr>
          <w:lang w:val="en-GB"/>
        </w:rPr>
        <w:t>e</w:t>
      </w:r>
      <w:r w:rsidR="0046614C">
        <w:rPr>
          <w:lang w:val="en-GB"/>
        </w:rPr>
        <w:t>d</w:t>
      </w:r>
      <w:r w:rsidR="00E07DF2" w:rsidRPr="00E07DF2">
        <w:rPr>
          <w:lang w:val="en-GB"/>
        </w:rPr>
        <w:t xml:space="preserve"> </w:t>
      </w:r>
      <w:r w:rsidR="008C28A2">
        <w:rPr>
          <w:lang w:val="en-GB"/>
        </w:rPr>
        <w:t xml:space="preserve">into </w:t>
      </w:r>
      <w:r w:rsidR="00E07DF2" w:rsidRPr="00E07DF2">
        <w:rPr>
          <w:lang w:val="en-GB"/>
        </w:rPr>
        <w:t xml:space="preserve">the first position of the </w:t>
      </w:r>
      <w:r w:rsidR="008D4EBF" w:rsidRPr="00E07DF2">
        <w:rPr>
          <w:lang w:val="en-GB"/>
        </w:rPr>
        <w:t>List</w:t>
      </w:r>
      <w:r w:rsidR="00C70FA5">
        <w:rPr>
          <w:lang w:val="en-GB"/>
        </w:rPr>
        <w:t xml:space="preserve">, which is also the same </w:t>
      </w:r>
      <w:r w:rsidR="00E07DF2" w:rsidRPr="00E07DF2">
        <w:rPr>
          <w:lang w:val="en-GB"/>
        </w:rPr>
        <w:t xml:space="preserve">when </w:t>
      </w:r>
      <w:r w:rsidR="008D4EBF">
        <w:rPr>
          <w:lang w:val="en-GB"/>
        </w:rPr>
        <w:t>the URL is deleted at its index.</w:t>
      </w:r>
    </w:p>
    <w:p w14:paraId="04D29465" w14:textId="7BDA918E" w:rsidR="006978AD" w:rsidRPr="001601C1" w:rsidRDefault="00ED5117" w:rsidP="00DD0AFC">
      <w:pPr>
        <w:pStyle w:val="TableFigure"/>
        <w:spacing w:line="360" w:lineRule="auto"/>
        <w:rPr>
          <w:i/>
          <w:iCs/>
        </w:rPr>
      </w:pPr>
      <w:r w:rsidRPr="001601C1">
        <w:rPr>
          <w:rStyle w:val="Emphasis"/>
          <w:i w:val="0"/>
          <w:iCs w:val="0"/>
        </w:rPr>
        <w:t xml:space="preserve">Favourites </w:t>
      </w:r>
    </w:p>
    <w:p w14:paraId="79533ED4" w14:textId="04911BD9" w:rsidR="00242A89" w:rsidRDefault="00D92522" w:rsidP="00DD0AFC">
      <w:pPr>
        <w:pStyle w:val="Title2"/>
        <w:spacing w:line="360" w:lineRule="auto"/>
        <w:jc w:val="both"/>
      </w:pPr>
      <w:r>
        <w:t>Unlike History,</w:t>
      </w:r>
      <w:r w:rsidR="00850D7B">
        <w:t xml:space="preserve"> if the URL already exists in </w:t>
      </w:r>
      <w:r w:rsidR="002A537E">
        <w:t>dictionary</w:t>
      </w:r>
      <w:r w:rsidR="005E5AD0">
        <w:t xml:space="preserve">, </w:t>
      </w:r>
      <w:r w:rsidR="009B31C8">
        <w:t xml:space="preserve">the item should not be added again to the list. Dictionary is more optimal as it </w:t>
      </w:r>
      <w:r w:rsidR="00460BA4">
        <w:t>has one key pair value so if the item already exists</w:t>
      </w:r>
      <w:r w:rsidR="004478F9">
        <w:t>,</w:t>
      </w:r>
      <w:r w:rsidR="00460BA4">
        <w:t xml:space="preserve"> a Message Box </w:t>
      </w:r>
      <w:r w:rsidR="00DB4177">
        <w:t xml:space="preserve">will </w:t>
      </w:r>
      <w:r w:rsidR="00733C2C">
        <w:t>open</w:t>
      </w:r>
      <w:r w:rsidR="00DB4177">
        <w:t xml:space="preserve"> informing </w:t>
      </w:r>
      <w:r w:rsidR="007942DD">
        <w:t xml:space="preserve">the user that the item </w:t>
      </w:r>
      <w:r w:rsidR="004478F9">
        <w:t xml:space="preserve">is </w:t>
      </w:r>
      <w:r w:rsidR="007942DD">
        <w:t>already present in the list.</w:t>
      </w:r>
      <w:r w:rsidR="004B57D3">
        <w:t xml:space="preserve"> If not</w:t>
      </w:r>
      <w:r w:rsidR="005C7593">
        <w:t>,</w:t>
      </w:r>
      <w:r w:rsidR="004B57D3">
        <w:t xml:space="preserve"> then the </w:t>
      </w:r>
      <w:r w:rsidR="00915DDF">
        <w:t xml:space="preserve">URL </w:t>
      </w:r>
      <w:r w:rsidR="004B57D3">
        <w:t>along with the title will be pushed to the list.</w:t>
      </w:r>
      <w:r w:rsidR="00C14E67">
        <w:t xml:space="preserve"> The Favourite List has additional features </w:t>
      </w:r>
      <w:r w:rsidR="00B054D8">
        <w:t>like</w:t>
      </w:r>
      <w:r w:rsidR="00AC4AFB">
        <w:t xml:space="preserve"> add</w:t>
      </w:r>
      <w:r w:rsidR="00B054D8">
        <w:t>ing</w:t>
      </w:r>
      <w:r w:rsidR="00AC4AFB">
        <w:t xml:space="preserve"> a URL from the Settings button or using the shortcut “Ctrl + D”</w:t>
      </w:r>
      <w:r w:rsidR="00F41369">
        <w:t xml:space="preserve"> </w:t>
      </w:r>
      <w:r w:rsidR="00915DDF">
        <w:t xml:space="preserve">to </w:t>
      </w:r>
      <w:r w:rsidR="00F41369">
        <w:t>edit</w:t>
      </w:r>
      <w:r w:rsidR="00915DDF">
        <w:t xml:space="preserve"> </w:t>
      </w:r>
      <w:r w:rsidR="00F41369">
        <w:t>or delet</w:t>
      </w:r>
      <w:r w:rsidR="00915DDF">
        <w:t>e</w:t>
      </w:r>
      <w:r w:rsidR="00F41369">
        <w:t xml:space="preserve"> </w:t>
      </w:r>
      <w:r w:rsidR="00915DDF">
        <w:t xml:space="preserve">a </w:t>
      </w:r>
      <w:r w:rsidR="00F41369">
        <w:t xml:space="preserve">specific item from the list. </w:t>
      </w:r>
      <w:r w:rsidR="00AA55A6">
        <w:t xml:space="preserve">One </w:t>
      </w:r>
      <w:r w:rsidR="0072539E">
        <w:t xml:space="preserve">downside </w:t>
      </w:r>
      <w:r w:rsidR="00AA55A6">
        <w:t xml:space="preserve">of this data structure is that it </w:t>
      </w:r>
      <w:r w:rsidR="00B65C65">
        <w:t>must</w:t>
      </w:r>
      <w:r w:rsidR="00A717BE">
        <w:t xml:space="preserve"> load the entire Favourite list file and order it by ascending order which takes up time</w:t>
      </w:r>
      <w:r w:rsidR="008B3ADB">
        <w:t xml:space="preserve"> and </w:t>
      </w:r>
      <w:r w:rsidR="00B65C65">
        <w:t xml:space="preserve">have a time complexity of </w:t>
      </w:r>
      <w:r w:rsidR="00B65C65" w:rsidRPr="00B65C65">
        <w:rPr>
          <w:lang w:val="en-GB"/>
        </w:rPr>
        <w:t>O(N*</w:t>
      </w:r>
      <w:proofErr w:type="spellStart"/>
      <w:r w:rsidR="00B65C65" w:rsidRPr="00B65C65">
        <w:rPr>
          <w:lang w:val="en-GB"/>
        </w:rPr>
        <w:t>logN</w:t>
      </w:r>
      <w:proofErr w:type="spellEnd"/>
      <w:r w:rsidR="00B65C65" w:rsidRPr="00B65C65">
        <w:rPr>
          <w:lang w:val="en-GB"/>
        </w:rPr>
        <w:t>)</w:t>
      </w:r>
      <w:r w:rsidR="00B5424B">
        <w:t xml:space="preserve">. </w:t>
      </w:r>
      <w:r w:rsidR="002D11FB">
        <w:t xml:space="preserve">Since </w:t>
      </w:r>
      <w:r w:rsidR="002D11FB" w:rsidRPr="002D11FB">
        <w:t>dictionaries have constant time complexity, </w:t>
      </w:r>
      <w:r w:rsidR="002D11FB" w:rsidRPr="002D11FB">
        <w:rPr>
          <w:b/>
          <w:bCs/>
        </w:rPr>
        <w:t>O(1)</w:t>
      </w:r>
      <w:r w:rsidR="002D11FB" w:rsidRPr="002D11FB">
        <w:t> </w:t>
      </w:r>
      <w:r w:rsidR="00FA427A">
        <w:t xml:space="preserve">is </w:t>
      </w:r>
      <w:r w:rsidR="00E963B5">
        <w:t>what is taken to add</w:t>
      </w:r>
      <w:r w:rsidR="00C66D2A">
        <w:t xml:space="preserve">, </w:t>
      </w:r>
      <w:r w:rsidR="000D1382">
        <w:t xml:space="preserve">delete </w:t>
      </w:r>
      <w:r w:rsidR="00C66D2A">
        <w:t xml:space="preserve">or view </w:t>
      </w:r>
      <w:r w:rsidR="000D1382">
        <w:t>a</w:t>
      </w:r>
      <w:r w:rsidR="00C66D2A">
        <w:t>n</w:t>
      </w:r>
      <w:r w:rsidR="000D1382">
        <w:t xml:space="preserve"> URL in the list</w:t>
      </w:r>
      <w:r w:rsidR="00D15437">
        <w:t xml:space="preserve"> which is beneficial in this case</w:t>
      </w:r>
      <w:r w:rsidR="000D1382">
        <w:t>.</w:t>
      </w:r>
    </w:p>
    <w:p w14:paraId="1ABF14DD" w14:textId="77777777" w:rsidR="00370A14" w:rsidRPr="00370A14" w:rsidRDefault="00370A14" w:rsidP="00DD0AFC">
      <w:pPr>
        <w:pStyle w:val="Title2"/>
        <w:spacing w:line="360" w:lineRule="auto"/>
        <w:jc w:val="both"/>
        <w:rPr>
          <w:rStyle w:val="Emphasis"/>
          <w:i w:val="0"/>
          <w:iCs w:val="0"/>
        </w:rPr>
      </w:pPr>
    </w:p>
    <w:p w14:paraId="7D814472" w14:textId="6322944E" w:rsidR="00A12C8D" w:rsidRDefault="00F209DE" w:rsidP="00DD0AFC">
      <w:pPr>
        <w:pStyle w:val="Heading2"/>
        <w:spacing w:line="360" w:lineRule="auto"/>
      </w:pPr>
      <w:bookmarkStart w:id="5" w:name="_Toc117591458"/>
      <w:r w:rsidRPr="00F209DE">
        <w:t>GUI Desig</w:t>
      </w:r>
      <w:r w:rsidR="0047123E">
        <w:t>n</w:t>
      </w:r>
      <w:bookmarkEnd w:id="5"/>
      <w:r w:rsidR="0047123E">
        <w:t xml:space="preserve"> </w:t>
      </w:r>
    </w:p>
    <w:p w14:paraId="5B24F8EC" w14:textId="0203B425" w:rsidR="00010479" w:rsidRDefault="00A12C8D" w:rsidP="00DD0AFC">
      <w:pPr>
        <w:pStyle w:val="Title2"/>
        <w:spacing w:line="360" w:lineRule="auto"/>
        <w:jc w:val="both"/>
      </w:pPr>
      <w:r>
        <w:t>Like many browsers that exist</w:t>
      </w:r>
      <w:r w:rsidR="00D043A5">
        <w:t xml:space="preserve">, </w:t>
      </w:r>
      <w:r w:rsidR="00BC7733">
        <w:t xml:space="preserve">my application </w:t>
      </w:r>
      <w:r w:rsidR="00D12B03">
        <w:t xml:space="preserve">is inspired </w:t>
      </w:r>
      <w:r w:rsidR="000F2559">
        <w:t xml:space="preserve">from </w:t>
      </w:r>
      <w:r w:rsidR="00145813">
        <w:t>famous browser</w:t>
      </w:r>
      <w:r w:rsidR="008223FC">
        <w:t>s</w:t>
      </w:r>
      <w:r w:rsidR="00880592">
        <w:t xml:space="preserve"> that I’ve come across</w:t>
      </w:r>
      <w:r w:rsidR="00B77199">
        <w:t xml:space="preserve"> such as Microsoft Edge, Mozilla Firefox</w:t>
      </w:r>
      <w:r w:rsidR="008223FC">
        <w:t>, Opera</w:t>
      </w:r>
      <w:r w:rsidR="00B77199">
        <w:t xml:space="preserve"> </w:t>
      </w:r>
      <w:r w:rsidR="008223FC">
        <w:t>and more.</w:t>
      </w:r>
      <w:r w:rsidR="003D280A">
        <w:t xml:space="preserve"> </w:t>
      </w:r>
      <w:r w:rsidR="00544117">
        <w:t>L</w:t>
      </w:r>
      <w:r w:rsidR="003D280A">
        <w:t xml:space="preserve">ike </w:t>
      </w:r>
      <w:r w:rsidR="00544117">
        <w:t>every</w:t>
      </w:r>
      <w:r w:rsidR="003D280A">
        <w:t xml:space="preserve"> </w:t>
      </w:r>
      <w:r w:rsidR="00544117">
        <w:t>b</w:t>
      </w:r>
      <w:r w:rsidR="003D280A">
        <w:t>rowser</w:t>
      </w:r>
      <w:r w:rsidR="00544117">
        <w:t>,</w:t>
      </w:r>
      <w:r w:rsidR="003D280A">
        <w:t xml:space="preserve"> there is a tex</w:t>
      </w:r>
      <w:r w:rsidR="005A032D">
        <w:t>t</w:t>
      </w:r>
      <w:r w:rsidR="003D280A">
        <w:t xml:space="preserve"> field </w:t>
      </w:r>
      <w:r w:rsidR="00010479">
        <w:t xml:space="preserve">that is used to enter the URL </w:t>
      </w:r>
      <w:r w:rsidR="00392AC4">
        <w:t>which will</w:t>
      </w:r>
      <w:r w:rsidR="00010479">
        <w:t xml:space="preserve"> load up the H</w:t>
      </w:r>
      <w:r w:rsidR="00392AC4">
        <w:t>TML</w:t>
      </w:r>
      <w:r w:rsidR="00010479">
        <w:t xml:space="preserve"> code for the website.</w:t>
      </w:r>
    </w:p>
    <w:p w14:paraId="23AEB00E" w14:textId="4F2AC4EE" w:rsidR="00A12C8D" w:rsidRDefault="0081078D" w:rsidP="00DD0AFC">
      <w:pPr>
        <w:pStyle w:val="Title2"/>
        <w:spacing w:line="360" w:lineRule="auto"/>
        <w:ind w:firstLine="720"/>
        <w:jc w:val="both"/>
      </w:pPr>
      <w:r>
        <w:t xml:space="preserve">It consists of many similar components like </w:t>
      </w:r>
      <w:r w:rsidR="00B71C24">
        <w:t>B</w:t>
      </w:r>
      <w:r>
        <w:t>ack</w:t>
      </w:r>
      <w:r w:rsidR="00B71C24">
        <w:t xml:space="preserve"> button</w:t>
      </w:r>
      <w:r>
        <w:t>,</w:t>
      </w:r>
      <w:r w:rsidR="00B71C24">
        <w:t xml:space="preserve"> </w:t>
      </w:r>
      <w:r>
        <w:t xml:space="preserve"> </w:t>
      </w:r>
      <w:r w:rsidR="00B71C24">
        <w:t>F</w:t>
      </w:r>
      <w:r>
        <w:t>orward</w:t>
      </w:r>
      <w:r w:rsidR="00B71C24">
        <w:t xml:space="preserve"> button</w:t>
      </w:r>
      <w:r>
        <w:t xml:space="preserve">, </w:t>
      </w:r>
      <w:r w:rsidR="00B71C24">
        <w:t>R</w:t>
      </w:r>
      <w:r>
        <w:t>eload</w:t>
      </w:r>
      <w:r w:rsidR="00B71C24">
        <w:t xml:space="preserve"> button</w:t>
      </w:r>
      <w:r>
        <w:t xml:space="preserve">, </w:t>
      </w:r>
      <w:r w:rsidR="00B71C24">
        <w:t>H</w:t>
      </w:r>
      <w:r>
        <w:t>ome</w:t>
      </w:r>
      <w:r w:rsidR="00B71C24">
        <w:t xml:space="preserve"> </w:t>
      </w:r>
      <w:r w:rsidR="002D35FA">
        <w:t>B</w:t>
      </w:r>
      <w:r w:rsidR="00B71C24">
        <w:t>utton</w:t>
      </w:r>
      <w:r>
        <w:t xml:space="preserve">, </w:t>
      </w:r>
      <w:r w:rsidR="001267E2">
        <w:t>and many more functionalities.</w:t>
      </w:r>
      <w:r w:rsidR="00AD6A57">
        <w:t xml:space="preserve"> The main Tab panel will pull the </w:t>
      </w:r>
      <w:r w:rsidR="00224073">
        <w:t>HTML</w:t>
      </w:r>
      <w:r w:rsidR="00AD6A57">
        <w:t xml:space="preserve"> code of the </w:t>
      </w:r>
      <w:r w:rsidR="00134890">
        <w:t>website</w:t>
      </w:r>
      <w:r w:rsidR="00AD6A57">
        <w:t xml:space="preserve"> and d</w:t>
      </w:r>
      <w:r w:rsidR="001D1AD0">
        <w:t>isplay the content.</w:t>
      </w:r>
    </w:p>
    <w:p w14:paraId="06AE6CB5" w14:textId="0D91919D" w:rsidR="00757D4B" w:rsidRDefault="006A274F" w:rsidP="00B65648">
      <w:pPr>
        <w:pStyle w:val="Title2"/>
        <w:spacing w:line="360" w:lineRule="auto"/>
        <w:ind w:firstLine="720"/>
        <w:jc w:val="both"/>
      </w:pPr>
      <w:r>
        <w:t>The GUI is very user friendly and intuitive</w:t>
      </w:r>
      <w:r w:rsidR="003F6243">
        <w:t>, certain shortcuts such as “Ctrl + D” to add to</w:t>
      </w:r>
      <w:r w:rsidR="00424419">
        <w:t xml:space="preserve"> the</w:t>
      </w:r>
      <w:r w:rsidR="003F6243">
        <w:t xml:space="preserve"> Favourites</w:t>
      </w:r>
      <w:r w:rsidR="00B03D36">
        <w:t xml:space="preserve"> List</w:t>
      </w:r>
      <w:r w:rsidR="001304FC">
        <w:t xml:space="preserve"> which is </w:t>
      </w:r>
      <w:r w:rsidR="003F6243">
        <w:t>used as a reference to Google Chrome’s</w:t>
      </w:r>
      <w:r w:rsidR="00DC2510">
        <w:t xml:space="preserve"> interface.</w:t>
      </w:r>
      <w:r w:rsidR="00B71C24">
        <w:t xml:space="preserve"> The Web Browser will accept the URL </w:t>
      </w:r>
      <w:r w:rsidR="00CA1F17">
        <w:t>entered</w:t>
      </w:r>
      <w:r w:rsidR="00B71C24">
        <w:t xml:space="preserve"> in the Textbox when the “Enter” button on the keyboard is pressed.</w:t>
      </w:r>
      <w:r w:rsidR="000067C0">
        <w:t xml:space="preserve"> </w:t>
      </w:r>
      <w:r w:rsidR="00CA1F17">
        <w:t>The below</w:t>
      </w:r>
      <w:r w:rsidR="009A482D">
        <w:t xml:space="preserve"> table</w:t>
      </w:r>
      <w:r w:rsidR="00CA1F17">
        <w:t xml:space="preserve"> describes the </w:t>
      </w:r>
      <w:r w:rsidR="001F6383">
        <w:t>functionalit</w:t>
      </w:r>
      <w:r w:rsidR="005B7A59">
        <w:t>ies</w:t>
      </w:r>
      <w:r w:rsidR="001F6383">
        <w:t xml:space="preserve"> of every button displayed on the Browser Form for better insight. </w:t>
      </w:r>
    </w:p>
    <w:tbl>
      <w:tblPr>
        <w:tblStyle w:val="TableGridLight"/>
        <w:tblW w:w="0" w:type="auto"/>
        <w:tblLook w:val="04A0" w:firstRow="1" w:lastRow="0" w:firstColumn="1" w:lastColumn="0" w:noHBand="0" w:noVBand="1"/>
      </w:tblPr>
      <w:tblGrid>
        <w:gridCol w:w="9016"/>
      </w:tblGrid>
      <w:tr w:rsidR="000F5844" w:rsidRPr="00607328" w14:paraId="47D7E4FE" w14:textId="77777777" w:rsidTr="00591C44">
        <w:tc>
          <w:tcPr>
            <w:tcW w:w="9350" w:type="dxa"/>
          </w:tcPr>
          <w:p w14:paraId="78DCC0A8"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Browser Title</w:t>
            </w:r>
            <w:r w:rsidRPr="00607328">
              <w:rPr>
                <w:sz w:val="22"/>
                <w:szCs w:val="22"/>
                <w:lang w:val="en-GB"/>
              </w:rPr>
              <w:t xml:space="preserve"> - This is a label that pulls the &lt;title&gt; from the html code into a label used on top of the web browser</w:t>
            </w:r>
          </w:p>
        </w:tc>
      </w:tr>
      <w:tr w:rsidR="000F5844" w:rsidRPr="00607328" w14:paraId="72087CE1" w14:textId="77777777" w:rsidTr="00591C44">
        <w:tc>
          <w:tcPr>
            <w:tcW w:w="9350" w:type="dxa"/>
          </w:tcPr>
          <w:p w14:paraId="4078B6C5" w14:textId="77777777" w:rsidR="000F5844" w:rsidRPr="00607328" w:rsidRDefault="000F5844" w:rsidP="00E813C4">
            <w:pPr>
              <w:pStyle w:val="Title2"/>
              <w:spacing w:line="360" w:lineRule="auto"/>
              <w:jc w:val="both"/>
              <w:rPr>
                <w:sz w:val="22"/>
                <w:szCs w:val="22"/>
              </w:rPr>
            </w:pPr>
            <w:r w:rsidRPr="00607328">
              <w:rPr>
                <w:b/>
                <w:bCs/>
                <w:sz w:val="22"/>
                <w:szCs w:val="22"/>
                <w:lang w:val="en-GB"/>
              </w:rPr>
              <w:t>Close</w:t>
            </w:r>
            <w:r w:rsidRPr="00607328">
              <w:rPr>
                <w:sz w:val="22"/>
                <w:szCs w:val="22"/>
                <w:lang w:val="en-GB"/>
              </w:rPr>
              <w:t xml:space="preserve"> – Closes the application</w:t>
            </w:r>
          </w:p>
        </w:tc>
      </w:tr>
      <w:tr w:rsidR="000F5844" w:rsidRPr="00607328" w14:paraId="37BFE65F" w14:textId="77777777" w:rsidTr="00591C44">
        <w:tc>
          <w:tcPr>
            <w:tcW w:w="9350" w:type="dxa"/>
          </w:tcPr>
          <w:p w14:paraId="4AABB15C"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Max</w:t>
            </w:r>
            <w:r w:rsidRPr="00607328">
              <w:rPr>
                <w:sz w:val="22"/>
                <w:szCs w:val="22"/>
                <w:lang w:val="en-GB"/>
              </w:rPr>
              <w:t xml:space="preserve"> – Maximizes the application to full screen</w:t>
            </w:r>
          </w:p>
        </w:tc>
      </w:tr>
      <w:tr w:rsidR="000F5844" w:rsidRPr="00607328" w14:paraId="04980EEA" w14:textId="77777777" w:rsidTr="00591C44">
        <w:tc>
          <w:tcPr>
            <w:tcW w:w="9350" w:type="dxa"/>
          </w:tcPr>
          <w:p w14:paraId="57F59D15"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Min</w:t>
            </w:r>
            <w:r w:rsidRPr="00607328">
              <w:rPr>
                <w:sz w:val="22"/>
                <w:szCs w:val="22"/>
                <w:lang w:val="en-GB"/>
              </w:rPr>
              <w:t xml:space="preserve"> – Minimizes the application to the taskbar</w:t>
            </w:r>
          </w:p>
        </w:tc>
      </w:tr>
      <w:tr w:rsidR="000F5844" w:rsidRPr="00607328" w14:paraId="64A35DB0" w14:textId="77777777" w:rsidTr="00591C44">
        <w:tc>
          <w:tcPr>
            <w:tcW w:w="9350" w:type="dxa"/>
          </w:tcPr>
          <w:p w14:paraId="5880EA24"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(&gt;&gt;)</w:t>
            </w:r>
            <w:r w:rsidRPr="00607328">
              <w:rPr>
                <w:sz w:val="22"/>
                <w:szCs w:val="22"/>
                <w:lang w:val="en-GB"/>
              </w:rPr>
              <w:t xml:space="preserve"> – This button will only be enabled if there is an index to go forward to from the history list</w:t>
            </w:r>
          </w:p>
        </w:tc>
      </w:tr>
      <w:tr w:rsidR="00591C44" w:rsidRPr="00607328" w14:paraId="133B891C" w14:textId="77777777" w:rsidTr="00591C44">
        <w:tc>
          <w:tcPr>
            <w:tcW w:w="9350" w:type="dxa"/>
          </w:tcPr>
          <w:p w14:paraId="19D4C94F" w14:textId="3DDF623E" w:rsidR="00591C44" w:rsidRPr="00607328" w:rsidRDefault="00591C44" w:rsidP="00E813C4">
            <w:pPr>
              <w:pStyle w:val="Title2"/>
              <w:spacing w:line="360" w:lineRule="auto"/>
              <w:jc w:val="both"/>
              <w:rPr>
                <w:b/>
                <w:bCs/>
                <w:sz w:val="22"/>
                <w:szCs w:val="22"/>
                <w:lang w:val="en-GB"/>
              </w:rPr>
            </w:pPr>
            <w:r w:rsidRPr="00607328">
              <w:rPr>
                <w:b/>
                <w:bCs/>
                <w:sz w:val="22"/>
                <w:szCs w:val="22"/>
                <w:lang w:val="en-GB"/>
              </w:rPr>
              <w:t>(&lt;&lt;)</w:t>
            </w:r>
            <w:r w:rsidRPr="00607328">
              <w:rPr>
                <w:sz w:val="22"/>
                <w:szCs w:val="22"/>
                <w:lang w:val="en-GB"/>
              </w:rPr>
              <w:t xml:space="preserve"> – This button will only be enabled if there is an index to go back to from the history list</w:t>
            </w:r>
          </w:p>
        </w:tc>
      </w:tr>
      <w:tr w:rsidR="000F5844" w:rsidRPr="00607328" w14:paraId="50E3DA66" w14:textId="77777777" w:rsidTr="00591C44">
        <w:tc>
          <w:tcPr>
            <w:tcW w:w="9350" w:type="dxa"/>
          </w:tcPr>
          <w:p w14:paraId="6A4E1761"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lastRenderedPageBreak/>
              <w:t>Tab</w:t>
            </w:r>
            <w:r w:rsidRPr="00607328">
              <w:rPr>
                <w:sz w:val="22"/>
                <w:szCs w:val="22"/>
                <w:lang w:val="en-GB"/>
              </w:rPr>
              <w:t xml:space="preserve"> </w:t>
            </w:r>
            <w:r w:rsidRPr="00607328">
              <w:rPr>
                <w:b/>
                <w:bCs/>
                <w:sz w:val="22"/>
                <w:szCs w:val="22"/>
                <w:lang w:val="en-GB"/>
              </w:rPr>
              <w:t>Head</w:t>
            </w:r>
            <w:r w:rsidRPr="00607328">
              <w:rPr>
                <w:sz w:val="22"/>
                <w:szCs w:val="22"/>
                <w:lang w:val="en-GB"/>
              </w:rPr>
              <w:t xml:space="preserve"> – Is the main Tab panel that displays all the html content </w:t>
            </w:r>
          </w:p>
        </w:tc>
      </w:tr>
      <w:tr w:rsidR="000F5844" w:rsidRPr="00607328" w14:paraId="04DDE940" w14:textId="77777777" w:rsidTr="00591C44">
        <w:tc>
          <w:tcPr>
            <w:tcW w:w="9350" w:type="dxa"/>
          </w:tcPr>
          <w:p w14:paraId="503E660D"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Reload</w:t>
            </w:r>
            <w:r w:rsidRPr="00607328">
              <w:rPr>
                <w:sz w:val="22"/>
                <w:szCs w:val="22"/>
                <w:lang w:val="en-GB"/>
              </w:rPr>
              <w:t xml:space="preserve"> – Refreshes the current page into the </w:t>
            </w:r>
            <w:proofErr w:type="spellStart"/>
            <w:r w:rsidRPr="00607328">
              <w:rPr>
                <w:i/>
                <w:iCs/>
                <w:sz w:val="22"/>
                <w:szCs w:val="22"/>
                <w:lang w:val="en-GB"/>
              </w:rPr>
              <w:t>Tabhead</w:t>
            </w:r>
            <w:proofErr w:type="spellEnd"/>
            <w:r w:rsidRPr="00607328">
              <w:rPr>
                <w:sz w:val="22"/>
                <w:szCs w:val="22"/>
                <w:lang w:val="en-GB"/>
              </w:rPr>
              <w:t xml:space="preserve"> panel </w:t>
            </w:r>
          </w:p>
        </w:tc>
      </w:tr>
      <w:tr w:rsidR="000F5844" w:rsidRPr="00607328" w14:paraId="41BA8A82" w14:textId="77777777" w:rsidTr="00591C44">
        <w:tc>
          <w:tcPr>
            <w:tcW w:w="9350" w:type="dxa"/>
          </w:tcPr>
          <w:p w14:paraId="5049FEA3"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Favourite</w:t>
            </w:r>
            <w:r w:rsidRPr="00607328">
              <w:rPr>
                <w:sz w:val="22"/>
                <w:szCs w:val="22"/>
                <w:lang w:val="en-GB"/>
              </w:rPr>
              <w:t xml:space="preserve"> – This button helps to show the Favourite List (</w:t>
            </w:r>
            <w:proofErr w:type="spellStart"/>
            <w:r w:rsidRPr="00607328">
              <w:rPr>
                <w:i/>
                <w:iCs/>
                <w:sz w:val="22"/>
                <w:szCs w:val="22"/>
                <w:lang w:val="en-GB"/>
              </w:rPr>
              <w:t>Favlist</w:t>
            </w:r>
            <w:proofErr w:type="spellEnd"/>
            <w:r w:rsidRPr="00607328">
              <w:rPr>
                <w:i/>
                <w:iCs/>
                <w:sz w:val="22"/>
                <w:szCs w:val="22"/>
                <w:lang w:val="en-GB"/>
              </w:rPr>
              <w:t>)</w:t>
            </w:r>
            <w:r w:rsidRPr="00607328">
              <w:rPr>
                <w:sz w:val="22"/>
                <w:szCs w:val="22"/>
                <w:lang w:val="en-GB"/>
              </w:rPr>
              <w:t xml:space="preserve"> which contains all the favourite items added by the user</w:t>
            </w:r>
          </w:p>
        </w:tc>
      </w:tr>
      <w:tr w:rsidR="000F5844" w:rsidRPr="00607328" w14:paraId="09889296" w14:textId="77777777" w:rsidTr="00591C44">
        <w:tc>
          <w:tcPr>
            <w:tcW w:w="9350" w:type="dxa"/>
          </w:tcPr>
          <w:p w14:paraId="2C606828" w14:textId="605AF58D" w:rsidR="000F5844" w:rsidRPr="00607328" w:rsidRDefault="000F5844" w:rsidP="00E813C4">
            <w:pPr>
              <w:pStyle w:val="Title2"/>
              <w:spacing w:line="360" w:lineRule="auto"/>
              <w:jc w:val="both"/>
              <w:rPr>
                <w:sz w:val="22"/>
                <w:szCs w:val="22"/>
                <w:lang w:val="en-GB"/>
              </w:rPr>
            </w:pPr>
            <w:r w:rsidRPr="00607328">
              <w:rPr>
                <w:b/>
                <w:bCs/>
                <w:sz w:val="22"/>
                <w:szCs w:val="22"/>
                <w:lang w:val="en-GB"/>
              </w:rPr>
              <w:t>History</w:t>
            </w:r>
            <w:r w:rsidRPr="00607328">
              <w:rPr>
                <w:sz w:val="22"/>
                <w:szCs w:val="22"/>
                <w:lang w:val="en-GB"/>
              </w:rPr>
              <w:t xml:space="preserve"> – This button will display the History List (</w:t>
            </w:r>
            <w:proofErr w:type="spellStart"/>
            <w:r w:rsidRPr="00607328">
              <w:rPr>
                <w:i/>
                <w:iCs/>
                <w:sz w:val="22"/>
                <w:szCs w:val="22"/>
                <w:lang w:val="en-GB"/>
              </w:rPr>
              <w:t>Hislist</w:t>
            </w:r>
            <w:proofErr w:type="spellEnd"/>
            <w:r w:rsidRPr="00607328">
              <w:rPr>
                <w:sz w:val="22"/>
                <w:szCs w:val="22"/>
                <w:lang w:val="en-GB"/>
              </w:rPr>
              <w:t xml:space="preserve">) which contains all the previously opened </w:t>
            </w:r>
            <w:r w:rsidR="00782108" w:rsidRPr="00607328">
              <w:rPr>
                <w:sz w:val="22"/>
                <w:szCs w:val="22"/>
                <w:lang w:val="en-GB"/>
              </w:rPr>
              <w:t>URLs</w:t>
            </w:r>
            <w:r w:rsidRPr="00607328">
              <w:rPr>
                <w:sz w:val="22"/>
                <w:szCs w:val="22"/>
                <w:lang w:val="en-GB"/>
              </w:rPr>
              <w:t xml:space="preserve"> browsed through by the user. The items are ordered based on the time.</w:t>
            </w:r>
          </w:p>
        </w:tc>
      </w:tr>
      <w:tr w:rsidR="000F5844" w:rsidRPr="00607328" w14:paraId="6FC57E94" w14:textId="77777777" w:rsidTr="00591C44">
        <w:tc>
          <w:tcPr>
            <w:tcW w:w="9350" w:type="dxa"/>
          </w:tcPr>
          <w:p w14:paraId="576C45FA"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Bulk</w:t>
            </w:r>
            <w:r w:rsidRPr="00607328">
              <w:rPr>
                <w:sz w:val="22"/>
                <w:szCs w:val="22"/>
                <w:lang w:val="en-GB"/>
              </w:rPr>
              <w:t xml:space="preserve"> </w:t>
            </w:r>
            <w:r w:rsidRPr="00607328">
              <w:rPr>
                <w:b/>
                <w:bCs/>
                <w:sz w:val="22"/>
                <w:szCs w:val="22"/>
                <w:lang w:val="en-GB"/>
              </w:rPr>
              <w:t>Download</w:t>
            </w:r>
            <w:r w:rsidRPr="00607328">
              <w:rPr>
                <w:sz w:val="22"/>
                <w:szCs w:val="22"/>
                <w:lang w:val="en-GB"/>
              </w:rPr>
              <w:t xml:space="preserve"> – Will load up a txt file that contains multiple URL’s and show the response status code along with the byte size of the URL.</w:t>
            </w:r>
          </w:p>
        </w:tc>
      </w:tr>
      <w:tr w:rsidR="000F5844" w:rsidRPr="00607328" w14:paraId="2AE8C51B" w14:textId="77777777" w:rsidTr="00591C44">
        <w:tc>
          <w:tcPr>
            <w:tcW w:w="9350" w:type="dxa"/>
          </w:tcPr>
          <w:p w14:paraId="1CB01A2C"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+Tab</w:t>
            </w:r>
            <w:r w:rsidRPr="00607328">
              <w:rPr>
                <w:sz w:val="22"/>
                <w:szCs w:val="22"/>
                <w:lang w:val="en-GB"/>
              </w:rPr>
              <w:t xml:space="preserve"> – Adds a new top into the </w:t>
            </w:r>
            <w:proofErr w:type="spellStart"/>
            <w:r w:rsidRPr="00607328">
              <w:rPr>
                <w:i/>
                <w:iCs/>
                <w:sz w:val="22"/>
                <w:szCs w:val="22"/>
                <w:lang w:val="en-GB"/>
              </w:rPr>
              <w:t>Tabhead</w:t>
            </w:r>
            <w:proofErr w:type="spellEnd"/>
            <w:r w:rsidRPr="00607328">
              <w:rPr>
                <w:sz w:val="22"/>
                <w:szCs w:val="22"/>
                <w:lang w:val="en-GB"/>
              </w:rPr>
              <w:t xml:space="preserve"> panel</w:t>
            </w:r>
          </w:p>
        </w:tc>
      </w:tr>
      <w:tr w:rsidR="000F5844" w:rsidRPr="00607328" w14:paraId="73899D5E" w14:textId="77777777" w:rsidTr="00591C44">
        <w:tc>
          <w:tcPr>
            <w:tcW w:w="9350" w:type="dxa"/>
          </w:tcPr>
          <w:p w14:paraId="3EDE5C59"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-Tab</w:t>
            </w:r>
            <w:r w:rsidRPr="00607328">
              <w:rPr>
                <w:sz w:val="22"/>
                <w:szCs w:val="22"/>
                <w:lang w:val="en-GB"/>
              </w:rPr>
              <w:t xml:space="preserve"> – Deletes the selected tab </w:t>
            </w:r>
          </w:p>
        </w:tc>
      </w:tr>
      <w:tr w:rsidR="000F5844" w:rsidRPr="00607328" w14:paraId="6A6745D2" w14:textId="77777777" w:rsidTr="00591C44">
        <w:tc>
          <w:tcPr>
            <w:tcW w:w="9350" w:type="dxa"/>
          </w:tcPr>
          <w:p w14:paraId="01671397"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Home</w:t>
            </w:r>
            <w:r w:rsidRPr="00607328">
              <w:rPr>
                <w:sz w:val="22"/>
                <w:szCs w:val="22"/>
                <w:lang w:val="en-GB"/>
              </w:rPr>
              <w:t xml:space="preserve"> – Displays the Default onto a new tab</w:t>
            </w:r>
          </w:p>
        </w:tc>
      </w:tr>
      <w:tr w:rsidR="000F5844" w:rsidRPr="00607328" w14:paraId="539CD7C5" w14:textId="77777777" w:rsidTr="00591C44">
        <w:tc>
          <w:tcPr>
            <w:tcW w:w="9350" w:type="dxa"/>
          </w:tcPr>
          <w:p w14:paraId="16EE6B73"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Settings</w:t>
            </w:r>
            <w:r w:rsidRPr="00607328">
              <w:rPr>
                <w:sz w:val="22"/>
                <w:szCs w:val="22"/>
                <w:lang w:val="en-GB"/>
              </w:rPr>
              <w:t xml:space="preserve"> – Will open additional Settings </w:t>
            </w:r>
            <w:r w:rsidRPr="00607328">
              <w:rPr>
                <w:i/>
                <w:iCs/>
                <w:sz w:val="22"/>
                <w:szCs w:val="22"/>
                <w:lang w:val="en-GB"/>
              </w:rPr>
              <w:t>(</w:t>
            </w:r>
            <w:proofErr w:type="spellStart"/>
            <w:r w:rsidRPr="00607328">
              <w:rPr>
                <w:i/>
                <w:iCs/>
                <w:sz w:val="22"/>
                <w:szCs w:val="22"/>
                <w:lang w:val="en-GB"/>
              </w:rPr>
              <w:t>Settingsmenu</w:t>
            </w:r>
            <w:proofErr w:type="spellEnd"/>
            <w:r w:rsidRPr="00607328">
              <w:rPr>
                <w:i/>
                <w:iCs/>
                <w:sz w:val="22"/>
                <w:szCs w:val="22"/>
                <w:lang w:val="en-GB"/>
              </w:rPr>
              <w:t>)</w:t>
            </w:r>
            <w:r w:rsidRPr="00607328">
              <w:rPr>
                <w:sz w:val="22"/>
                <w:szCs w:val="22"/>
                <w:lang w:val="en-GB"/>
              </w:rPr>
              <w:t xml:space="preserve"> which shows more options such as clear all history items, clear all favourite items etc</w:t>
            </w:r>
          </w:p>
        </w:tc>
      </w:tr>
      <w:tr w:rsidR="000F5844" w:rsidRPr="00607328" w14:paraId="1CA60307" w14:textId="77777777" w:rsidTr="00591C44">
        <w:tc>
          <w:tcPr>
            <w:tcW w:w="9350" w:type="dxa"/>
          </w:tcPr>
          <w:p w14:paraId="430E74DC"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Set Default Page</w:t>
            </w:r>
            <w:r w:rsidRPr="00607328">
              <w:rPr>
                <w:sz w:val="22"/>
                <w:szCs w:val="22"/>
                <w:lang w:val="en-GB"/>
              </w:rPr>
              <w:t xml:space="preserve"> – Sets any URL as a default page that can be customized by the user to load at start-up</w:t>
            </w:r>
          </w:p>
        </w:tc>
      </w:tr>
      <w:tr w:rsidR="000F5844" w:rsidRPr="00607328" w14:paraId="44BFB0A0" w14:textId="77777777" w:rsidTr="00591C44">
        <w:tc>
          <w:tcPr>
            <w:tcW w:w="9350" w:type="dxa"/>
          </w:tcPr>
          <w:p w14:paraId="27CED49F"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Clear History</w:t>
            </w:r>
            <w:r w:rsidRPr="00607328">
              <w:rPr>
                <w:sz w:val="22"/>
                <w:szCs w:val="22"/>
                <w:lang w:val="en-GB"/>
              </w:rPr>
              <w:t xml:space="preserve">– Clears all the History items in one click </w:t>
            </w:r>
          </w:p>
        </w:tc>
      </w:tr>
      <w:tr w:rsidR="000F5844" w:rsidRPr="00607328" w14:paraId="40C85036" w14:textId="77777777" w:rsidTr="00591C44">
        <w:tc>
          <w:tcPr>
            <w:tcW w:w="9350" w:type="dxa"/>
          </w:tcPr>
          <w:p w14:paraId="08E7D44D" w14:textId="77777777" w:rsidR="000F5844" w:rsidRPr="00607328" w:rsidRDefault="000F5844" w:rsidP="00E813C4">
            <w:pPr>
              <w:pStyle w:val="Title2"/>
              <w:spacing w:line="360" w:lineRule="auto"/>
              <w:jc w:val="both"/>
              <w:rPr>
                <w:sz w:val="22"/>
                <w:szCs w:val="22"/>
                <w:lang w:val="en-GB"/>
              </w:rPr>
            </w:pPr>
            <w:r w:rsidRPr="00607328">
              <w:rPr>
                <w:b/>
                <w:bCs/>
                <w:sz w:val="22"/>
                <w:szCs w:val="22"/>
                <w:lang w:val="en-GB"/>
              </w:rPr>
              <w:t xml:space="preserve">Bookmark Page </w:t>
            </w:r>
            <w:r w:rsidRPr="00607328">
              <w:rPr>
                <w:sz w:val="22"/>
                <w:szCs w:val="22"/>
                <w:lang w:val="en-GB"/>
              </w:rPr>
              <w:t>– Bookmark’s the page into the Favourite List</w:t>
            </w:r>
          </w:p>
        </w:tc>
      </w:tr>
      <w:tr w:rsidR="000F5844" w:rsidRPr="00607328" w14:paraId="7B5E53A0" w14:textId="77777777" w:rsidTr="00591C44">
        <w:tc>
          <w:tcPr>
            <w:tcW w:w="9350" w:type="dxa"/>
          </w:tcPr>
          <w:p w14:paraId="5FB9F0F8" w14:textId="768FABC2" w:rsidR="00124FCC" w:rsidRPr="00607328" w:rsidRDefault="000F5844" w:rsidP="00E813C4">
            <w:pPr>
              <w:pStyle w:val="Title2"/>
              <w:spacing w:line="360" w:lineRule="auto"/>
              <w:jc w:val="both"/>
              <w:rPr>
                <w:sz w:val="22"/>
                <w:szCs w:val="22"/>
                <w:lang w:val="en-GB"/>
              </w:rPr>
            </w:pPr>
            <w:r w:rsidRPr="00607328">
              <w:rPr>
                <w:b/>
                <w:bCs/>
                <w:sz w:val="22"/>
                <w:szCs w:val="22"/>
                <w:lang w:val="en-GB"/>
              </w:rPr>
              <w:t>Clear Favourite</w:t>
            </w:r>
            <w:r w:rsidRPr="00607328">
              <w:rPr>
                <w:sz w:val="22"/>
                <w:szCs w:val="22"/>
                <w:lang w:val="en-GB"/>
              </w:rPr>
              <w:t xml:space="preserve"> – Clears all the Favourite items in one click</w:t>
            </w:r>
          </w:p>
        </w:tc>
      </w:tr>
      <w:tr w:rsidR="00124FCC" w:rsidRPr="00607328" w14:paraId="36079B79" w14:textId="77777777" w:rsidTr="00591C44">
        <w:tc>
          <w:tcPr>
            <w:tcW w:w="9350" w:type="dxa"/>
          </w:tcPr>
          <w:p w14:paraId="76ABC092" w14:textId="2B77B07B" w:rsidR="00124FCC" w:rsidRPr="00607328" w:rsidRDefault="00124FCC" w:rsidP="00E813C4">
            <w:pPr>
              <w:pStyle w:val="Title2"/>
              <w:spacing w:line="360" w:lineRule="auto"/>
              <w:jc w:val="both"/>
              <w:rPr>
                <w:sz w:val="22"/>
                <w:szCs w:val="22"/>
                <w:lang w:val="en-GB"/>
              </w:rPr>
            </w:pPr>
            <w:r w:rsidRPr="00607328">
              <w:rPr>
                <w:b/>
                <w:bCs/>
                <w:sz w:val="22"/>
                <w:szCs w:val="22"/>
                <w:lang w:val="en-GB"/>
              </w:rPr>
              <w:t>Context Menu</w:t>
            </w:r>
            <w:r w:rsidR="0009771F" w:rsidRPr="00607328">
              <w:rPr>
                <w:b/>
                <w:bCs/>
                <w:sz w:val="22"/>
                <w:szCs w:val="22"/>
                <w:lang w:val="en-GB"/>
              </w:rPr>
              <w:t xml:space="preserve"> Strip</w:t>
            </w:r>
            <w:r w:rsidRPr="00607328">
              <w:rPr>
                <w:b/>
                <w:bCs/>
                <w:sz w:val="22"/>
                <w:szCs w:val="22"/>
                <w:lang w:val="en-GB"/>
              </w:rPr>
              <w:t xml:space="preserve"> Favourite </w:t>
            </w:r>
            <w:r w:rsidR="0009771F" w:rsidRPr="00607328">
              <w:rPr>
                <w:b/>
                <w:bCs/>
                <w:sz w:val="22"/>
                <w:szCs w:val="22"/>
                <w:lang w:val="en-GB"/>
              </w:rPr>
              <w:t xml:space="preserve">– </w:t>
            </w:r>
            <w:r w:rsidR="0009771F" w:rsidRPr="00607328">
              <w:rPr>
                <w:sz w:val="22"/>
                <w:szCs w:val="22"/>
                <w:lang w:val="en-GB"/>
              </w:rPr>
              <w:t>When the user right click</w:t>
            </w:r>
            <w:r w:rsidR="008E7D75" w:rsidRPr="00607328">
              <w:rPr>
                <w:sz w:val="22"/>
                <w:szCs w:val="22"/>
                <w:lang w:val="en-GB"/>
              </w:rPr>
              <w:t>s</w:t>
            </w:r>
            <w:r w:rsidR="0009771F" w:rsidRPr="00607328">
              <w:rPr>
                <w:sz w:val="22"/>
                <w:szCs w:val="22"/>
                <w:lang w:val="en-GB"/>
              </w:rPr>
              <w:t xml:space="preserve"> on an item in the Favourite list, a </w:t>
            </w:r>
            <w:proofErr w:type="gramStart"/>
            <w:r w:rsidR="0009771F" w:rsidRPr="00607328">
              <w:rPr>
                <w:sz w:val="22"/>
                <w:szCs w:val="22"/>
                <w:lang w:val="en-GB"/>
              </w:rPr>
              <w:t>pop up</w:t>
            </w:r>
            <w:proofErr w:type="gramEnd"/>
            <w:r w:rsidR="0009771F" w:rsidRPr="00607328">
              <w:rPr>
                <w:sz w:val="22"/>
                <w:szCs w:val="22"/>
                <w:lang w:val="en-GB"/>
              </w:rPr>
              <w:t xml:space="preserve"> menu for Edit and Delete will show </w:t>
            </w:r>
            <w:r w:rsidR="008E7D75" w:rsidRPr="00607328">
              <w:rPr>
                <w:sz w:val="22"/>
                <w:szCs w:val="22"/>
                <w:lang w:val="en-GB"/>
              </w:rPr>
              <w:t xml:space="preserve">up to prompt </w:t>
            </w:r>
            <w:r w:rsidR="009E476F" w:rsidRPr="00607328">
              <w:rPr>
                <w:sz w:val="22"/>
                <w:szCs w:val="22"/>
                <w:lang w:val="en-GB"/>
              </w:rPr>
              <w:t xml:space="preserve">the </w:t>
            </w:r>
            <w:r w:rsidR="008E7D75" w:rsidRPr="00607328">
              <w:rPr>
                <w:sz w:val="22"/>
                <w:szCs w:val="22"/>
                <w:lang w:val="en-GB"/>
              </w:rPr>
              <w:t>user for the next course of action</w:t>
            </w:r>
          </w:p>
        </w:tc>
      </w:tr>
      <w:tr w:rsidR="008E7D75" w:rsidRPr="00607328" w14:paraId="2F0C4E07" w14:textId="77777777" w:rsidTr="00591C44">
        <w:tc>
          <w:tcPr>
            <w:tcW w:w="9350" w:type="dxa"/>
          </w:tcPr>
          <w:p w14:paraId="710384D8" w14:textId="523A6D9D" w:rsidR="008E7D75" w:rsidRPr="00607328" w:rsidRDefault="008E7D75" w:rsidP="00E813C4">
            <w:pPr>
              <w:pStyle w:val="Title2"/>
              <w:spacing w:line="360" w:lineRule="auto"/>
              <w:jc w:val="both"/>
              <w:rPr>
                <w:b/>
                <w:bCs/>
                <w:sz w:val="22"/>
                <w:szCs w:val="22"/>
                <w:lang w:val="en-GB"/>
              </w:rPr>
            </w:pPr>
            <w:r w:rsidRPr="00607328">
              <w:rPr>
                <w:b/>
                <w:bCs/>
                <w:sz w:val="22"/>
                <w:szCs w:val="22"/>
                <w:lang w:val="en-GB"/>
              </w:rPr>
              <w:t xml:space="preserve">Context Menu Strip </w:t>
            </w:r>
            <w:r w:rsidR="00BC1D41" w:rsidRPr="00607328">
              <w:rPr>
                <w:b/>
                <w:bCs/>
                <w:sz w:val="22"/>
                <w:szCs w:val="22"/>
                <w:lang w:val="en-GB"/>
              </w:rPr>
              <w:t>History</w:t>
            </w:r>
            <w:r w:rsidRPr="00607328">
              <w:rPr>
                <w:b/>
                <w:bCs/>
                <w:sz w:val="22"/>
                <w:szCs w:val="22"/>
                <w:lang w:val="en-GB"/>
              </w:rPr>
              <w:t xml:space="preserve"> – </w:t>
            </w:r>
            <w:r w:rsidRPr="00607328">
              <w:rPr>
                <w:sz w:val="22"/>
                <w:szCs w:val="22"/>
                <w:lang w:val="en-GB"/>
              </w:rPr>
              <w:t xml:space="preserve">When the user right clicks on an item in the Favourite list, a </w:t>
            </w:r>
            <w:proofErr w:type="gramStart"/>
            <w:r w:rsidRPr="00607328">
              <w:rPr>
                <w:sz w:val="22"/>
                <w:szCs w:val="22"/>
                <w:lang w:val="en-GB"/>
              </w:rPr>
              <w:t>pop up</w:t>
            </w:r>
            <w:proofErr w:type="gramEnd"/>
            <w:r w:rsidRPr="00607328">
              <w:rPr>
                <w:sz w:val="22"/>
                <w:szCs w:val="22"/>
                <w:lang w:val="en-GB"/>
              </w:rPr>
              <w:t xml:space="preserve"> menu Delete will show up to prompt </w:t>
            </w:r>
            <w:r w:rsidR="009E476F" w:rsidRPr="00607328">
              <w:rPr>
                <w:sz w:val="22"/>
                <w:szCs w:val="22"/>
                <w:lang w:val="en-GB"/>
              </w:rPr>
              <w:t xml:space="preserve">the </w:t>
            </w:r>
            <w:r w:rsidRPr="00607328">
              <w:rPr>
                <w:sz w:val="22"/>
                <w:szCs w:val="22"/>
                <w:lang w:val="en-GB"/>
              </w:rPr>
              <w:t>user for the next course of action</w:t>
            </w:r>
          </w:p>
        </w:tc>
      </w:tr>
    </w:tbl>
    <w:p w14:paraId="4CC11C1A" w14:textId="77777777" w:rsidR="00757D4B" w:rsidRDefault="00757D4B" w:rsidP="008116A0">
      <w:pPr>
        <w:pStyle w:val="Title2"/>
        <w:spacing w:line="360" w:lineRule="auto"/>
        <w:ind w:firstLine="720"/>
        <w:jc w:val="both"/>
      </w:pPr>
    </w:p>
    <w:p w14:paraId="1EADB049" w14:textId="77777777" w:rsidR="000A7138" w:rsidRDefault="00997E81" w:rsidP="008116A0">
      <w:pPr>
        <w:pStyle w:val="Title2"/>
        <w:spacing w:line="360" w:lineRule="auto"/>
        <w:ind w:firstLine="720"/>
        <w:jc w:val="both"/>
      </w:pPr>
      <w:r>
        <w:t xml:space="preserve">The Favourite and History button will display the list </w:t>
      </w:r>
      <w:r w:rsidR="00A36195">
        <w:t>of items which are being pulled respectively from the FavouriteFile.txt and History</w:t>
      </w:r>
      <w:r w:rsidR="00E0297A">
        <w:t xml:space="preserve">File.txt which are being saved in </w:t>
      </w:r>
      <w:r w:rsidR="00F25498">
        <w:t xml:space="preserve">‘.txt’ files </w:t>
      </w:r>
      <w:r w:rsidR="00E0297A">
        <w:t>by their timestamp in specific order.</w:t>
      </w:r>
      <w:r w:rsidR="00660CFB">
        <w:t xml:space="preserve"> </w:t>
      </w:r>
    </w:p>
    <w:p w14:paraId="15C73D9D" w14:textId="319E3D98" w:rsidR="00997E81" w:rsidRDefault="00660CFB" w:rsidP="008116A0">
      <w:pPr>
        <w:pStyle w:val="Title2"/>
        <w:spacing w:line="360" w:lineRule="auto"/>
        <w:ind w:firstLine="720"/>
        <w:jc w:val="both"/>
      </w:pPr>
      <w:r>
        <w:t>When the</w:t>
      </w:r>
      <w:r w:rsidR="00F25498">
        <w:t xml:space="preserve"> URL from the</w:t>
      </w:r>
      <w:r>
        <w:t xml:space="preserve"> list </w:t>
      </w:r>
      <w:r w:rsidR="008116A0">
        <w:t>is</w:t>
      </w:r>
      <w:r>
        <w:t xml:space="preserve"> </w:t>
      </w:r>
      <w:r w:rsidR="00F25498">
        <w:t>pressed</w:t>
      </w:r>
      <w:r>
        <w:t xml:space="preserve"> a Message Box </w:t>
      </w:r>
      <w:proofErr w:type="gramStart"/>
      <w:r>
        <w:t>opens up</w:t>
      </w:r>
      <w:proofErr w:type="gramEnd"/>
      <w:r>
        <w:t xml:space="preserve"> prompting the user to open the link onto a new tab or else to close the </w:t>
      </w:r>
      <w:r w:rsidR="000308D8">
        <w:t>Message</w:t>
      </w:r>
      <w:r>
        <w:t xml:space="preserve"> box.</w:t>
      </w:r>
    </w:p>
    <w:p w14:paraId="4CCA65F3" w14:textId="63097253" w:rsidR="00AE0D82" w:rsidRDefault="001B1047" w:rsidP="00DD0AFC">
      <w:pPr>
        <w:pStyle w:val="Title2"/>
        <w:spacing w:line="360" w:lineRule="auto"/>
        <w:jc w:val="both"/>
      </w:pPr>
      <w:r>
        <w:t xml:space="preserve">When an item from </w:t>
      </w:r>
      <w:r w:rsidR="000308D8">
        <w:t xml:space="preserve">the </w:t>
      </w:r>
      <w:r>
        <w:t xml:space="preserve">list is </w:t>
      </w:r>
      <w:r w:rsidR="00EE319D">
        <w:t>right clicked</w:t>
      </w:r>
      <w:r w:rsidR="000308D8">
        <w:t xml:space="preserve"> by the mouse</w:t>
      </w:r>
      <w:r>
        <w:t xml:space="preserve"> a menu tool strip</w:t>
      </w:r>
      <w:r w:rsidR="009A72A0">
        <w:t xml:space="preserve"> will be displayed showing the user two options whether </w:t>
      </w:r>
      <w:r w:rsidR="004D7EF5">
        <w:t>to Edit or Delete the following item.</w:t>
      </w:r>
      <w:r w:rsidR="00643BAD">
        <w:t xml:space="preserve"> A new Favourite Form will </w:t>
      </w:r>
      <w:r w:rsidR="00EE319D">
        <w:t>open</w:t>
      </w:r>
      <w:r w:rsidR="00643BAD">
        <w:t xml:space="preserve"> if the Edit button is pressed from the menu tool strip</w:t>
      </w:r>
      <w:r w:rsidR="00FD6053">
        <w:t xml:space="preserve"> to customize the way the title and </w:t>
      </w:r>
      <w:r w:rsidR="00EE319D">
        <w:t>URL</w:t>
      </w:r>
      <w:r w:rsidR="00FD6053">
        <w:t xml:space="preserve"> is saved onto the list.</w:t>
      </w:r>
    </w:p>
    <w:p w14:paraId="7C73D0E9" w14:textId="77777777" w:rsidR="00952B75" w:rsidRPr="00910CAA" w:rsidRDefault="00952B75" w:rsidP="00DD0AFC">
      <w:pPr>
        <w:pStyle w:val="Title2"/>
        <w:spacing w:line="360" w:lineRule="auto"/>
        <w:jc w:val="both"/>
      </w:pPr>
    </w:p>
    <w:p w14:paraId="7087EBE7" w14:textId="33A3E0D6" w:rsidR="00F209DE" w:rsidRPr="000F1995" w:rsidRDefault="00F209DE" w:rsidP="00DD0AFC">
      <w:pPr>
        <w:pStyle w:val="Heading2"/>
        <w:spacing w:line="360" w:lineRule="auto"/>
      </w:pPr>
      <w:bookmarkStart w:id="6" w:name="_Toc117591459"/>
      <w:r w:rsidRPr="000F1995">
        <w:lastRenderedPageBreak/>
        <w:t>Advanced Language Constructs</w:t>
      </w:r>
      <w:bookmarkEnd w:id="6"/>
    </w:p>
    <w:p w14:paraId="03C9E00A" w14:textId="77777777" w:rsidR="002671B7" w:rsidRPr="008C0DF9" w:rsidRDefault="002671B7" w:rsidP="002671B7">
      <w:pPr>
        <w:pStyle w:val="TableFigure"/>
        <w:spacing w:line="360" w:lineRule="auto"/>
        <w:jc w:val="both"/>
      </w:pPr>
      <w:r w:rsidRPr="008C0DF9">
        <w:t>Event</w:t>
      </w:r>
    </w:p>
    <w:p w14:paraId="107C18A3" w14:textId="1D959A4B" w:rsidR="002671B7" w:rsidRDefault="002671B7" w:rsidP="002671B7">
      <w:pPr>
        <w:pStyle w:val="TableFigure"/>
        <w:spacing w:line="360" w:lineRule="auto"/>
        <w:jc w:val="both"/>
      </w:pPr>
      <w:r>
        <w:t xml:space="preserve">For Events, I’ve applied it in </w:t>
      </w:r>
      <w:r w:rsidRPr="009C5E5D">
        <w:rPr>
          <w:i/>
          <w:iCs/>
        </w:rPr>
        <w:t>“</w:t>
      </w:r>
      <w:proofErr w:type="spellStart"/>
      <w:r w:rsidRPr="009C5E5D">
        <w:rPr>
          <w:i/>
          <w:iCs/>
        </w:rPr>
        <w:t>BrowserManager</w:t>
      </w:r>
      <w:proofErr w:type="spellEnd"/>
      <w:r>
        <w:t xml:space="preserve">” class which calls the </w:t>
      </w:r>
      <w:r w:rsidRPr="009C5E5D">
        <w:rPr>
          <w:i/>
          <w:iCs/>
        </w:rPr>
        <w:t>“</w:t>
      </w:r>
      <w:proofErr w:type="spellStart"/>
      <w:r w:rsidRPr="009C5E5D">
        <w:rPr>
          <w:i/>
          <w:iCs/>
        </w:rPr>
        <w:t>TabManager</w:t>
      </w:r>
      <w:proofErr w:type="spellEnd"/>
      <w:r w:rsidRPr="009C5E5D">
        <w:rPr>
          <w:i/>
          <w:iCs/>
        </w:rPr>
        <w:t>”</w:t>
      </w:r>
      <w:r>
        <w:rPr>
          <w:i/>
          <w:iCs/>
        </w:rPr>
        <w:t xml:space="preserve"> </w:t>
      </w:r>
      <w:r>
        <w:t xml:space="preserve">to add URLs to the HistoryFile.txt. Since the </w:t>
      </w:r>
      <w:r w:rsidRPr="009C5E5D">
        <w:rPr>
          <w:i/>
          <w:iCs/>
        </w:rPr>
        <w:t>“</w:t>
      </w:r>
      <w:proofErr w:type="spellStart"/>
      <w:r w:rsidRPr="009C5E5D">
        <w:rPr>
          <w:i/>
          <w:iCs/>
        </w:rPr>
        <w:t>BrowserManager</w:t>
      </w:r>
      <w:proofErr w:type="spellEnd"/>
      <w:r>
        <w:rPr>
          <w:i/>
          <w:iCs/>
        </w:rPr>
        <w:t xml:space="preserve">” </w:t>
      </w:r>
      <w:r>
        <w:t>class knows which URL exist both int the Favourites and History List of the “</w:t>
      </w:r>
      <w:r w:rsidRPr="00D5623A">
        <w:rPr>
          <w:i/>
          <w:iCs/>
        </w:rPr>
        <w:t>MainForm</w:t>
      </w:r>
      <w:r>
        <w:rPr>
          <w:i/>
          <w:iCs/>
        </w:rPr>
        <w:t xml:space="preserve">”. </w:t>
      </w:r>
      <w:r>
        <w:t>Through this the “</w:t>
      </w:r>
      <w:proofErr w:type="spellStart"/>
      <w:r w:rsidRPr="008C1E66">
        <w:rPr>
          <w:i/>
          <w:iCs/>
        </w:rPr>
        <w:t>BrowserManager</w:t>
      </w:r>
      <w:proofErr w:type="spellEnd"/>
      <w:r>
        <w:t>” passes the function to “</w:t>
      </w:r>
      <w:r w:rsidRPr="00EB5E46">
        <w:rPr>
          <w:i/>
          <w:iCs/>
        </w:rPr>
        <w:t>MainForm”</w:t>
      </w:r>
      <w:r>
        <w:t xml:space="preserve"> class to add URLs to the Favourite and History list when required.</w:t>
      </w:r>
    </w:p>
    <w:p w14:paraId="0F4CFC93" w14:textId="77777777" w:rsidR="002671B7" w:rsidRDefault="002671B7" w:rsidP="002671B7">
      <w:pPr>
        <w:pStyle w:val="TableFigure"/>
        <w:spacing w:line="360" w:lineRule="auto"/>
        <w:jc w:val="both"/>
      </w:pPr>
    </w:p>
    <w:p w14:paraId="7A2692C5" w14:textId="5D012883" w:rsidR="004365A6" w:rsidRDefault="00E10A13" w:rsidP="004365A6">
      <w:pPr>
        <w:pStyle w:val="TableFigure"/>
        <w:spacing w:line="360" w:lineRule="auto"/>
      </w:pPr>
      <w:r w:rsidRPr="00474BF5">
        <w:t>Delegate and Generics</w:t>
      </w:r>
    </w:p>
    <w:p w14:paraId="5E640577" w14:textId="3F3BF4AE" w:rsidR="00A80115" w:rsidRDefault="00AC6AF7" w:rsidP="004365A6">
      <w:pPr>
        <w:pStyle w:val="TableFigure"/>
        <w:spacing w:line="360" w:lineRule="auto"/>
      </w:pPr>
      <w:r>
        <w:t>The Class “</w:t>
      </w:r>
      <w:r w:rsidRPr="00AC6AF7">
        <w:rPr>
          <w:i/>
          <w:iCs/>
        </w:rPr>
        <w:t>Interpreter</w:t>
      </w:r>
      <w:r>
        <w:t xml:space="preserve">” is used to </w:t>
      </w:r>
      <w:r w:rsidR="00A80115">
        <w:t xml:space="preserve">convey how the information would </w:t>
      </w:r>
      <w:r w:rsidR="007E6CD8">
        <w:t>like</w:t>
      </w:r>
      <w:r w:rsidR="00A80115">
        <w:t xml:space="preserve"> to be stored in a file</w:t>
      </w:r>
      <w:r w:rsidR="007E6CD8">
        <w:t xml:space="preserve"> t</w:t>
      </w:r>
      <w:r w:rsidR="007B7D23">
        <w:t xml:space="preserve">o reduce </w:t>
      </w:r>
      <w:r w:rsidR="00821141">
        <w:t>duplicity,</w:t>
      </w:r>
      <w:r w:rsidR="007B7D23">
        <w:t xml:space="preserve"> I have implemented simple generic</w:t>
      </w:r>
      <w:r w:rsidR="00821141">
        <w:t xml:space="preserve">s to show how the </w:t>
      </w:r>
      <w:r w:rsidR="0093182E">
        <w:t>URLs</w:t>
      </w:r>
      <w:r w:rsidR="00821141">
        <w:t xml:space="preserve"> would be stored into the Favourite and History file.</w:t>
      </w:r>
    </w:p>
    <w:p w14:paraId="73192A64" w14:textId="1C7175AC" w:rsidR="004F0EE4" w:rsidRDefault="00821141" w:rsidP="009438E0">
      <w:pPr>
        <w:pStyle w:val="Title2"/>
        <w:spacing w:line="360" w:lineRule="auto"/>
        <w:jc w:val="both"/>
      </w:pPr>
      <w:r>
        <w:t xml:space="preserve">It Is important that each URL is saved into a specific format </w:t>
      </w:r>
      <w:r w:rsidR="002B073A">
        <w:t>so it can be pulled for better usage.</w:t>
      </w:r>
      <w:r w:rsidR="009C1A78">
        <w:t xml:space="preserve"> </w:t>
      </w:r>
      <w:r w:rsidR="0014572B">
        <w:t xml:space="preserve">With the help of </w:t>
      </w:r>
      <w:r w:rsidR="0014572B" w:rsidRPr="00D5623A">
        <w:rPr>
          <w:i/>
          <w:iCs/>
        </w:rPr>
        <w:t>“Address”</w:t>
      </w:r>
      <w:r w:rsidR="0014572B">
        <w:t xml:space="preserve"> class </w:t>
      </w:r>
      <w:r w:rsidR="00F37BBA" w:rsidRPr="00F37BBA">
        <w:t xml:space="preserve"> we can easily create delegate that do not depend on the </w:t>
      </w:r>
      <w:r w:rsidR="007E6CD8">
        <w:t>constricted</w:t>
      </w:r>
      <w:r w:rsidR="00CF4E94">
        <w:t xml:space="preserve"> </w:t>
      </w:r>
      <w:r w:rsidR="00F37BBA" w:rsidRPr="00F37BBA">
        <w:t xml:space="preserve">data </w:t>
      </w:r>
      <w:r w:rsidR="003D1CB3" w:rsidRPr="00F37BBA">
        <w:t>types,</w:t>
      </w:r>
      <w:r w:rsidR="004C6789">
        <w:t xml:space="preserve"> and I am able to store each line into a file with the required measurements.</w:t>
      </w:r>
    </w:p>
    <w:p w14:paraId="4350FB2A" w14:textId="216CCEF0" w:rsidR="005F40DA" w:rsidRDefault="004F0EE4" w:rsidP="005F40DA">
      <w:pPr>
        <w:pStyle w:val="TableFigure"/>
        <w:spacing w:line="276" w:lineRule="auto"/>
      </w:pPr>
      <w:r w:rsidRPr="005F40DA">
        <w:t>LINQ</w:t>
      </w:r>
    </w:p>
    <w:p w14:paraId="317C0F87" w14:textId="17825844" w:rsidR="004D1C94" w:rsidRDefault="00D10A4F" w:rsidP="002671B7">
      <w:pPr>
        <w:pStyle w:val="Title2"/>
        <w:spacing w:line="360" w:lineRule="auto"/>
        <w:jc w:val="both"/>
      </w:pPr>
      <w:r>
        <w:t xml:space="preserve">I’ve implemented </w:t>
      </w:r>
      <w:r w:rsidR="000131FB">
        <w:t>LINQ</w:t>
      </w:r>
      <w:r>
        <w:t xml:space="preserve"> to handle the </w:t>
      </w:r>
      <w:r w:rsidR="000131FB">
        <w:t>item</w:t>
      </w:r>
      <w:r w:rsidR="00AA1427">
        <w:t>s that are shown in the</w:t>
      </w:r>
      <w:r w:rsidR="000131FB">
        <w:t xml:space="preserve"> Favourites List. I</w:t>
      </w:r>
      <w:r w:rsidR="00C94C94">
        <w:t>t</w:t>
      </w:r>
      <w:r w:rsidR="000131FB">
        <w:t xml:space="preserve"> acts as a relational data base back to the </w:t>
      </w:r>
      <w:r w:rsidR="00C94C94">
        <w:t>Dictionary structure of list by matching the indexes</w:t>
      </w:r>
      <w:r w:rsidR="00FC5D7A">
        <w:t xml:space="preserve"> with the help of timestamp</w:t>
      </w:r>
      <w:r w:rsidR="00C94C94">
        <w:t xml:space="preserve">. Every user can customize </w:t>
      </w:r>
      <w:r w:rsidR="003F5641">
        <w:t xml:space="preserve">the items visible in the list. To prevent changes that would affect the main file, LINQ is most optimal usage of </w:t>
      </w:r>
      <w:r w:rsidR="001E34DE">
        <w:t>a construct since it only changes the title and URL at display on the list</w:t>
      </w:r>
      <w:r w:rsidR="0014300C">
        <w:t xml:space="preserve"> which is then passed to the Favourite List </w:t>
      </w:r>
      <w:r w:rsidR="005A4DF3">
        <w:t>as the updated title and URL</w:t>
      </w:r>
      <w:r w:rsidR="0014300C">
        <w:t>.</w:t>
      </w:r>
      <w:r w:rsidR="001E34DE">
        <w:t xml:space="preserve"> </w:t>
      </w:r>
      <w:r w:rsidR="001E3F0E" w:rsidRPr="001E3F0E">
        <w:t>LINQ provides functions to query cached data from all kinds of data sources</w:t>
      </w:r>
      <w:r w:rsidR="002671B7">
        <w:t>.</w:t>
      </w:r>
    </w:p>
    <w:p w14:paraId="7E80D967" w14:textId="77777777" w:rsidR="002671B7" w:rsidRPr="002671B7" w:rsidRDefault="002671B7" w:rsidP="002671B7">
      <w:pPr>
        <w:pStyle w:val="Title2"/>
        <w:spacing w:line="360" w:lineRule="auto"/>
        <w:jc w:val="both"/>
      </w:pPr>
    </w:p>
    <w:p w14:paraId="30B1A59A" w14:textId="58ABECB2" w:rsidR="001E3F0E" w:rsidRPr="001E3F0E" w:rsidRDefault="005714CB" w:rsidP="00807DAA">
      <w:pPr>
        <w:pStyle w:val="Heading1"/>
        <w:rPr>
          <w:lang w:val="en-GB"/>
        </w:rPr>
      </w:pPr>
      <w:bookmarkStart w:id="7" w:name="_Toc117591460"/>
      <w:r>
        <w:rPr>
          <w:lang w:val="en-GB"/>
        </w:rPr>
        <w:t>User Guide</w:t>
      </w:r>
      <w:bookmarkEnd w:id="7"/>
    </w:p>
    <w:p w14:paraId="5ABDB04F" w14:textId="68669130" w:rsidR="006A052F" w:rsidRDefault="006A052F" w:rsidP="005A4DF3">
      <w:pPr>
        <w:spacing w:line="360" w:lineRule="auto"/>
        <w:jc w:val="both"/>
        <w:rPr>
          <w:lang w:val="en-GB"/>
        </w:rPr>
      </w:pPr>
      <w:r>
        <w:rPr>
          <w:lang w:val="en-GB"/>
        </w:rPr>
        <w:t>I</w:t>
      </w:r>
      <w:r w:rsidR="00C960A8">
        <w:rPr>
          <w:lang w:val="en-GB"/>
        </w:rPr>
        <w:t xml:space="preserve"> will be going through each functionality of </w:t>
      </w:r>
      <w:r w:rsidR="006845D4">
        <w:rPr>
          <w:lang w:val="en-GB"/>
        </w:rPr>
        <w:t xml:space="preserve">my Browser Application. Each </w:t>
      </w:r>
      <w:r w:rsidR="00F94EAC">
        <w:rPr>
          <w:lang w:val="en-GB"/>
        </w:rPr>
        <w:t>f</w:t>
      </w:r>
      <w:r w:rsidR="006845D4">
        <w:rPr>
          <w:lang w:val="en-GB"/>
        </w:rPr>
        <w:t>unction carries out its own responsibilities</w:t>
      </w:r>
      <w:r w:rsidR="00727A9E">
        <w:rPr>
          <w:lang w:val="en-GB"/>
        </w:rPr>
        <w:t xml:space="preserve">. </w:t>
      </w:r>
      <w:r w:rsidR="00BE5106">
        <w:rPr>
          <w:lang w:val="en-GB"/>
        </w:rPr>
        <w:t>I will list and explain through each of the features that I think make my Web Browser unique and functional.</w:t>
      </w:r>
      <w:r w:rsidR="008B6B8C">
        <w:rPr>
          <w:lang w:val="en-GB"/>
        </w:rPr>
        <w:t xml:space="preserve"> </w:t>
      </w:r>
    </w:p>
    <w:p w14:paraId="6EF3F517" w14:textId="748E37AA" w:rsidR="00D242E8" w:rsidRPr="008A3BF4" w:rsidRDefault="004C497F" w:rsidP="008A3BF4">
      <w:pPr>
        <w:spacing w:line="360" w:lineRule="auto"/>
        <w:jc w:val="both"/>
      </w:pPr>
      <w:r w:rsidRPr="004C497F">
        <w:t>To start with just like all web browser applications, there is one text field that allows the user to give their preferred URL. The user then must press “Enter” to trigger the HTTP response method in the program</w:t>
      </w:r>
      <w:r w:rsidR="008A3BF4">
        <w:t xml:space="preserve">. If the URL is valid and sends the HTTP response, then the appropriate HTML of the URL will be displayed on the tab panel of the application as seen in </w:t>
      </w:r>
      <w:r w:rsidR="008A3BF4">
        <w:lastRenderedPageBreak/>
        <w:t xml:space="preserve">[Figure1.1]. Along with this, the </w:t>
      </w:r>
      <w:r w:rsidR="00B4269E">
        <w:t>t</w:t>
      </w:r>
      <w:r w:rsidR="008A3BF4">
        <w:t>itle and the status code of the website is fetched and displayed on the tab bar as well as on top of the web browser as a label to indicate the user which URL they are on.</w:t>
      </w:r>
    </w:p>
    <w:p w14:paraId="38F00A99" w14:textId="0D49094C" w:rsidR="006A052F" w:rsidRDefault="002410BF" w:rsidP="009438E0">
      <w:pPr>
        <w:spacing w:line="360" w:lineRule="auto"/>
        <w:rPr>
          <w:lang w:val="en-GB"/>
        </w:rPr>
      </w:pPr>
      <w:r w:rsidRPr="00F10053">
        <w:rPr>
          <w:noProof/>
          <w:lang w:val="en-GB"/>
        </w:rPr>
        <w:drawing>
          <wp:anchor distT="0" distB="0" distL="114300" distR="114300" simplePos="0" relativeHeight="251636736" behindDoc="0" locked="0" layoutInCell="1" allowOverlap="1" wp14:anchorId="6E83908E" wp14:editId="4057FD31">
            <wp:simplePos x="0" y="0"/>
            <wp:positionH relativeFrom="margin">
              <wp:posOffset>-31115</wp:posOffset>
            </wp:positionH>
            <wp:positionV relativeFrom="paragraph">
              <wp:posOffset>5715</wp:posOffset>
            </wp:positionV>
            <wp:extent cx="5943600" cy="3343275"/>
            <wp:effectExtent l="152400" t="152400" r="361950" b="3714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anchor>
        </w:drawing>
      </w:r>
    </w:p>
    <w:p w14:paraId="24E28F8D" w14:textId="13E55B8F" w:rsidR="006A052F" w:rsidRDefault="006A052F" w:rsidP="009438E0">
      <w:pPr>
        <w:spacing w:line="360" w:lineRule="auto"/>
        <w:rPr>
          <w:lang w:val="en-GB"/>
        </w:rPr>
      </w:pPr>
    </w:p>
    <w:p w14:paraId="39BD24C4" w14:textId="4839D3AF" w:rsidR="00E62F62" w:rsidRDefault="00E62F62" w:rsidP="009438E0">
      <w:pPr>
        <w:spacing w:line="360" w:lineRule="auto"/>
        <w:rPr>
          <w:lang w:val="en-GB"/>
        </w:rPr>
      </w:pPr>
    </w:p>
    <w:p w14:paraId="0270888A" w14:textId="2B876C92" w:rsidR="002410BF" w:rsidRDefault="002410BF" w:rsidP="009438E0">
      <w:pPr>
        <w:spacing w:line="360" w:lineRule="auto"/>
        <w:rPr>
          <w:lang w:val="en-GB"/>
        </w:rPr>
      </w:pPr>
    </w:p>
    <w:p w14:paraId="32708658" w14:textId="5203F697" w:rsidR="002410BF" w:rsidRDefault="002410BF" w:rsidP="009438E0">
      <w:pPr>
        <w:spacing w:line="360" w:lineRule="auto"/>
        <w:rPr>
          <w:lang w:val="en-GB"/>
        </w:rPr>
      </w:pPr>
    </w:p>
    <w:p w14:paraId="794F6595" w14:textId="5991AB8C" w:rsidR="002410BF" w:rsidRDefault="002410BF" w:rsidP="009438E0">
      <w:pPr>
        <w:spacing w:line="360" w:lineRule="auto"/>
        <w:rPr>
          <w:lang w:val="en-GB"/>
        </w:rPr>
      </w:pPr>
    </w:p>
    <w:p w14:paraId="6C0F4DE7" w14:textId="003FEBE6" w:rsidR="002410BF" w:rsidRDefault="002410BF" w:rsidP="009438E0">
      <w:pPr>
        <w:spacing w:line="360" w:lineRule="auto"/>
        <w:rPr>
          <w:lang w:val="en-GB"/>
        </w:rPr>
      </w:pPr>
    </w:p>
    <w:p w14:paraId="232FD7B3" w14:textId="0DB4D347" w:rsidR="002410BF" w:rsidRDefault="002410BF" w:rsidP="009438E0">
      <w:pPr>
        <w:spacing w:line="360" w:lineRule="auto"/>
        <w:rPr>
          <w:lang w:val="en-GB"/>
        </w:rPr>
      </w:pPr>
    </w:p>
    <w:p w14:paraId="36D2082D" w14:textId="3290740D" w:rsidR="002410BF" w:rsidRDefault="002410BF" w:rsidP="009438E0">
      <w:pPr>
        <w:spacing w:line="360" w:lineRule="auto"/>
        <w:rPr>
          <w:lang w:val="en-GB"/>
        </w:rPr>
      </w:pPr>
    </w:p>
    <w:p w14:paraId="35B8D872" w14:textId="77777777" w:rsidR="009438E0" w:rsidRDefault="009438E0" w:rsidP="009438E0">
      <w:pPr>
        <w:spacing w:line="360" w:lineRule="auto"/>
        <w:rPr>
          <w:lang w:val="en-GB"/>
        </w:rPr>
      </w:pPr>
    </w:p>
    <w:p w14:paraId="355A4B28" w14:textId="77777777" w:rsidR="009438E0" w:rsidRDefault="009438E0" w:rsidP="009438E0">
      <w:pPr>
        <w:spacing w:line="360" w:lineRule="auto"/>
        <w:rPr>
          <w:lang w:val="en-GB"/>
        </w:rPr>
      </w:pPr>
    </w:p>
    <w:p w14:paraId="3BF1AF98" w14:textId="77777777" w:rsidR="009438E0" w:rsidRDefault="009438E0" w:rsidP="009438E0">
      <w:pPr>
        <w:spacing w:line="360" w:lineRule="auto"/>
        <w:rPr>
          <w:lang w:val="en-GB"/>
        </w:rPr>
      </w:pPr>
    </w:p>
    <w:p w14:paraId="6AC0D80F" w14:textId="6402011D" w:rsidR="002410BF" w:rsidRDefault="002410BF" w:rsidP="009438E0">
      <w:pPr>
        <w:spacing w:line="360" w:lineRule="auto"/>
        <w:rPr>
          <w:lang w:val="en-GB"/>
        </w:rPr>
      </w:pPr>
      <w:r>
        <w:rPr>
          <w:noProof/>
        </w:rPr>
        <mc:AlternateContent>
          <mc:Choice Requires="wps">
            <w:drawing>
              <wp:anchor distT="0" distB="0" distL="114300" distR="114300" simplePos="0" relativeHeight="251638784" behindDoc="0" locked="0" layoutInCell="1" allowOverlap="1" wp14:anchorId="782F56A8" wp14:editId="0A991639">
                <wp:simplePos x="0" y="0"/>
                <wp:positionH relativeFrom="margin">
                  <wp:posOffset>-33655</wp:posOffset>
                </wp:positionH>
                <wp:positionV relativeFrom="paragraph">
                  <wp:posOffset>247015</wp:posOffset>
                </wp:positionV>
                <wp:extent cx="5943600" cy="182880"/>
                <wp:effectExtent l="0" t="0" r="0" b="7620"/>
                <wp:wrapNone/>
                <wp:docPr id="2" name="Text Box 2"/>
                <wp:cNvGraphicFramePr/>
                <a:graphic xmlns:a="http://schemas.openxmlformats.org/drawingml/2006/main">
                  <a:graphicData uri="http://schemas.microsoft.com/office/word/2010/wordprocessingShape">
                    <wps:wsp>
                      <wps:cNvSpPr txBox="1"/>
                      <wps:spPr>
                        <a:xfrm>
                          <a:off x="0" y="0"/>
                          <a:ext cx="5943600" cy="182880"/>
                        </a:xfrm>
                        <a:prstGeom prst="rect">
                          <a:avLst/>
                        </a:prstGeom>
                        <a:solidFill>
                          <a:prstClr val="white"/>
                        </a:solidFill>
                        <a:ln>
                          <a:noFill/>
                        </a:ln>
                      </wps:spPr>
                      <wps:txbx>
                        <w:txbxContent>
                          <w:p w14:paraId="61AF710B" w14:textId="20C54F02" w:rsidR="00C65F99" w:rsidRPr="008F7619" w:rsidRDefault="00C65F99" w:rsidP="00DF6E75">
                            <w:pPr>
                              <w:pStyle w:val="Caption"/>
                              <w:jc w:val="center"/>
                              <w:rPr>
                                <w:sz w:val="24"/>
                                <w:szCs w:val="24"/>
                              </w:rPr>
                            </w:pPr>
                            <w:r>
                              <w:t xml:space="preserve">Figure </w:t>
                            </w:r>
                            <w:r w:rsidR="0085241F">
                              <w:t>1.</w:t>
                            </w:r>
                            <w:r w:rsidR="00B2649A">
                              <w:t>1</w:t>
                            </w:r>
                            <w:r w:rsidR="00911E60">
                              <w:t xml:space="preserve"> </w:t>
                            </w:r>
                            <w:r w:rsidR="008376A3">
                              <w:t>Web browser at start-up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2F56A8" id="_x0000_t202" coordsize="21600,21600" o:spt="202" path="m,l,21600r21600,l21600,xe">
                <v:stroke joinstyle="miter"/>
                <v:path gradientshapeok="t" o:connecttype="rect"/>
              </v:shapetype>
              <v:shape id="Text Box 2" o:spid="_x0000_s1026" type="#_x0000_t202" style="position:absolute;left:0;text-align:left;margin-left:-2.65pt;margin-top:19.45pt;width:468pt;height:14.4pt;z-index:251638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" stroked="f">
                <v:textbox inset="0,0,0,0">
                  <w:txbxContent>
                    <w:p w14:paraId="61AF710B" w14:textId="20C54F02" w:rsidR="00C65F99" w:rsidRPr="008F7619" w:rsidRDefault="00C65F99" w:rsidP="00DF6E75">
                      <w:pPr>
                        <w:pStyle w:val="Caption"/>
                        <w:jc w:val="center"/>
                        <w:rPr>
                          <w:sz w:val="24"/>
                          <w:szCs w:val="24"/>
                        </w:rPr>
                      </w:pPr>
                      <w:r>
                        <w:t xml:space="preserve">Figure </w:t>
                      </w:r>
                      <w:r w:rsidR="0085241F">
                        <w:t>1.</w:t>
                      </w:r>
                      <w:r w:rsidR="00B2649A">
                        <w:t>1</w:t>
                      </w:r>
                      <w:r w:rsidR="00911E60">
                        <w:t xml:space="preserve"> </w:t>
                      </w:r>
                      <w:r w:rsidR="008376A3">
                        <w:t>Web browser at start-up</w:t>
                      </w:r>
                    </w:p>
                  </w:txbxContent>
                </v:textbox>
                <w10:wrap anchorx="margin"/>
              </v:shape>
            </w:pict>
          </mc:Fallback>
        </mc:AlternateContent>
      </w:r>
    </w:p>
    <w:p w14:paraId="086A7BB1" w14:textId="0EF68222" w:rsidR="002410BF" w:rsidRDefault="002410BF" w:rsidP="009438E0">
      <w:pPr>
        <w:spacing w:line="360" w:lineRule="auto"/>
        <w:rPr>
          <w:lang w:val="en-GB"/>
        </w:rPr>
      </w:pPr>
    </w:p>
    <w:p w14:paraId="1C8B8F20" w14:textId="7EF6FA4F" w:rsidR="004173C1" w:rsidRDefault="004173C1" w:rsidP="008A3BF4">
      <w:pPr>
        <w:spacing w:line="360" w:lineRule="auto"/>
        <w:jc w:val="both"/>
      </w:pPr>
      <w:r>
        <w:t xml:space="preserve">Exceptional cases where the URL </w:t>
      </w:r>
      <w:r w:rsidR="008A3BF4">
        <w:t>is</w:t>
      </w:r>
      <w:r>
        <w:t xml:space="preserve"> typed incorrectly by the user, a message will be show</w:t>
      </w:r>
      <w:r w:rsidR="008A3BF4">
        <w:t>n</w:t>
      </w:r>
      <w:r>
        <w:t xml:space="preserve"> on the tab panel displaying the error. If the HTTP response status of the URL is not (200 ok) then the respective error status code message will be displayed</w:t>
      </w:r>
      <w:r w:rsidR="000946D5">
        <w:t xml:space="preserve"> as shown</w:t>
      </w:r>
      <w:r w:rsidR="00E3513E">
        <w:t xml:space="preserve"> in</w:t>
      </w:r>
      <w:r>
        <w:t xml:space="preserve"> [Figure1.</w:t>
      </w:r>
      <w:r w:rsidR="00B2649A">
        <w:t>2</w:t>
      </w:r>
      <w:r>
        <w:t>].</w:t>
      </w:r>
    </w:p>
    <w:p w14:paraId="30FE83A3" w14:textId="77777777" w:rsidR="004173C1" w:rsidRDefault="004173C1" w:rsidP="005A4DF3">
      <w:pPr>
        <w:spacing w:line="360" w:lineRule="auto"/>
        <w:jc w:val="both"/>
      </w:pPr>
      <w:r w:rsidRPr="001B525B">
        <w:rPr>
          <w:noProof/>
        </w:rPr>
        <w:drawing>
          <wp:anchor distT="0" distB="0" distL="114300" distR="114300" simplePos="0" relativeHeight="251640832" behindDoc="0" locked="0" layoutInCell="1" allowOverlap="1" wp14:anchorId="179C1FB5" wp14:editId="2DF63EE2">
            <wp:simplePos x="0" y="0"/>
            <wp:positionH relativeFrom="column">
              <wp:posOffset>30480</wp:posOffset>
            </wp:positionH>
            <wp:positionV relativeFrom="paragraph">
              <wp:posOffset>15240</wp:posOffset>
            </wp:positionV>
            <wp:extent cx="5943600" cy="587375"/>
            <wp:effectExtent l="152400" t="152400" r="361950" b="3651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87375"/>
                    </a:xfrm>
                    <a:prstGeom prst="rect">
                      <a:avLst/>
                    </a:prstGeom>
                    <a:ln>
                      <a:noFill/>
                    </a:ln>
                    <a:effectLst>
                      <a:outerShdw blurRad="292100" dist="139700" dir="2700000" algn="tl" rotWithShape="0">
                        <a:srgbClr val="333333">
                          <a:alpha val="65000"/>
                        </a:srgbClr>
                      </a:outerShdw>
                    </a:effectLst>
                  </pic:spPr>
                </pic:pic>
              </a:graphicData>
            </a:graphic>
          </wp:anchor>
        </w:drawing>
      </w:r>
    </w:p>
    <w:p w14:paraId="2F0CC2DB" w14:textId="06621AFE" w:rsidR="004173C1" w:rsidRPr="00792EDB" w:rsidRDefault="004173C1" w:rsidP="005A4DF3">
      <w:pPr>
        <w:spacing w:line="360" w:lineRule="auto"/>
        <w:jc w:val="both"/>
      </w:pPr>
    </w:p>
    <w:p w14:paraId="46813B6B" w14:textId="7614F8FA" w:rsidR="001E3F0E" w:rsidRDefault="009438E0" w:rsidP="00E3513E">
      <w:pPr>
        <w:spacing w:line="360" w:lineRule="auto"/>
        <w:jc w:val="both"/>
        <w:rPr>
          <w:lang w:val="en-GB"/>
        </w:rPr>
      </w:pPr>
      <w:r>
        <w:rPr>
          <w:noProof/>
        </w:rPr>
        <mc:AlternateContent>
          <mc:Choice Requires="wps">
            <w:drawing>
              <wp:anchor distT="0" distB="0" distL="114300" distR="114300" simplePos="0" relativeHeight="251641856" behindDoc="0" locked="0" layoutInCell="1" allowOverlap="1" wp14:anchorId="4F3CC845" wp14:editId="5AD72417">
                <wp:simplePos x="0" y="0"/>
                <wp:positionH relativeFrom="column">
                  <wp:posOffset>22860</wp:posOffset>
                </wp:positionH>
                <wp:positionV relativeFrom="paragraph">
                  <wp:posOffset>95250</wp:posOffset>
                </wp:positionV>
                <wp:extent cx="5943600" cy="198120"/>
                <wp:effectExtent l="0" t="0" r="0" b="0"/>
                <wp:wrapNone/>
                <wp:docPr id="5" name="Text Box 5"/>
                <wp:cNvGraphicFramePr/>
                <a:graphic xmlns:a="http://schemas.openxmlformats.org/drawingml/2006/main">
                  <a:graphicData uri="http://schemas.microsoft.com/office/word/2010/wordprocessingShape">
                    <wps:wsp>
                      <wps:cNvSpPr txBox="1"/>
                      <wps:spPr>
                        <a:xfrm>
                          <a:off x="0" y="0"/>
                          <a:ext cx="5943600" cy="198120"/>
                        </a:xfrm>
                        <a:prstGeom prst="rect">
                          <a:avLst/>
                        </a:prstGeom>
                        <a:solidFill>
                          <a:prstClr val="white"/>
                        </a:solidFill>
                        <a:ln>
                          <a:noFill/>
                        </a:ln>
                      </wps:spPr>
                      <wps:txbx>
                        <w:txbxContent>
                          <w:p w14:paraId="2ADBC9D4" w14:textId="081D8977" w:rsidR="004173C1" w:rsidRPr="00907DC3" w:rsidRDefault="004173C1" w:rsidP="008376A3">
                            <w:pPr>
                              <w:pStyle w:val="Caption"/>
                              <w:jc w:val="center"/>
                              <w:rPr>
                                <w:sz w:val="24"/>
                                <w:szCs w:val="24"/>
                              </w:rPr>
                            </w:pPr>
                            <w:r>
                              <w:t xml:space="preserve">Figure </w:t>
                            </w:r>
                            <w:r w:rsidR="00B2649A">
                              <w:t>1.2</w:t>
                            </w:r>
                            <w:r w:rsidR="008376A3">
                              <w:t xml:space="preserve"> </w:t>
                            </w:r>
                            <w:r w:rsidR="00F0193E">
                              <w:t>Web Error</w:t>
                            </w:r>
                            <w:r w:rsidR="00B06FB1">
                              <w:t xml:space="preserve"> caused b</w:t>
                            </w:r>
                            <w:r w:rsidR="00B64B17">
                              <w:t>y incorrect URL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CC845" id="Text Box 5" o:spid="_x0000_s1027" type="#_x0000_t202" style="position:absolute;left:0;text-align:left;margin-left:1.8pt;margin-top:7.5pt;width:468pt;height:15.6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" stroked="f">
                <v:textbox inset="0,0,0,0">
                  <w:txbxContent>
                    <w:p w14:paraId="2ADBC9D4" w14:textId="081D8977" w:rsidR="004173C1" w:rsidRPr="00907DC3" w:rsidRDefault="004173C1" w:rsidP="008376A3">
                      <w:pPr>
                        <w:pStyle w:val="Caption"/>
                        <w:jc w:val="center"/>
                        <w:rPr>
                          <w:sz w:val="24"/>
                          <w:szCs w:val="24"/>
                        </w:rPr>
                      </w:pPr>
                      <w:r>
                        <w:t xml:space="preserve">Figure </w:t>
                      </w:r>
                      <w:r w:rsidR="00B2649A">
                        <w:t>1.2</w:t>
                      </w:r>
                      <w:r w:rsidR="008376A3">
                        <w:t xml:space="preserve"> </w:t>
                      </w:r>
                      <w:r w:rsidR="00F0193E">
                        <w:t>Web Error</w:t>
                      </w:r>
                      <w:r w:rsidR="00B06FB1">
                        <w:t xml:space="preserve"> caused b</w:t>
                      </w:r>
                      <w:r w:rsidR="00B64B17">
                        <w:t>y incorrect URL</w:t>
                      </w:r>
                    </w:p>
                  </w:txbxContent>
                </v:textbox>
              </v:shape>
            </w:pict>
          </mc:Fallback>
        </mc:AlternateContent>
      </w:r>
    </w:p>
    <w:p w14:paraId="1DA08728" w14:textId="77777777" w:rsidR="004A38F3" w:rsidRDefault="004A38F3" w:rsidP="00E3513E">
      <w:pPr>
        <w:spacing w:line="360" w:lineRule="auto"/>
        <w:jc w:val="both"/>
        <w:rPr>
          <w:lang w:val="en-GB"/>
        </w:rPr>
      </w:pPr>
    </w:p>
    <w:p w14:paraId="3878F866" w14:textId="23F65C01" w:rsidR="00487F96" w:rsidRDefault="008F6C9D" w:rsidP="009870FF">
      <w:pPr>
        <w:spacing w:line="360" w:lineRule="auto"/>
        <w:jc w:val="both"/>
        <w:rPr>
          <w:lang w:val="en-GB"/>
        </w:rPr>
      </w:pPr>
      <w:r>
        <w:rPr>
          <w:noProof/>
        </w:rPr>
        <mc:AlternateContent>
          <mc:Choice Requires="wps">
            <w:drawing>
              <wp:anchor distT="0" distB="0" distL="114300" distR="114300" simplePos="0" relativeHeight="251644928" behindDoc="1" locked="0" layoutInCell="1" allowOverlap="1" wp14:anchorId="013BB1E5" wp14:editId="607967D1">
                <wp:simplePos x="0" y="0"/>
                <wp:positionH relativeFrom="margin">
                  <wp:posOffset>-10795</wp:posOffset>
                </wp:positionH>
                <wp:positionV relativeFrom="paragraph">
                  <wp:posOffset>1256665</wp:posOffset>
                </wp:positionV>
                <wp:extent cx="998220" cy="205740"/>
                <wp:effectExtent l="0" t="0" r="0" b="3810"/>
                <wp:wrapTight wrapText="bothSides">
                  <wp:wrapPolygon edited="0">
                    <wp:start x="0" y="0"/>
                    <wp:lineTo x="0" y="20000"/>
                    <wp:lineTo x="21023" y="20000"/>
                    <wp:lineTo x="2102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998220" cy="205740"/>
                        </a:xfrm>
                        <a:prstGeom prst="rect">
                          <a:avLst/>
                        </a:prstGeom>
                        <a:solidFill>
                          <a:prstClr val="white"/>
                        </a:solidFill>
                        <a:ln>
                          <a:noFill/>
                        </a:ln>
                      </wps:spPr>
                      <wps:txbx>
                        <w:txbxContent>
                          <w:p w14:paraId="61397705" w14:textId="14A9D1B0" w:rsidR="009438E0" w:rsidRPr="002B4345" w:rsidRDefault="009438E0" w:rsidP="00E21EC2">
                            <w:pPr>
                              <w:pStyle w:val="Caption"/>
                              <w:jc w:val="center"/>
                              <w:rPr>
                                <w:sz w:val="24"/>
                                <w:szCs w:val="24"/>
                              </w:rPr>
                            </w:pPr>
                            <w:r>
                              <w:t>Figure 1.</w:t>
                            </w:r>
                            <w:r w:rsidR="00B2649A">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3BB1E5" id="Text Box 8" o:spid="_x0000_s1028" type="#_x0000_t202" style="position:absolute;left:0;text-align:left;margin-left:-.85pt;margin-top:98.95pt;width:78.6pt;height:16.2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" stroked="f">
                <v:textbox inset="0,0,0,0">
                  <w:txbxContent>
                    <w:p w14:paraId="61397705" w14:textId="14A9D1B0" w:rsidR="009438E0" w:rsidRPr="002B4345" w:rsidRDefault="009438E0" w:rsidP="00E21EC2">
                      <w:pPr>
                        <w:pStyle w:val="Caption"/>
                        <w:jc w:val="center"/>
                        <w:rPr>
                          <w:sz w:val="24"/>
                          <w:szCs w:val="24"/>
                        </w:rPr>
                      </w:pPr>
                      <w:r>
                        <w:t>Figure 1.</w:t>
                      </w:r>
                      <w:r w:rsidR="00B2649A">
                        <w:t>3</w:t>
                      </w:r>
                    </w:p>
                  </w:txbxContent>
                </v:textbox>
                <w10:wrap type="tight" anchorx="margin"/>
              </v:shape>
            </w:pict>
          </mc:Fallback>
        </mc:AlternateContent>
      </w:r>
      <w:r w:rsidRPr="00F941B3">
        <w:rPr>
          <w:noProof/>
          <w:lang w:val="en-GB"/>
        </w:rPr>
        <w:drawing>
          <wp:anchor distT="0" distB="0" distL="114300" distR="114300" simplePos="0" relativeHeight="251642880" behindDoc="1" locked="0" layoutInCell="1" allowOverlap="1" wp14:anchorId="755EFAB2" wp14:editId="0A9064D8">
            <wp:simplePos x="0" y="0"/>
            <wp:positionH relativeFrom="margin">
              <wp:posOffset>0</wp:posOffset>
            </wp:positionH>
            <wp:positionV relativeFrom="paragraph">
              <wp:posOffset>729919</wp:posOffset>
            </wp:positionV>
            <wp:extent cx="998220" cy="472440"/>
            <wp:effectExtent l="0" t="0" r="0" b="3810"/>
            <wp:wrapTight wrapText="bothSides">
              <wp:wrapPolygon edited="0">
                <wp:start x="0" y="0"/>
                <wp:lineTo x="0" y="20903"/>
                <wp:lineTo x="21023" y="20903"/>
                <wp:lineTo x="21023" y="0"/>
                <wp:lineTo x="0" y="0"/>
              </wp:wrapPolygon>
            </wp:wrapTight>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998220" cy="472440"/>
                    </a:xfrm>
                    <a:prstGeom prst="rect">
                      <a:avLst/>
                    </a:prstGeom>
                  </pic:spPr>
                </pic:pic>
              </a:graphicData>
            </a:graphic>
            <wp14:sizeRelH relativeFrom="margin">
              <wp14:pctWidth>0</wp14:pctWidth>
            </wp14:sizeRelH>
            <wp14:sizeRelV relativeFrom="margin">
              <wp14:pctHeight>0</wp14:pctHeight>
            </wp14:sizeRelV>
          </wp:anchor>
        </w:drawing>
      </w:r>
      <w:r w:rsidR="00FC0B41">
        <w:rPr>
          <w:lang w:val="en-GB"/>
        </w:rPr>
        <w:t>The user can traverse back and forth between URLs</w:t>
      </w:r>
      <w:r w:rsidR="00796B9A">
        <w:rPr>
          <w:lang w:val="en-GB"/>
        </w:rPr>
        <w:t xml:space="preserve"> by</w:t>
      </w:r>
      <w:r w:rsidR="00C67E22">
        <w:rPr>
          <w:lang w:val="en-GB"/>
        </w:rPr>
        <w:t xml:space="preserve"> </w:t>
      </w:r>
      <w:r w:rsidR="006C6DD6">
        <w:rPr>
          <w:lang w:val="en-GB"/>
        </w:rPr>
        <w:t>clicking (&gt;&gt;) (&lt;&lt;) buttons. The back button (&lt;&lt;) will go back to a previous index stored in the history for that specific individual tab.</w:t>
      </w:r>
      <w:r w:rsidR="00A30083">
        <w:rPr>
          <w:lang w:val="en-GB"/>
        </w:rPr>
        <w:t xml:space="preserve"> Same as for the forward button </w:t>
      </w:r>
      <w:r w:rsidR="00650328">
        <w:rPr>
          <w:lang w:val="en-GB"/>
        </w:rPr>
        <w:t xml:space="preserve">(&gt;&gt;) which will allow the user to ahead to the next index </w:t>
      </w:r>
      <w:r w:rsidR="00B64B17">
        <w:rPr>
          <w:lang w:val="en-GB"/>
        </w:rPr>
        <w:t>stored</w:t>
      </w:r>
      <w:r>
        <w:rPr>
          <w:lang w:val="en-GB"/>
        </w:rPr>
        <w:t xml:space="preserve"> </w:t>
      </w:r>
      <w:r w:rsidR="0013537C">
        <w:rPr>
          <w:lang w:val="en-GB"/>
        </w:rPr>
        <w:t xml:space="preserve">in the history list. These buttons will only be enabled if </w:t>
      </w:r>
      <w:r w:rsidR="007D1B14">
        <w:rPr>
          <w:lang w:val="en-GB"/>
        </w:rPr>
        <w:t xml:space="preserve">there are </w:t>
      </w:r>
      <w:r w:rsidR="0013537C">
        <w:rPr>
          <w:lang w:val="en-GB"/>
        </w:rPr>
        <w:t xml:space="preserve">the indexes </w:t>
      </w:r>
      <w:r w:rsidR="00CE4569">
        <w:rPr>
          <w:lang w:val="en-GB"/>
        </w:rPr>
        <w:t xml:space="preserve">that can be accessed to by the </w:t>
      </w:r>
      <w:r w:rsidR="0038080B" w:rsidRPr="0038080B">
        <w:rPr>
          <w:i/>
          <w:iCs/>
          <w:lang w:val="en-GB"/>
        </w:rPr>
        <w:t>“TabPage</w:t>
      </w:r>
      <w:r w:rsidR="0038080B">
        <w:rPr>
          <w:lang w:val="en-GB"/>
        </w:rPr>
        <w:t>” class</w:t>
      </w:r>
      <w:r w:rsidR="005C6227">
        <w:rPr>
          <w:lang w:val="en-GB"/>
        </w:rPr>
        <w:t xml:space="preserve">. This class checks back with the file </w:t>
      </w:r>
      <w:r w:rsidR="008B2B3F">
        <w:rPr>
          <w:lang w:val="en-GB"/>
        </w:rPr>
        <w:t xml:space="preserve">and conveys the “MainForm” </w:t>
      </w:r>
      <w:r w:rsidR="00AA25B5">
        <w:rPr>
          <w:lang w:val="en-GB"/>
        </w:rPr>
        <w:t>class for the buttons to</w:t>
      </w:r>
      <w:r w:rsidR="008B2B3F">
        <w:rPr>
          <w:lang w:val="en-GB"/>
        </w:rPr>
        <w:t xml:space="preserve"> be visible </w:t>
      </w:r>
      <w:r w:rsidR="00AA25B5">
        <w:rPr>
          <w:lang w:val="en-GB"/>
        </w:rPr>
        <w:t>or not</w:t>
      </w:r>
      <w:r w:rsidR="0075331F">
        <w:rPr>
          <w:lang w:val="en-GB"/>
        </w:rPr>
        <w:t>,</w:t>
      </w:r>
      <w:r w:rsidR="00AA25B5">
        <w:rPr>
          <w:lang w:val="en-GB"/>
        </w:rPr>
        <w:t xml:space="preserve"> based on the index</w:t>
      </w:r>
      <w:r w:rsidR="00302057">
        <w:rPr>
          <w:lang w:val="en-GB"/>
        </w:rPr>
        <w:t xml:space="preserve"> [Figure1.3].</w:t>
      </w:r>
    </w:p>
    <w:p w14:paraId="5869D350" w14:textId="7D78E405" w:rsidR="0075331F" w:rsidRDefault="00083A50" w:rsidP="009870FF">
      <w:pPr>
        <w:spacing w:line="360" w:lineRule="auto"/>
        <w:jc w:val="both"/>
        <w:rPr>
          <w:lang w:val="en-GB"/>
        </w:rPr>
      </w:pPr>
      <w:r>
        <w:rPr>
          <w:lang w:val="en-GB"/>
        </w:rPr>
        <w:t>The home page is loaded at start-up which is customizable by the user which can be accessed through the settings button for additional features.</w:t>
      </w:r>
    </w:p>
    <w:p w14:paraId="1DD0C1D5" w14:textId="77777777" w:rsidR="0075331F" w:rsidRDefault="0075331F" w:rsidP="008F6C9D">
      <w:pPr>
        <w:spacing w:line="360" w:lineRule="auto"/>
        <w:jc w:val="both"/>
        <w:rPr>
          <w:lang w:val="en-GB"/>
        </w:rPr>
      </w:pPr>
    </w:p>
    <w:p w14:paraId="7B443384" w14:textId="5D64EBCE" w:rsidR="00EF01D6" w:rsidRDefault="009870FF" w:rsidP="005C6227">
      <w:pPr>
        <w:spacing w:line="360" w:lineRule="auto"/>
        <w:ind w:firstLine="0"/>
        <w:rPr>
          <w:lang w:val="en-GB"/>
        </w:rPr>
      </w:pPr>
      <w:r>
        <w:rPr>
          <w:noProof/>
          <w:lang w:val="en-GB"/>
        </w:rPr>
        <w:lastRenderedPageBreak/>
        <mc:AlternateContent>
          <mc:Choice Requires="wpg">
            <w:drawing>
              <wp:anchor distT="0" distB="0" distL="114300" distR="114300" simplePos="0" relativeHeight="251652096" behindDoc="0" locked="0" layoutInCell="1" allowOverlap="1" wp14:anchorId="03B72D55" wp14:editId="2C90A35B">
                <wp:simplePos x="0" y="0"/>
                <wp:positionH relativeFrom="margin">
                  <wp:posOffset>311150</wp:posOffset>
                </wp:positionH>
                <wp:positionV relativeFrom="paragraph">
                  <wp:posOffset>-103505</wp:posOffset>
                </wp:positionV>
                <wp:extent cx="5433060" cy="2516206"/>
                <wp:effectExtent l="152400" t="190500" r="377190" b="113030"/>
                <wp:wrapNone/>
                <wp:docPr id="41" name="Group 41"/>
                <wp:cNvGraphicFramePr/>
                <a:graphic xmlns:a="http://schemas.openxmlformats.org/drawingml/2006/main">
                  <a:graphicData uri="http://schemas.microsoft.com/office/word/2010/wordprocessingGroup">
                    <wpg:wgp>
                      <wpg:cNvGrpSpPr/>
                      <wpg:grpSpPr>
                        <a:xfrm>
                          <a:off x="0" y="0"/>
                          <a:ext cx="5433060" cy="2516206"/>
                          <a:chOff x="0" y="0"/>
                          <a:chExt cx="5958840" cy="2759785"/>
                        </a:xfrm>
                      </wpg:grpSpPr>
                      <pic:pic xmlns:pic="http://schemas.openxmlformats.org/drawingml/2006/picture">
                        <pic:nvPicPr>
                          <pic:cNvPr id="9" name="Picture 9" descr="Graphical user interface&#10;&#10;Description automatically generated with medium confidenc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85060" cy="248666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0" name="Picture 10" descr="Graphical user interface, websit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430780" y="0"/>
                            <a:ext cx="3520440" cy="2475865"/>
                          </a:xfrm>
                          <a:prstGeom prst="rect">
                            <a:avLst/>
                          </a:prstGeom>
                          <a:ln>
                            <a:noFill/>
                          </a:ln>
                          <a:effectLst>
                            <a:outerShdw blurRad="292100" dist="139700" dir="2700000" algn="tl" rotWithShape="0">
                              <a:srgbClr val="333333">
                                <a:alpha val="65000"/>
                              </a:srgbClr>
                            </a:outerShdw>
                          </a:effectLst>
                        </pic:spPr>
                      </pic:pic>
                      <wps:wsp>
                        <wps:cNvPr id="11" name="Text Box 11"/>
                        <wps:cNvSpPr txBox="1"/>
                        <wps:spPr>
                          <a:xfrm>
                            <a:off x="7620" y="2545080"/>
                            <a:ext cx="2385060" cy="213360"/>
                          </a:xfrm>
                          <a:prstGeom prst="rect">
                            <a:avLst/>
                          </a:prstGeom>
                          <a:solidFill>
                            <a:prstClr val="white"/>
                          </a:solidFill>
                          <a:ln>
                            <a:noFill/>
                          </a:ln>
                        </wps:spPr>
                        <wps:txbx>
                          <w:txbxContent>
                            <w:p w14:paraId="75A5A100" w14:textId="6EDE5A14" w:rsidR="00854E56" w:rsidRPr="00E152AE" w:rsidRDefault="00854E56" w:rsidP="0085241F">
                              <w:pPr>
                                <w:pStyle w:val="Caption"/>
                                <w:jc w:val="center"/>
                                <w:rPr>
                                  <w:noProof/>
                                  <w:sz w:val="24"/>
                                  <w:szCs w:val="24"/>
                                </w:rPr>
                              </w:pPr>
                              <w:r>
                                <w:t>Figure</w:t>
                              </w:r>
                              <w:r w:rsidR="00B2649A">
                                <w:t xml:space="preserve"> 1.4</w:t>
                              </w:r>
                              <w:r w:rsidR="0020538D">
                                <w:t xml:space="preserve"> Settings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 name="Text Box 12"/>
                        <wps:cNvSpPr txBox="1"/>
                        <wps:spPr>
                          <a:xfrm>
                            <a:off x="2438400" y="2537460"/>
                            <a:ext cx="3520440" cy="222325"/>
                          </a:xfrm>
                          <a:prstGeom prst="rect">
                            <a:avLst/>
                          </a:prstGeom>
                          <a:solidFill>
                            <a:prstClr val="white"/>
                          </a:solidFill>
                          <a:ln>
                            <a:noFill/>
                          </a:ln>
                        </wps:spPr>
                        <wps:txbx>
                          <w:txbxContent>
                            <w:p w14:paraId="5344CB28" w14:textId="56D229EF" w:rsidR="00854E56" w:rsidRPr="00715194" w:rsidRDefault="00854E56" w:rsidP="0085241F">
                              <w:pPr>
                                <w:pStyle w:val="Caption"/>
                                <w:jc w:val="center"/>
                                <w:rPr>
                                  <w:noProof/>
                                  <w:sz w:val="24"/>
                                  <w:szCs w:val="24"/>
                                </w:rPr>
                              </w:pPr>
                              <w:r>
                                <w:t xml:space="preserve">Figure </w:t>
                              </w:r>
                              <w:r w:rsidR="00B2649A">
                                <w:t>1.5</w:t>
                              </w:r>
                              <w:r w:rsidR="0020538D">
                                <w:t xml:space="preserve"> Default page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72D55" id="Group 41" o:spid="_x0000_s1029" style="position:absolute;margin-left:24.5pt;margin-top:-8.15pt;width:427.8pt;height:198.15pt;z-index:251652096;mso-position-horizontal-relative:margin;mso-width-relative:margin;mso-height-relative:margin" coordsize="59588,27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0" type="#_x0000_t75" alt="Graphical user interface&#10;&#10;Description automatically generated with medium confidence" style="position:absolute;width:23850;height:2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">
                  <v:imagedata r:id="rId24" o:title="Graphical user interface&#10;&#10;Description automatically generated with medium confidence"/>
                  <v:shadow on="t" color="#333" opacity="42598f" origin="-.5,-.5" offset="2.74397mm,2.74397mm"/>
                </v:shape>
                <v:shape id="Picture 10" o:spid="_x0000_s1031" type="#_x0000_t75" alt="Graphical user interface, website&#10;&#10;Description automatically generated" style="position:absolute;left:24307;width:35205;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">
                  <v:imagedata r:id="rId25" o:title="Graphical user interface, website&#10;&#10;Description automatically generated"/>
                  <v:shadow on="t" color="#333" opacity="42598f" origin="-.5,-.5" offset="2.74397mm,2.74397mm"/>
                </v:shape>
                <v:shape id="Text Box 11" o:spid="_x0000_s1032" type="#_x0000_t202" style="position:absolute;left:76;top:25450;width:23850;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75A5A100" w14:textId="6EDE5A14" w:rsidR="00854E56" w:rsidRPr="00E152AE" w:rsidRDefault="00854E56" w:rsidP="0085241F">
                        <w:pPr>
                          <w:pStyle w:val="Caption"/>
                          <w:jc w:val="center"/>
                          <w:rPr>
                            <w:noProof/>
                            <w:sz w:val="24"/>
                            <w:szCs w:val="24"/>
                          </w:rPr>
                        </w:pPr>
                        <w:r>
                          <w:t>Figure</w:t>
                        </w:r>
                        <w:r w:rsidR="00B2649A">
                          <w:t xml:space="preserve"> 1.4</w:t>
                        </w:r>
                        <w:r w:rsidR="0020538D">
                          <w:t xml:space="preserve"> Settings button</w:t>
                        </w:r>
                      </w:p>
                    </w:txbxContent>
                  </v:textbox>
                </v:shape>
                <v:shape id="Text Box 12" o:spid="_x0000_s1033" type="#_x0000_t202" style="position:absolute;left:24384;top:25374;width:35204;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344CB28" w14:textId="56D229EF" w:rsidR="00854E56" w:rsidRPr="00715194" w:rsidRDefault="00854E56" w:rsidP="0085241F">
                        <w:pPr>
                          <w:pStyle w:val="Caption"/>
                          <w:jc w:val="center"/>
                          <w:rPr>
                            <w:noProof/>
                            <w:sz w:val="24"/>
                            <w:szCs w:val="24"/>
                          </w:rPr>
                        </w:pPr>
                        <w:r>
                          <w:t xml:space="preserve">Figure </w:t>
                        </w:r>
                        <w:r w:rsidR="00B2649A">
                          <w:t>1.5</w:t>
                        </w:r>
                        <w:r w:rsidR="0020538D">
                          <w:t xml:space="preserve"> Default page form</w:t>
                        </w:r>
                      </w:p>
                    </w:txbxContent>
                  </v:textbox>
                </v:shape>
                <w10:wrap anchorx="margin"/>
              </v:group>
            </w:pict>
          </mc:Fallback>
        </mc:AlternateContent>
      </w:r>
    </w:p>
    <w:p w14:paraId="73E5A453" w14:textId="08048A1C" w:rsidR="002410BF" w:rsidRDefault="002410BF" w:rsidP="00E62F62">
      <w:pPr>
        <w:rPr>
          <w:lang w:val="en-GB"/>
        </w:rPr>
      </w:pPr>
    </w:p>
    <w:p w14:paraId="1B605697" w14:textId="06DE400D" w:rsidR="002410BF" w:rsidRDefault="002410BF" w:rsidP="00E62F62">
      <w:pPr>
        <w:rPr>
          <w:lang w:val="en-GB"/>
        </w:rPr>
      </w:pPr>
    </w:p>
    <w:p w14:paraId="7EAAEB7C" w14:textId="0B7E7279" w:rsidR="002410BF" w:rsidRDefault="002410BF" w:rsidP="00E62F62">
      <w:pPr>
        <w:rPr>
          <w:lang w:val="en-GB"/>
        </w:rPr>
      </w:pPr>
    </w:p>
    <w:p w14:paraId="1F2B23E4" w14:textId="4B35C0B3" w:rsidR="002410BF" w:rsidRPr="00E62F62" w:rsidRDefault="002410BF" w:rsidP="00E62F62">
      <w:pPr>
        <w:rPr>
          <w:lang w:val="en-GB"/>
        </w:rPr>
      </w:pPr>
    </w:p>
    <w:p w14:paraId="7F4B724D" w14:textId="7ABBD053" w:rsidR="008C0DF9" w:rsidRDefault="008C0DF9" w:rsidP="008C0DF9">
      <w:pPr>
        <w:rPr>
          <w:lang w:val="en-GB"/>
        </w:rPr>
      </w:pPr>
    </w:p>
    <w:p w14:paraId="793CA32B" w14:textId="117B7BD4" w:rsidR="00854E56" w:rsidRDefault="00854E56" w:rsidP="008C0DF9">
      <w:pPr>
        <w:rPr>
          <w:lang w:val="en-GB"/>
        </w:rPr>
      </w:pPr>
    </w:p>
    <w:p w14:paraId="048EF912" w14:textId="77777777" w:rsidR="004A247B" w:rsidRDefault="004A247B" w:rsidP="00D83AD5">
      <w:pPr>
        <w:spacing w:line="360" w:lineRule="auto"/>
        <w:ind w:firstLine="0"/>
        <w:rPr>
          <w:lang w:val="en-GB"/>
        </w:rPr>
      </w:pPr>
    </w:p>
    <w:p w14:paraId="645674B6" w14:textId="7AF82A97" w:rsidR="005A4DF3" w:rsidRDefault="00204655" w:rsidP="00D83AD5">
      <w:pPr>
        <w:spacing w:line="360" w:lineRule="auto"/>
        <w:jc w:val="both"/>
        <w:rPr>
          <w:lang w:val="en-GB"/>
        </w:rPr>
      </w:pPr>
      <w:r>
        <w:rPr>
          <w:lang w:val="en-GB"/>
        </w:rPr>
        <w:t>The Default page form allows</w:t>
      </w:r>
      <w:r w:rsidR="00DB2E64">
        <w:rPr>
          <w:lang w:val="en-GB"/>
        </w:rPr>
        <w:t xml:space="preserve"> the user to add their preferred home page on the textbox and then proceed to either ‘Save’ or ‘Cancel’ the following option</w:t>
      </w:r>
      <w:r w:rsidR="00302057">
        <w:rPr>
          <w:lang w:val="en-GB"/>
        </w:rPr>
        <w:t xml:space="preserve"> [Figure</w:t>
      </w:r>
      <w:r w:rsidR="00B2649A">
        <w:rPr>
          <w:lang w:val="en-GB"/>
        </w:rPr>
        <w:t xml:space="preserve"> 1.4</w:t>
      </w:r>
      <w:r w:rsidR="00302057">
        <w:rPr>
          <w:lang w:val="en-GB"/>
        </w:rPr>
        <w:t>, Figure</w:t>
      </w:r>
      <w:r w:rsidR="00B2649A">
        <w:rPr>
          <w:lang w:val="en-GB"/>
        </w:rPr>
        <w:t xml:space="preserve"> 1.5</w:t>
      </w:r>
      <w:r w:rsidR="00302057">
        <w:rPr>
          <w:lang w:val="en-GB"/>
        </w:rPr>
        <w:t>].</w:t>
      </w:r>
      <w:r w:rsidR="00D97C47">
        <w:rPr>
          <w:lang w:val="en-GB"/>
        </w:rPr>
        <w:t xml:space="preserve"> To access the home page again th</w:t>
      </w:r>
      <w:r w:rsidR="000C5F89">
        <w:rPr>
          <w:lang w:val="en-GB"/>
        </w:rPr>
        <w:t xml:space="preserve">e user can </w:t>
      </w:r>
      <w:r>
        <w:rPr>
          <w:lang w:val="en-GB"/>
        </w:rPr>
        <w:t xml:space="preserve">press the home button which will show the set home page onto a new tab. </w:t>
      </w:r>
    </w:p>
    <w:p w14:paraId="1B79B977" w14:textId="1D86D653" w:rsidR="0085241F" w:rsidRDefault="00D83AD5" w:rsidP="004A247B">
      <w:pPr>
        <w:spacing w:line="360" w:lineRule="auto"/>
        <w:ind w:firstLine="0"/>
        <w:rPr>
          <w:lang w:val="en-GB"/>
        </w:rPr>
      </w:pPr>
      <w:r>
        <w:rPr>
          <w:noProof/>
          <w:lang w:val="en-GB"/>
        </w:rPr>
        <mc:AlternateContent>
          <mc:Choice Requires="wpg">
            <w:drawing>
              <wp:anchor distT="0" distB="0" distL="114300" distR="114300" simplePos="0" relativeHeight="251657216" behindDoc="0" locked="0" layoutInCell="1" allowOverlap="1" wp14:anchorId="34BFA0B8" wp14:editId="43D79926">
                <wp:simplePos x="0" y="0"/>
                <wp:positionH relativeFrom="column">
                  <wp:posOffset>259080</wp:posOffset>
                </wp:positionH>
                <wp:positionV relativeFrom="paragraph">
                  <wp:posOffset>15240</wp:posOffset>
                </wp:positionV>
                <wp:extent cx="5403273" cy="609600"/>
                <wp:effectExtent l="152400" t="152400" r="368935" b="114300"/>
                <wp:wrapNone/>
                <wp:docPr id="42" name="Group 42"/>
                <wp:cNvGraphicFramePr/>
                <a:graphic xmlns:a="http://schemas.openxmlformats.org/drawingml/2006/main">
                  <a:graphicData uri="http://schemas.microsoft.com/office/word/2010/wordprocessingGroup">
                    <wpg:wgp>
                      <wpg:cNvGrpSpPr/>
                      <wpg:grpSpPr>
                        <a:xfrm>
                          <a:off x="0" y="0"/>
                          <a:ext cx="5403273" cy="609600"/>
                          <a:chOff x="0" y="0"/>
                          <a:chExt cx="5943600" cy="670560"/>
                        </a:xfrm>
                      </wpg:grpSpPr>
                      <pic:pic xmlns:pic="http://schemas.openxmlformats.org/drawingml/2006/picture">
                        <pic:nvPicPr>
                          <pic:cNvPr id="18" name="Picture 1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03860"/>
                          </a:xfrm>
                          <a:prstGeom prst="rect">
                            <a:avLst/>
                          </a:prstGeom>
                          <a:ln>
                            <a:noFill/>
                          </a:ln>
                          <a:effectLst>
                            <a:outerShdw blurRad="292100" dist="139700" dir="2700000" algn="tl" rotWithShape="0">
                              <a:srgbClr val="333333">
                                <a:alpha val="65000"/>
                              </a:srgbClr>
                            </a:outerShdw>
                          </a:effectLst>
                        </pic:spPr>
                      </pic:pic>
                      <wps:wsp>
                        <wps:cNvPr id="19" name="Text Box 19"/>
                        <wps:cNvSpPr txBox="1"/>
                        <wps:spPr>
                          <a:xfrm>
                            <a:off x="0" y="464820"/>
                            <a:ext cx="5943600" cy="205740"/>
                          </a:xfrm>
                          <a:prstGeom prst="rect">
                            <a:avLst/>
                          </a:prstGeom>
                          <a:solidFill>
                            <a:prstClr val="white"/>
                          </a:solidFill>
                          <a:ln>
                            <a:noFill/>
                          </a:ln>
                        </wps:spPr>
                        <wps:txbx>
                          <w:txbxContent>
                            <w:p w14:paraId="43270CA1" w14:textId="5D82B2C8" w:rsidR="0085241F" w:rsidRPr="00303F91" w:rsidRDefault="0085241F" w:rsidP="000F320D">
                              <w:pPr>
                                <w:pStyle w:val="Caption"/>
                                <w:jc w:val="center"/>
                                <w:rPr>
                                  <w:sz w:val="24"/>
                                  <w:szCs w:val="24"/>
                                </w:rPr>
                              </w:pPr>
                              <w:r>
                                <w:t>Figure</w:t>
                              </w:r>
                              <w:r w:rsidR="00B2649A">
                                <w:t xml:space="preserve"> 1.6  </w:t>
                              </w:r>
                              <w:r w:rsidR="00F94403">
                                <w:t>Browser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FA0B8" id="Group 42" o:spid="_x0000_s1034" style="position:absolute;margin-left:20.4pt;margin-top:1.2pt;width:425.45pt;height:48pt;z-index:251657216;mso-width-relative:margin;mso-height-relative:margin" coordsize="59436,6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">
                <v:shape id="Picture 18" o:spid="_x0000_s1035" type="#_x0000_t75" style="position:absolute;width:59436;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">
                  <v:imagedata r:id="rId27" o:title=""/>
                  <v:shadow on="t" color="#333" opacity="42598f" origin="-.5,-.5" offset="2.74397mm,2.74397mm"/>
                </v:shape>
                <v:shape id="Text Box 19" o:spid="_x0000_s1036" type="#_x0000_t202" style="position:absolute;top:4648;width:5943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43270CA1" w14:textId="5D82B2C8" w:rsidR="0085241F" w:rsidRPr="00303F91" w:rsidRDefault="0085241F" w:rsidP="000F320D">
                        <w:pPr>
                          <w:pStyle w:val="Caption"/>
                          <w:jc w:val="center"/>
                          <w:rPr>
                            <w:sz w:val="24"/>
                            <w:szCs w:val="24"/>
                          </w:rPr>
                        </w:pPr>
                        <w:r>
                          <w:t>Figure</w:t>
                        </w:r>
                        <w:r w:rsidR="00B2649A">
                          <w:t xml:space="preserve"> 1.6  </w:t>
                        </w:r>
                        <w:r w:rsidR="00F94403">
                          <w:t>Browser functions</w:t>
                        </w:r>
                      </w:p>
                    </w:txbxContent>
                  </v:textbox>
                </v:shape>
              </v:group>
            </w:pict>
          </mc:Fallback>
        </mc:AlternateContent>
      </w:r>
    </w:p>
    <w:p w14:paraId="0D0FDDBA" w14:textId="579E0430" w:rsidR="00302057" w:rsidRDefault="00302057" w:rsidP="004A247B">
      <w:pPr>
        <w:spacing w:line="360" w:lineRule="auto"/>
        <w:ind w:firstLine="0"/>
        <w:rPr>
          <w:lang w:val="en-GB"/>
        </w:rPr>
      </w:pPr>
    </w:p>
    <w:p w14:paraId="64931E55" w14:textId="0C23299F" w:rsidR="00302057" w:rsidRDefault="00302057" w:rsidP="004A247B">
      <w:pPr>
        <w:spacing w:line="360" w:lineRule="auto"/>
        <w:ind w:firstLine="0"/>
        <w:rPr>
          <w:lang w:val="en-GB"/>
        </w:rPr>
      </w:pPr>
    </w:p>
    <w:p w14:paraId="0DF3C7F5" w14:textId="49E380E3" w:rsidR="009B6F61" w:rsidRDefault="00961AAE" w:rsidP="001915F1">
      <w:pPr>
        <w:spacing w:line="360" w:lineRule="auto"/>
        <w:ind w:firstLine="0"/>
        <w:jc w:val="both"/>
        <w:rPr>
          <w:lang w:val="en-GB"/>
        </w:rPr>
      </w:pPr>
      <w:r w:rsidRPr="001915F1">
        <w:rPr>
          <w:lang w:val="en-GB"/>
        </w:rPr>
        <w:t xml:space="preserve">The (+Tab) allows the user to add an additional tab </w:t>
      </w:r>
      <w:r w:rsidR="00773302" w:rsidRPr="001915F1">
        <w:rPr>
          <w:lang w:val="en-GB"/>
        </w:rPr>
        <w:t xml:space="preserve">which will </w:t>
      </w:r>
      <w:r w:rsidR="00601557" w:rsidRPr="001915F1">
        <w:rPr>
          <w:lang w:val="en-GB"/>
        </w:rPr>
        <w:t>open</w:t>
      </w:r>
      <w:r w:rsidR="00773302" w:rsidRPr="001915F1">
        <w:rPr>
          <w:lang w:val="en-GB"/>
        </w:rPr>
        <w:t xml:space="preserve"> a blank page. While the</w:t>
      </w:r>
      <w:r w:rsidR="00EC13D7" w:rsidRPr="001915F1">
        <w:rPr>
          <w:lang w:val="en-GB"/>
        </w:rPr>
        <w:t xml:space="preserve"> (-</w:t>
      </w:r>
      <w:r w:rsidR="00773302" w:rsidRPr="001915F1">
        <w:rPr>
          <w:lang w:val="en-GB"/>
        </w:rPr>
        <w:t>Tab) will delete the selected tab from the browser</w:t>
      </w:r>
      <w:r w:rsidR="00601557" w:rsidRPr="001915F1">
        <w:rPr>
          <w:lang w:val="en-GB"/>
        </w:rPr>
        <w:t>. These function similarity to Google Chrome and other browser applications</w:t>
      </w:r>
      <w:r w:rsidR="00EC13D7" w:rsidRPr="001915F1">
        <w:rPr>
          <w:lang w:val="en-GB"/>
        </w:rPr>
        <w:t xml:space="preserve"> [Figure </w:t>
      </w:r>
      <w:r w:rsidR="00B2649A" w:rsidRPr="001915F1">
        <w:rPr>
          <w:lang w:val="en-GB"/>
        </w:rPr>
        <w:t>1.6</w:t>
      </w:r>
      <w:r w:rsidR="006D44DC" w:rsidRPr="001915F1">
        <w:rPr>
          <w:lang w:val="en-GB"/>
        </w:rPr>
        <w:t>]</w:t>
      </w:r>
      <w:r w:rsidR="00EC13D7" w:rsidRPr="001915F1">
        <w:rPr>
          <w:lang w:val="en-GB"/>
        </w:rPr>
        <w:t xml:space="preserve">. </w:t>
      </w:r>
      <w:r w:rsidR="006D44DC" w:rsidRPr="001915F1">
        <w:rPr>
          <w:lang w:val="en-GB"/>
        </w:rPr>
        <w:t>The user also has an option to maximize, minimize or close the entire application in one go.</w:t>
      </w:r>
      <w:r w:rsidR="009B6F61" w:rsidRPr="001915F1">
        <w:rPr>
          <w:lang w:val="en-GB"/>
        </w:rPr>
        <w:t xml:space="preserve"> All the URLs that were passed through any of the tabs will be displayed </w:t>
      </w:r>
      <w:r w:rsidR="00F94EAC">
        <w:rPr>
          <w:lang w:val="en-GB"/>
        </w:rPr>
        <w:t>on</w:t>
      </w:r>
      <w:r w:rsidR="009B6F61" w:rsidRPr="001915F1">
        <w:rPr>
          <w:lang w:val="en-GB"/>
        </w:rPr>
        <w:t xml:space="preserve"> the History list.</w:t>
      </w:r>
    </w:p>
    <w:p w14:paraId="7E4F830D" w14:textId="223B7372" w:rsidR="005D78F9" w:rsidRDefault="00FE41DA" w:rsidP="001915F1">
      <w:pPr>
        <w:spacing w:line="360" w:lineRule="auto"/>
        <w:ind w:firstLine="0"/>
        <w:jc w:val="both"/>
        <w:rPr>
          <w:lang w:val="en-GB"/>
        </w:rPr>
      </w:pPr>
      <w:r>
        <w:rPr>
          <w:noProof/>
          <w:lang w:val="en-GB"/>
        </w:rPr>
        <mc:AlternateContent>
          <mc:Choice Requires="wpg">
            <w:drawing>
              <wp:anchor distT="0" distB="0" distL="114300" distR="114300" simplePos="0" relativeHeight="251723776" behindDoc="0" locked="0" layoutInCell="1" allowOverlap="1" wp14:anchorId="2D0FFE70" wp14:editId="76575506">
                <wp:simplePos x="0" y="0"/>
                <wp:positionH relativeFrom="column">
                  <wp:posOffset>883920</wp:posOffset>
                </wp:positionH>
                <wp:positionV relativeFrom="paragraph">
                  <wp:posOffset>12065</wp:posOffset>
                </wp:positionV>
                <wp:extent cx="4213860" cy="3345180"/>
                <wp:effectExtent l="152400" t="171450" r="377190" b="236220"/>
                <wp:wrapNone/>
                <wp:docPr id="40" name="Group 40"/>
                <wp:cNvGraphicFramePr/>
                <a:graphic xmlns:a="http://schemas.openxmlformats.org/drawingml/2006/main">
                  <a:graphicData uri="http://schemas.microsoft.com/office/word/2010/wordprocessingGroup">
                    <wpg:wgp>
                      <wpg:cNvGrpSpPr/>
                      <wpg:grpSpPr>
                        <a:xfrm>
                          <a:off x="0" y="0"/>
                          <a:ext cx="4213860" cy="3345180"/>
                          <a:chOff x="0" y="0"/>
                          <a:chExt cx="4213860" cy="3345180"/>
                        </a:xfrm>
                      </wpg:grpSpPr>
                      <pic:pic xmlns:pic="http://schemas.openxmlformats.org/drawingml/2006/picture">
                        <pic:nvPicPr>
                          <pic:cNvPr id="20" name="Picture 20"/>
                          <pic:cNvPicPr>
                            <a:picLocks noChangeAspect="1"/>
                          </pic:cNvPicPr>
                        </pic:nvPicPr>
                        <pic:blipFill rotWithShape="1">
                          <a:blip r:embed="rId28" cstate="print">
                            <a:extLst>
                              <a:ext uri="{28A0092B-C50C-407E-A947-70E740481C1C}">
                                <a14:useLocalDpi xmlns:a14="http://schemas.microsoft.com/office/drawing/2010/main" val="0"/>
                              </a:ext>
                            </a:extLst>
                          </a:blip>
                          <a:srcRect l="15971" t="1474" r="14753"/>
                          <a:stretch/>
                        </pic:blipFill>
                        <pic:spPr bwMode="auto">
                          <a:xfrm>
                            <a:off x="0" y="7620"/>
                            <a:ext cx="2074545" cy="3195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29" cstate="print">
                            <a:extLst>
                              <a:ext uri="{28A0092B-C50C-407E-A947-70E740481C1C}">
                                <a14:useLocalDpi xmlns:a14="http://schemas.microsoft.com/office/drawing/2010/main" val="0"/>
                              </a:ext>
                            </a:extLst>
                          </a:blip>
                          <a:srcRect l="12748" r="6125"/>
                          <a:stretch/>
                        </pic:blipFill>
                        <pic:spPr bwMode="auto">
                          <a:xfrm>
                            <a:off x="2133600" y="0"/>
                            <a:ext cx="2080260" cy="32118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2" name="Text Box 22"/>
                        <wps:cNvSpPr txBox="1"/>
                        <wps:spPr>
                          <a:xfrm>
                            <a:off x="0" y="3185160"/>
                            <a:ext cx="2074545" cy="160020"/>
                          </a:xfrm>
                          <a:prstGeom prst="rect">
                            <a:avLst/>
                          </a:prstGeom>
                          <a:solidFill>
                            <a:prstClr val="white"/>
                          </a:solidFill>
                          <a:ln>
                            <a:noFill/>
                          </a:ln>
                        </wps:spPr>
                        <wps:txbx>
                          <w:txbxContent>
                            <w:p w14:paraId="61B33196" w14:textId="77777777" w:rsidR="005D78F9" w:rsidRPr="00095283" w:rsidRDefault="005D78F9" w:rsidP="005D78F9">
                              <w:pPr>
                                <w:pStyle w:val="Caption"/>
                                <w:jc w:val="center"/>
                                <w:rPr>
                                  <w:sz w:val="24"/>
                                  <w:szCs w:val="24"/>
                                </w:rPr>
                              </w:pPr>
                              <w:r>
                                <w:t>Figure 1.7 History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 name="Text Box 23"/>
                        <wps:cNvSpPr txBox="1"/>
                        <wps:spPr>
                          <a:xfrm>
                            <a:off x="2133600" y="3185160"/>
                            <a:ext cx="2080260" cy="160020"/>
                          </a:xfrm>
                          <a:prstGeom prst="rect">
                            <a:avLst/>
                          </a:prstGeom>
                          <a:solidFill>
                            <a:prstClr val="white"/>
                          </a:solidFill>
                          <a:ln>
                            <a:noFill/>
                          </a:ln>
                        </wps:spPr>
                        <wps:txbx>
                          <w:txbxContent>
                            <w:p w14:paraId="32823B42" w14:textId="77777777" w:rsidR="005D78F9" w:rsidRPr="0076599D" w:rsidRDefault="005D78F9" w:rsidP="005D78F9">
                              <w:pPr>
                                <w:pStyle w:val="Caption"/>
                                <w:jc w:val="center"/>
                                <w:rPr>
                                  <w:sz w:val="24"/>
                                  <w:szCs w:val="24"/>
                                </w:rPr>
                              </w:pPr>
                              <w:r>
                                <w:t>Figure 1.8 Edit/Delete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Oval 24"/>
                        <wps:cNvSpPr/>
                        <wps:spPr>
                          <a:xfrm>
                            <a:off x="2667000" y="1348740"/>
                            <a:ext cx="845820" cy="403860"/>
                          </a:xfrm>
                          <a:prstGeom prst="ellipse">
                            <a:avLst/>
                          </a:prstGeom>
                          <a:noFill/>
                          <a:ln>
                            <a:solidFill>
                              <a:srgbClr val="C0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0FFE70" id="Group 40" o:spid="_x0000_s1037" style="position:absolute;left:0;text-align:left;margin-left:69.6pt;margin-top:.95pt;width:331.8pt;height:263.4pt;z-index:251723776" coordsize="42138,3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">
                <v:shape id="Picture 20" o:spid="_x0000_s1038" type="#_x0000_t75" style="position:absolute;top:76;width:20745;height:3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">
                  <v:imagedata r:id="rId30" o:title="" croptop="966f" cropleft="10467f" cropright="9669f"/>
                  <v:shadow on="t" color="#333" opacity="42598f" origin="-.5,-.5" offset="2.74397mm,2.74397mm"/>
                </v:shape>
                <v:shape id="Picture 21" o:spid="_x0000_s1039" type="#_x0000_t75" style="position:absolute;left:21336;width:20802;height:3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">
                  <v:imagedata r:id="rId31" o:title="" cropleft="8355f" cropright="4014f"/>
                  <v:shadow on="t" color="#333" opacity="42598f" origin="-.5,-.5" offset="2.74397mm,2.74397mm"/>
                </v:shape>
                <v:shape id="Text Box 22" o:spid="_x0000_s1040" type="#_x0000_t202" style="position:absolute;top:31851;width:20745;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61B33196" w14:textId="77777777" w:rsidR="005D78F9" w:rsidRPr="00095283" w:rsidRDefault="005D78F9" w:rsidP="005D78F9">
                        <w:pPr>
                          <w:pStyle w:val="Caption"/>
                          <w:jc w:val="center"/>
                          <w:rPr>
                            <w:sz w:val="24"/>
                            <w:szCs w:val="24"/>
                          </w:rPr>
                        </w:pPr>
                        <w:r>
                          <w:t>Figure 1.7 History List</w:t>
                        </w:r>
                      </w:p>
                    </w:txbxContent>
                  </v:textbox>
                </v:shape>
                <v:shape id="Text Box 23" o:spid="_x0000_s1041" type="#_x0000_t202" style="position:absolute;left:21336;top:31851;width:20802;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32823B42" w14:textId="77777777" w:rsidR="005D78F9" w:rsidRPr="0076599D" w:rsidRDefault="005D78F9" w:rsidP="005D78F9">
                        <w:pPr>
                          <w:pStyle w:val="Caption"/>
                          <w:jc w:val="center"/>
                          <w:rPr>
                            <w:sz w:val="24"/>
                            <w:szCs w:val="24"/>
                          </w:rPr>
                        </w:pPr>
                        <w:r>
                          <w:t>Figure 1.8 Edit/Delete items</w:t>
                        </w:r>
                      </w:p>
                    </w:txbxContent>
                  </v:textbox>
                </v:shape>
                <v:oval id="Oval 24" o:spid="_x0000_s1042" style="position:absolute;left:26670;top:13487;width:8458;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" filled="f" strokecolor="#c00000" strokeweight="1pt">
                  <v:stroke joinstyle="miter"/>
                  <v:shadow on="t" color="black" opacity="26214f" origin="-.5,-.5" offset=".74836mm,.74836mm"/>
                </v:oval>
              </v:group>
            </w:pict>
          </mc:Fallback>
        </mc:AlternateContent>
      </w:r>
    </w:p>
    <w:p w14:paraId="4B6688A1" w14:textId="7A03A686" w:rsidR="00BB7D68" w:rsidRDefault="00BB7D68" w:rsidP="001915F1">
      <w:pPr>
        <w:spacing w:line="360" w:lineRule="auto"/>
        <w:ind w:firstLine="0"/>
        <w:jc w:val="both"/>
        <w:rPr>
          <w:lang w:val="en-GB"/>
        </w:rPr>
      </w:pPr>
    </w:p>
    <w:p w14:paraId="5153B049" w14:textId="129EAEBF" w:rsidR="00BB7D68" w:rsidRDefault="00BB7D68" w:rsidP="001915F1">
      <w:pPr>
        <w:spacing w:line="360" w:lineRule="auto"/>
        <w:ind w:firstLine="0"/>
        <w:jc w:val="both"/>
        <w:rPr>
          <w:lang w:val="en-GB"/>
        </w:rPr>
      </w:pPr>
    </w:p>
    <w:p w14:paraId="6CA2A123" w14:textId="360CAE0E" w:rsidR="00BB7D68" w:rsidRDefault="00BB7D68" w:rsidP="001915F1">
      <w:pPr>
        <w:spacing w:line="360" w:lineRule="auto"/>
        <w:ind w:firstLine="0"/>
        <w:jc w:val="both"/>
        <w:rPr>
          <w:lang w:val="en-GB"/>
        </w:rPr>
      </w:pPr>
    </w:p>
    <w:p w14:paraId="1F7E301F" w14:textId="64E99112" w:rsidR="00BB7D68" w:rsidRDefault="00BB7D68" w:rsidP="001915F1">
      <w:pPr>
        <w:spacing w:line="360" w:lineRule="auto"/>
        <w:ind w:firstLine="0"/>
        <w:jc w:val="both"/>
        <w:rPr>
          <w:lang w:val="en-GB"/>
        </w:rPr>
      </w:pPr>
    </w:p>
    <w:p w14:paraId="38545D76" w14:textId="0B621AB3" w:rsidR="00BB7D68" w:rsidRDefault="00BB7D68" w:rsidP="001915F1">
      <w:pPr>
        <w:spacing w:line="360" w:lineRule="auto"/>
        <w:ind w:firstLine="0"/>
        <w:jc w:val="both"/>
        <w:rPr>
          <w:lang w:val="en-GB"/>
        </w:rPr>
      </w:pPr>
    </w:p>
    <w:p w14:paraId="613BD69C" w14:textId="4FA4FB6F" w:rsidR="00BB7D68" w:rsidRDefault="00BB7D68" w:rsidP="001915F1">
      <w:pPr>
        <w:spacing w:line="360" w:lineRule="auto"/>
        <w:ind w:firstLine="0"/>
        <w:jc w:val="both"/>
        <w:rPr>
          <w:lang w:val="en-GB"/>
        </w:rPr>
      </w:pPr>
    </w:p>
    <w:p w14:paraId="074EA639" w14:textId="6F4B8476" w:rsidR="00BB7D68" w:rsidRDefault="00BB7D68" w:rsidP="001915F1">
      <w:pPr>
        <w:spacing w:line="360" w:lineRule="auto"/>
        <w:ind w:firstLine="0"/>
        <w:jc w:val="both"/>
        <w:rPr>
          <w:lang w:val="en-GB"/>
        </w:rPr>
      </w:pPr>
    </w:p>
    <w:p w14:paraId="3F25A611" w14:textId="2260B61D" w:rsidR="00BB7D68" w:rsidRDefault="00BB7D68" w:rsidP="001915F1">
      <w:pPr>
        <w:spacing w:line="360" w:lineRule="auto"/>
        <w:ind w:firstLine="0"/>
        <w:jc w:val="both"/>
        <w:rPr>
          <w:lang w:val="en-GB"/>
        </w:rPr>
      </w:pPr>
    </w:p>
    <w:p w14:paraId="73374B80" w14:textId="2B586CF4" w:rsidR="00BB7D68" w:rsidRDefault="00BB7D68" w:rsidP="001915F1">
      <w:pPr>
        <w:spacing w:line="360" w:lineRule="auto"/>
        <w:ind w:firstLine="0"/>
        <w:jc w:val="both"/>
        <w:rPr>
          <w:lang w:val="en-GB"/>
        </w:rPr>
      </w:pPr>
    </w:p>
    <w:p w14:paraId="7A58A56D" w14:textId="6287BB56" w:rsidR="00BB7D68" w:rsidRDefault="00BB7D68" w:rsidP="001915F1">
      <w:pPr>
        <w:spacing w:line="360" w:lineRule="auto"/>
        <w:ind w:firstLine="0"/>
        <w:jc w:val="both"/>
        <w:rPr>
          <w:lang w:val="en-GB"/>
        </w:rPr>
      </w:pPr>
    </w:p>
    <w:p w14:paraId="6D4347FA" w14:textId="77777777" w:rsidR="00BB7D68" w:rsidRPr="001915F1" w:rsidRDefault="00BB7D68" w:rsidP="001915F1">
      <w:pPr>
        <w:spacing w:line="360" w:lineRule="auto"/>
        <w:ind w:firstLine="0"/>
        <w:jc w:val="both"/>
        <w:rPr>
          <w:lang w:val="en-GB"/>
        </w:rPr>
      </w:pPr>
    </w:p>
    <w:p w14:paraId="061A5725" w14:textId="60D82426" w:rsidR="00E414C6" w:rsidRPr="001915F1" w:rsidRDefault="00E414C6" w:rsidP="006427B0">
      <w:pPr>
        <w:spacing w:line="360" w:lineRule="auto"/>
        <w:ind w:firstLine="0"/>
        <w:jc w:val="both"/>
        <w:rPr>
          <w:lang w:val="en-GB"/>
        </w:rPr>
      </w:pPr>
      <w:r w:rsidRPr="001915F1">
        <w:rPr>
          <w:lang w:val="en-GB"/>
        </w:rPr>
        <w:lastRenderedPageBreak/>
        <w:t>When the History button is clicked, the History List that contains all the content is displayed [Figure 1.7]. Specific history items can be deleted by right clicking the item with the mouse. But what happens is that when each individual item is deleted by the user, it’s highly time consuming as many items could be present in the History List.</w:t>
      </w:r>
    </w:p>
    <w:p w14:paraId="6D47F0E8" w14:textId="04819E0E" w:rsidR="009B740A" w:rsidRPr="001915F1" w:rsidRDefault="009B740A" w:rsidP="006427B0">
      <w:pPr>
        <w:spacing w:line="360" w:lineRule="auto"/>
        <w:ind w:firstLine="0"/>
        <w:jc w:val="both"/>
        <w:rPr>
          <w:lang w:val="en-GB"/>
        </w:rPr>
      </w:pPr>
      <w:r w:rsidRPr="001915F1">
        <w:rPr>
          <w:lang w:val="en-GB"/>
        </w:rPr>
        <w:t>To save time from the user’s end the “Clear All History” button can be clicked which is available in the settings button [Figure 1.4]. The button will empty out all the URLs from “HistoryFile.txt”.  As well as a shortcut has been added which is shows as a grey label beside the button that can be pressed at any time to carry out the function.</w:t>
      </w:r>
    </w:p>
    <w:p w14:paraId="5A74042C" w14:textId="1752CC13" w:rsidR="001915F1" w:rsidRDefault="009B740A" w:rsidP="006427B0">
      <w:pPr>
        <w:spacing w:line="360" w:lineRule="auto"/>
        <w:ind w:firstLine="0"/>
        <w:jc w:val="both"/>
        <w:rPr>
          <w:lang w:val="en-GB"/>
        </w:rPr>
      </w:pPr>
      <w:r w:rsidRPr="001915F1">
        <w:rPr>
          <w:lang w:val="en-GB"/>
        </w:rPr>
        <w:tab/>
        <w:t>Any URL from History List can be opened into a new tab. When the user clicks on an URL, a Message box will be prompted requesting for the next course of action to whether open the link onto a new tab or to cancel the function.</w:t>
      </w:r>
    </w:p>
    <w:p w14:paraId="5BE7BC34" w14:textId="65AEFEB7" w:rsidR="00D07D3C" w:rsidRDefault="006427B0" w:rsidP="00EC13D7">
      <w:pPr>
        <w:spacing w:line="360" w:lineRule="auto"/>
        <w:ind w:firstLine="0"/>
        <w:jc w:val="both"/>
        <w:rPr>
          <w:lang w:val="en-GB"/>
        </w:rPr>
      </w:pPr>
      <w:r>
        <w:rPr>
          <w:noProof/>
          <w:lang w:val="en-GB"/>
        </w:rPr>
        <mc:AlternateContent>
          <mc:Choice Requires="wpg">
            <w:drawing>
              <wp:anchor distT="0" distB="0" distL="114300" distR="114300" simplePos="0" relativeHeight="251677696" behindDoc="0" locked="0" layoutInCell="1" allowOverlap="1" wp14:anchorId="77961A8C" wp14:editId="411B1E65">
                <wp:simplePos x="0" y="0"/>
                <wp:positionH relativeFrom="margin">
                  <wp:posOffset>351155</wp:posOffset>
                </wp:positionH>
                <wp:positionV relativeFrom="paragraph">
                  <wp:posOffset>57785</wp:posOffset>
                </wp:positionV>
                <wp:extent cx="5098473" cy="3117150"/>
                <wp:effectExtent l="152400" t="171450" r="387985" b="179070"/>
                <wp:wrapNone/>
                <wp:docPr id="43" name="Group 43"/>
                <wp:cNvGraphicFramePr/>
                <a:graphic xmlns:a="http://schemas.openxmlformats.org/drawingml/2006/main">
                  <a:graphicData uri="http://schemas.microsoft.com/office/word/2010/wordprocessingGroup">
                    <wpg:wgp>
                      <wpg:cNvGrpSpPr/>
                      <wpg:grpSpPr>
                        <a:xfrm>
                          <a:off x="0" y="0"/>
                          <a:ext cx="5098473" cy="3117150"/>
                          <a:chOff x="0" y="0"/>
                          <a:chExt cx="5587308" cy="3415838"/>
                        </a:xfrm>
                      </wpg:grpSpPr>
                      <pic:pic xmlns:pic="http://schemas.openxmlformats.org/drawingml/2006/picture">
                        <pic:nvPicPr>
                          <pic:cNvPr id="26" name="Picture 26" descr="Graphical user interface, text, application, Word&#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53640" cy="321437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8" name="Picture 28"/>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521528" y="1773381"/>
                            <a:ext cx="3065780" cy="141033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7" name="Picture 2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521528" y="0"/>
                            <a:ext cx="3065780" cy="1196340"/>
                          </a:xfrm>
                          <a:prstGeom prst="rect">
                            <a:avLst/>
                          </a:prstGeom>
                          <a:ln>
                            <a:noFill/>
                          </a:ln>
                          <a:effectLst>
                            <a:outerShdw blurRad="292100" dist="139700" dir="2700000" algn="tl" rotWithShape="0">
                              <a:srgbClr val="333333">
                                <a:alpha val="65000"/>
                              </a:srgbClr>
                            </a:outerShdw>
                          </a:effectLst>
                        </pic:spPr>
                      </pic:pic>
                      <wps:wsp>
                        <wps:cNvPr id="29" name="Text Box 29"/>
                        <wps:cNvSpPr txBox="1"/>
                        <wps:spPr>
                          <a:xfrm>
                            <a:off x="0" y="3179618"/>
                            <a:ext cx="2453640" cy="236220"/>
                          </a:xfrm>
                          <a:prstGeom prst="rect">
                            <a:avLst/>
                          </a:prstGeom>
                          <a:solidFill>
                            <a:prstClr val="white"/>
                          </a:solidFill>
                          <a:ln>
                            <a:noFill/>
                          </a:ln>
                        </wps:spPr>
                        <wps:txbx>
                          <w:txbxContent>
                            <w:p w14:paraId="30BB475C" w14:textId="25EA9096" w:rsidR="00237564" w:rsidRPr="002230AF" w:rsidRDefault="00237564" w:rsidP="00EA6FB1">
                              <w:pPr>
                                <w:pStyle w:val="Caption"/>
                                <w:jc w:val="center"/>
                                <w:rPr>
                                  <w:b/>
                                  <w:bCs/>
                                  <w:noProof/>
                                  <w:color w:val="auto"/>
                                  <w:sz w:val="28"/>
                                  <w:szCs w:val="24"/>
                                </w:rPr>
                              </w:pPr>
                              <w:r>
                                <w:t>Figure</w:t>
                              </w:r>
                              <w:r w:rsidR="00FA1FBF">
                                <w:t xml:space="preserve"> 2.1</w:t>
                              </w:r>
                              <w:r w:rsidR="00EA6FB1">
                                <w:t xml:space="preserve"> Favourites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 name="Text Box 30"/>
                        <wps:cNvSpPr txBox="1"/>
                        <wps:spPr>
                          <a:xfrm>
                            <a:off x="2521528" y="3179618"/>
                            <a:ext cx="3065780" cy="233290"/>
                          </a:xfrm>
                          <a:prstGeom prst="rect">
                            <a:avLst/>
                          </a:prstGeom>
                          <a:solidFill>
                            <a:prstClr val="white"/>
                          </a:solidFill>
                          <a:ln>
                            <a:noFill/>
                          </a:ln>
                        </wps:spPr>
                        <wps:txbx>
                          <w:txbxContent>
                            <w:p w14:paraId="6E79E351" w14:textId="0CD4EC95" w:rsidR="00237564" w:rsidRPr="004121B4" w:rsidRDefault="00237564" w:rsidP="00EA6FB1">
                              <w:pPr>
                                <w:pStyle w:val="Caption"/>
                                <w:jc w:val="center"/>
                                <w:rPr>
                                  <w:sz w:val="24"/>
                                  <w:szCs w:val="24"/>
                                </w:rPr>
                              </w:pPr>
                              <w:r>
                                <w:t xml:space="preserve">Figure </w:t>
                              </w:r>
                              <w:r w:rsidR="00FA1FBF">
                                <w:t>1.9</w:t>
                              </w:r>
                              <w:r w:rsidR="00EA6FB1">
                                <w:t xml:space="preserve"> Favourites Edit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2521528" y="1184563"/>
                            <a:ext cx="3065780" cy="207818"/>
                          </a:xfrm>
                          <a:prstGeom prst="rect">
                            <a:avLst/>
                          </a:prstGeom>
                          <a:solidFill>
                            <a:prstClr val="white"/>
                          </a:solidFill>
                          <a:ln>
                            <a:noFill/>
                          </a:ln>
                        </wps:spPr>
                        <wps:txbx>
                          <w:txbxContent>
                            <w:p w14:paraId="709ECAF9" w14:textId="2EBC8FDE" w:rsidR="00237564" w:rsidRPr="00CC0027" w:rsidRDefault="00237564" w:rsidP="00EA6FB1">
                              <w:pPr>
                                <w:pStyle w:val="Caption"/>
                                <w:jc w:val="center"/>
                                <w:rPr>
                                  <w:b/>
                                  <w:bCs/>
                                  <w:noProof/>
                                  <w:color w:val="auto"/>
                                  <w:sz w:val="28"/>
                                  <w:szCs w:val="24"/>
                                </w:rPr>
                              </w:pPr>
                              <w:r>
                                <w:t>Figure 2.</w:t>
                              </w:r>
                              <w:r w:rsidR="00393A89">
                                <w:t>0</w:t>
                              </w:r>
                              <w:r w:rsidR="00EA6FB1">
                                <w:t xml:space="preserve"> Edit/Delete item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61A8C" id="Group 43" o:spid="_x0000_s1043" style="position:absolute;left:0;text-align:left;margin-left:27.65pt;margin-top:4.55pt;width:401.45pt;height:245.45pt;z-index:251677696;mso-position-horizontal-relative:margin;mso-width-relative:margin;mso-height-relative:margin" coordsize="55873,34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">
                <v:shape id="Picture 26" o:spid="_x0000_s1044" type="#_x0000_t75" alt="Graphical user interface, text, application, Word&#10;&#10;Description automatically generated" style="position:absolute;width:24536;height:3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">
                  <v:imagedata r:id="rId35" o:title="Graphical user interface, text, application, Word&#10;&#10;Description automatically generated"/>
                  <v:shadow on="t" color="#333" opacity="42598f" origin="-.5,-.5" offset="2.74397mm,2.74397mm"/>
                </v:shape>
                <v:shape id="Picture 28" o:spid="_x0000_s1045" type="#_x0000_t75" style="position:absolute;left:25215;top:17733;width:30658;height:1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">
                  <v:imagedata r:id="rId36" o:title=""/>
                  <v:shadow on="t" color="#333" opacity="42598f" origin="-.5,-.5" offset="2.74397mm,2.74397mm"/>
                </v:shape>
                <v:shape id="Picture 27" o:spid="_x0000_s1046" type="#_x0000_t75" style="position:absolute;left:25215;width:30658;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">
                  <v:imagedata r:id="rId37" o:title=""/>
                  <v:shadow on="t" color="#333" opacity="42598f" origin="-.5,-.5" offset="2.74397mm,2.74397mm"/>
                </v:shape>
                <v:shape id="Text Box 29" o:spid="_x0000_s1047" type="#_x0000_t202" style="position:absolute;top:31796;width:24536;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30BB475C" w14:textId="25EA9096" w:rsidR="00237564" w:rsidRPr="002230AF" w:rsidRDefault="00237564" w:rsidP="00EA6FB1">
                        <w:pPr>
                          <w:pStyle w:val="Caption"/>
                          <w:jc w:val="center"/>
                          <w:rPr>
                            <w:b/>
                            <w:bCs/>
                            <w:noProof/>
                            <w:color w:val="auto"/>
                            <w:sz w:val="28"/>
                            <w:szCs w:val="24"/>
                          </w:rPr>
                        </w:pPr>
                        <w:r>
                          <w:t>Figure</w:t>
                        </w:r>
                        <w:r w:rsidR="00FA1FBF">
                          <w:t xml:space="preserve"> 2.1</w:t>
                        </w:r>
                        <w:r w:rsidR="00EA6FB1">
                          <w:t xml:space="preserve"> Favourites List</w:t>
                        </w:r>
                      </w:p>
                    </w:txbxContent>
                  </v:textbox>
                </v:shape>
                <v:shape id="Text Box 30" o:spid="_x0000_s1048" type="#_x0000_t202" style="position:absolute;left:25215;top:31796;width:3065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6E79E351" w14:textId="0CD4EC95" w:rsidR="00237564" w:rsidRPr="004121B4" w:rsidRDefault="00237564" w:rsidP="00EA6FB1">
                        <w:pPr>
                          <w:pStyle w:val="Caption"/>
                          <w:jc w:val="center"/>
                          <w:rPr>
                            <w:sz w:val="24"/>
                            <w:szCs w:val="24"/>
                          </w:rPr>
                        </w:pPr>
                        <w:r>
                          <w:t xml:space="preserve">Figure </w:t>
                        </w:r>
                        <w:r w:rsidR="00FA1FBF">
                          <w:t>1.9</w:t>
                        </w:r>
                        <w:r w:rsidR="00EA6FB1">
                          <w:t xml:space="preserve"> Favourites Edit Form</w:t>
                        </w:r>
                      </w:p>
                    </w:txbxContent>
                  </v:textbox>
                </v:shape>
                <v:shape id="Text Box 31" o:spid="_x0000_s1049" type="#_x0000_t202" style="position:absolute;left:25215;top:11845;width:30658;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709ECAF9" w14:textId="2EBC8FDE" w:rsidR="00237564" w:rsidRPr="00CC0027" w:rsidRDefault="00237564" w:rsidP="00EA6FB1">
                        <w:pPr>
                          <w:pStyle w:val="Caption"/>
                          <w:jc w:val="center"/>
                          <w:rPr>
                            <w:b/>
                            <w:bCs/>
                            <w:noProof/>
                            <w:color w:val="auto"/>
                            <w:sz w:val="28"/>
                            <w:szCs w:val="24"/>
                          </w:rPr>
                        </w:pPr>
                        <w:r>
                          <w:t>Figure 2.</w:t>
                        </w:r>
                        <w:r w:rsidR="00393A89">
                          <w:t>0</w:t>
                        </w:r>
                        <w:r w:rsidR="00EA6FB1">
                          <w:t xml:space="preserve"> Edit/Delete item</w:t>
                        </w:r>
                      </w:p>
                    </w:txbxContent>
                  </v:textbox>
                </v:shape>
                <w10:wrap anchorx="margin"/>
              </v:group>
            </w:pict>
          </mc:Fallback>
        </mc:AlternateContent>
      </w:r>
    </w:p>
    <w:p w14:paraId="783815D5" w14:textId="7C5BB801" w:rsidR="009672D0" w:rsidRDefault="009672D0" w:rsidP="00EC13D7">
      <w:pPr>
        <w:spacing w:line="360" w:lineRule="auto"/>
        <w:ind w:firstLine="0"/>
        <w:jc w:val="both"/>
        <w:rPr>
          <w:lang w:val="en-GB"/>
        </w:rPr>
      </w:pPr>
    </w:p>
    <w:p w14:paraId="16D0ADE0" w14:textId="0B460A91" w:rsidR="009B6F61" w:rsidRDefault="009B6F61" w:rsidP="00EC13D7">
      <w:pPr>
        <w:spacing w:line="360" w:lineRule="auto"/>
        <w:ind w:firstLine="0"/>
        <w:jc w:val="both"/>
        <w:rPr>
          <w:lang w:val="en-GB"/>
        </w:rPr>
      </w:pPr>
    </w:p>
    <w:p w14:paraId="38AAEE5C" w14:textId="099B785E" w:rsidR="00E2074B" w:rsidRDefault="00E2074B" w:rsidP="004A247B">
      <w:pPr>
        <w:spacing w:line="360" w:lineRule="auto"/>
        <w:ind w:firstLine="0"/>
        <w:rPr>
          <w:lang w:val="en-GB"/>
        </w:rPr>
      </w:pPr>
    </w:p>
    <w:p w14:paraId="2AAA27F6" w14:textId="464AD553" w:rsidR="00E2074B" w:rsidRDefault="00E2074B" w:rsidP="004A247B">
      <w:pPr>
        <w:spacing w:line="360" w:lineRule="auto"/>
        <w:ind w:firstLine="0"/>
        <w:rPr>
          <w:lang w:val="en-GB"/>
        </w:rPr>
      </w:pPr>
    </w:p>
    <w:p w14:paraId="11A4001B" w14:textId="750727BD" w:rsidR="00E2074B" w:rsidRDefault="00E2074B" w:rsidP="004A247B">
      <w:pPr>
        <w:spacing w:line="360" w:lineRule="auto"/>
        <w:ind w:firstLine="0"/>
        <w:rPr>
          <w:lang w:val="en-GB"/>
        </w:rPr>
      </w:pPr>
    </w:p>
    <w:p w14:paraId="7E61262F" w14:textId="1D003BA9" w:rsidR="009672D0" w:rsidRDefault="009672D0" w:rsidP="004A247B">
      <w:pPr>
        <w:spacing w:line="360" w:lineRule="auto"/>
        <w:ind w:firstLine="0"/>
        <w:rPr>
          <w:lang w:val="en-GB"/>
        </w:rPr>
      </w:pPr>
    </w:p>
    <w:p w14:paraId="5CDE2139" w14:textId="47C39854" w:rsidR="009672D0" w:rsidRDefault="009672D0" w:rsidP="004A247B">
      <w:pPr>
        <w:spacing w:line="360" w:lineRule="auto"/>
        <w:ind w:firstLine="0"/>
        <w:rPr>
          <w:lang w:val="en-GB"/>
        </w:rPr>
      </w:pPr>
    </w:p>
    <w:p w14:paraId="706CACAD" w14:textId="206ACF88" w:rsidR="009672D0" w:rsidRDefault="009672D0" w:rsidP="004A247B">
      <w:pPr>
        <w:spacing w:line="360" w:lineRule="auto"/>
        <w:ind w:firstLine="0"/>
        <w:rPr>
          <w:lang w:val="en-GB"/>
        </w:rPr>
      </w:pPr>
    </w:p>
    <w:p w14:paraId="5B7BD77B" w14:textId="501AACC2" w:rsidR="00E2074B" w:rsidRDefault="00E2074B" w:rsidP="004A247B">
      <w:pPr>
        <w:spacing w:line="360" w:lineRule="auto"/>
        <w:ind w:firstLine="0"/>
        <w:rPr>
          <w:lang w:val="en-GB"/>
        </w:rPr>
      </w:pPr>
    </w:p>
    <w:p w14:paraId="385BF088" w14:textId="54F9B59A" w:rsidR="00A068A4" w:rsidRDefault="00A068A4" w:rsidP="004A247B">
      <w:pPr>
        <w:spacing w:line="360" w:lineRule="auto"/>
        <w:ind w:firstLine="0"/>
        <w:rPr>
          <w:lang w:val="en-GB"/>
        </w:rPr>
      </w:pPr>
    </w:p>
    <w:p w14:paraId="3AD380DE" w14:textId="3AAE7B38" w:rsidR="00E414C6" w:rsidRDefault="00E414C6" w:rsidP="008F11B3">
      <w:pPr>
        <w:spacing w:line="276" w:lineRule="auto"/>
        <w:ind w:firstLine="0"/>
        <w:jc w:val="both"/>
        <w:rPr>
          <w:lang w:val="en-GB"/>
        </w:rPr>
      </w:pPr>
    </w:p>
    <w:p w14:paraId="52B9E397" w14:textId="77777777" w:rsidR="006427B0" w:rsidRDefault="006427B0" w:rsidP="008F11B3">
      <w:pPr>
        <w:spacing w:line="276" w:lineRule="auto"/>
        <w:ind w:firstLine="0"/>
        <w:jc w:val="both"/>
        <w:rPr>
          <w:lang w:val="en-GB"/>
        </w:rPr>
      </w:pPr>
    </w:p>
    <w:p w14:paraId="36722B13" w14:textId="1BA154B2" w:rsidR="001345CF" w:rsidRDefault="006E6D68" w:rsidP="001345CF">
      <w:pPr>
        <w:spacing w:line="360" w:lineRule="auto"/>
        <w:ind w:firstLine="0"/>
        <w:jc w:val="both"/>
        <w:rPr>
          <w:lang w:val="en-GB"/>
        </w:rPr>
      </w:pPr>
      <w:r>
        <w:rPr>
          <w:lang w:val="en-GB"/>
        </w:rPr>
        <w:t xml:space="preserve">When the Favourites button is clicked, the Favourites List that contains all the content is displayed [Figure </w:t>
      </w:r>
      <w:r w:rsidR="00FA1FBF">
        <w:rPr>
          <w:lang w:val="en-GB"/>
        </w:rPr>
        <w:t>2.1</w:t>
      </w:r>
      <w:r>
        <w:rPr>
          <w:lang w:val="en-GB"/>
        </w:rPr>
        <w:t>]. Same as the history most of the front</w:t>
      </w:r>
      <w:r w:rsidR="008124C4">
        <w:rPr>
          <w:lang w:val="en-GB"/>
        </w:rPr>
        <w:t>-</w:t>
      </w:r>
      <w:r>
        <w:rPr>
          <w:lang w:val="en-GB"/>
        </w:rPr>
        <w:t xml:space="preserve">end usability is the same as History button which allows the user to add URLs to the Favourites List by Clicking on the “Bookmark Page” option from the </w:t>
      </w:r>
      <w:r w:rsidR="008124C4">
        <w:rPr>
          <w:lang w:val="en-GB"/>
        </w:rPr>
        <w:t>Settings button [Figure</w:t>
      </w:r>
      <w:r w:rsidR="00483500">
        <w:rPr>
          <w:lang w:val="en-GB"/>
        </w:rPr>
        <w:t xml:space="preserve"> 1.9</w:t>
      </w:r>
      <w:r w:rsidR="008124C4">
        <w:rPr>
          <w:lang w:val="en-GB"/>
        </w:rPr>
        <w:t xml:space="preserve">]. </w:t>
      </w:r>
      <w:r w:rsidR="00F9797B">
        <w:rPr>
          <w:lang w:val="en-GB"/>
        </w:rPr>
        <w:t xml:space="preserve">The user can also right-click on a selected item to either “Edit” or “Delete” the item from the list [Figure </w:t>
      </w:r>
      <w:r w:rsidR="00FA1FBF">
        <w:rPr>
          <w:lang w:val="en-GB"/>
        </w:rPr>
        <w:t>2.0</w:t>
      </w:r>
      <w:r w:rsidR="00F9797B">
        <w:rPr>
          <w:lang w:val="en-GB"/>
        </w:rPr>
        <w:t xml:space="preserve">]. This method also contains the same functionality as history by using </w:t>
      </w:r>
      <w:r w:rsidR="00ED3551">
        <w:rPr>
          <w:lang w:val="en-GB"/>
        </w:rPr>
        <w:t xml:space="preserve">the function </w:t>
      </w:r>
      <w:r w:rsidR="00F9797B">
        <w:rPr>
          <w:lang w:val="en-GB"/>
        </w:rPr>
        <w:t>“Clear All Favourites” which deletes all the saved items from the list.</w:t>
      </w:r>
    </w:p>
    <w:p w14:paraId="4F76C47E" w14:textId="4BD5CDA7" w:rsidR="009474E0" w:rsidRDefault="009474E0" w:rsidP="001345CF">
      <w:pPr>
        <w:spacing w:line="360" w:lineRule="auto"/>
        <w:rPr>
          <w:lang w:val="en-GB"/>
        </w:rPr>
      </w:pPr>
      <w:r>
        <w:rPr>
          <w:lang w:val="en-GB"/>
        </w:rPr>
        <w:t xml:space="preserve">The last functionality of the </w:t>
      </w:r>
      <w:r w:rsidR="009A0572">
        <w:rPr>
          <w:lang w:val="en-GB"/>
        </w:rPr>
        <w:t xml:space="preserve">Web Browser is </w:t>
      </w:r>
      <w:r w:rsidR="00E83FE7">
        <w:rPr>
          <w:lang w:val="en-GB"/>
        </w:rPr>
        <w:t xml:space="preserve">the Bulk Download which </w:t>
      </w:r>
      <w:r w:rsidR="00565F9A">
        <w:rPr>
          <w:lang w:val="en-GB"/>
        </w:rPr>
        <w:t xml:space="preserve">will open multiple URLs onto a new tab and display </w:t>
      </w:r>
      <w:r w:rsidR="00A608E3">
        <w:rPr>
          <w:lang w:val="en-GB"/>
        </w:rPr>
        <w:t>the status code, byte size of the HTML of the URL</w:t>
      </w:r>
      <w:r w:rsidR="001345CF">
        <w:rPr>
          <w:lang w:val="en-GB"/>
        </w:rPr>
        <w:t xml:space="preserve"> </w:t>
      </w:r>
      <w:r w:rsidR="00A608E3">
        <w:rPr>
          <w:lang w:val="en-GB"/>
        </w:rPr>
        <w:lastRenderedPageBreak/>
        <w:t xml:space="preserve">along with the URL typed in the text field. </w:t>
      </w:r>
      <w:r w:rsidR="00775FB1">
        <w:rPr>
          <w:lang w:val="en-GB"/>
        </w:rPr>
        <w:t xml:space="preserve">This is done by an Open File Dialogue </w:t>
      </w:r>
      <w:r w:rsidR="00FA188B">
        <w:rPr>
          <w:lang w:val="en-GB"/>
        </w:rPr>
        <w:t xml:space="preserve">where the user can select the input file which must be a ‘.txt’ file. </w:t>
      </w:r>
    </w:p>
    <w:p w14:paraId="76D84724" w14:textId="4A9CA501" w:rsidR="00A52C26" w:rsidRDefault="001345CF" w:rsidP="00565F9A">
      <w:pPr>
        <w:spacing w:line="360" w:lineRule="auto"/>
        <w:ind w:firstLine="0"/>
        <w:rPr>
          <w:lang w:val="en-GB"/>
        </w:rPr>
      </w:pPr>
      <w:r>
        <w:rPr>
          <w:noProof/>
          <w:lang w:val="en-GB"/>
        </w:rPr>
        <mc:AlternateContent>
          <mc:Choice Requires="wpg">
            <w:drawing>
              <wp:anchor distT="0" distB="0" distL="114300" distR="114300" simplePos="0" relativeHeight="251681792" behindDoc="0" locked="0" layoutInCell="1" allowOverlap="1" wp14:anchorId="7672E463" wp14:editId="4869EF7E">
                <wp:simplePos x="0" y="0"/>
                <wp:positionH relativeFrom="column">
                  <wp:posOffset>463724</wp:posOffset>
                </wp:positionH>
                <wp:positionV relativeFrom="paragraph">
                  <wp:posOffset>41550</wp:posOffset>
                </wp:positionV>
                <wp:extent cx="4809305" cy="1426441"/>
                <wp:effectExtent l="152400" t="152400" r="353695" b="135890"/>
                <wp:wrapNone/>
                <wp:docPr id="44" name="Group 44"/>
                <wp:cNvGraphicFramePr/>
                <a:graphic xmlns:a="http://schemas.openxmlformats.org/drawingml/2006/main">
                  <a:graphicData uri="http://schemas.microsoft.com/office/word/2010/wordprocessingGroup">
                    <wpg:wgp>
                      <wpg:cNvGrpSpPr/>
                      <wpg:grpSpPr>
                        <a:xfrm>
                          <a:off x="0" y="0"/>
                          <a:ext cx="4809305" cy="1426441"/>
                          <a:chOff x="0" y="0"/>
                          <a:chExt cx="5416550" cy="1607128"/>
                        </a:xfrm>
                      </wpg:grpSpPr>
                      <pic:pic xmlns:pic="http://schemas.openxmlformats.org/drawingml/2006/picture">
                        <pic:nvPicPr>
                          <pic:cNvPr id="32" name="Picture 3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16550" cy="1356995"/>
                          </a:xfrm>
                          <a:prstGeom prst="rect">
                            <a:avLst/>
                          </a:prstGeom>
                          <a:ln>
                            <a:noFill/>
                          </a:ln>
                          <a:effectLst>
                            <a:outerShdw blurRad="292100" dist="139700" dir="2700000" algn="tl" rotWithShape="0">
                              <a:srgbClr val="333333">
                                <a:alpha val="65000"/>
                              </a:srgbClr>
                            </a:outerShdw>
                          </a:effectLst>
                        </pic:spPr>
                      </pic:pic>
                      <wps:wsp>
                        <wps:cNvPr id="33" name="Text Box 33"/>
                        <wps:cNvSpPr txBox="1"/>
                        <wps:spPr>
                          <a:xfrm>
                            <a:off x="0" y="1413164"/>
                            <a:ext cx="5416550" cy="193964"/>
                          </a:xfrm>
                          <a:prstGeom prst="rect">
                            <a:avLst/>
                          </a:prstGeom>
                          <a:solidFill>
                            <a:prstClr val="white"/>
                          </a:solidFill>
                          <a:ln>
                            <a:noFill/>
                          </a:ln>
                        </wps:spPr>
                        <wps:txbx>
                          <w:txbxContent>
                            <w:p w14:paraId="079773D1" w14:textId="078E8928" w:rsidR="00EA6FB1" w:rsidRPr="00EE70EE" w:rsidRDefault="00EA6FB1" w:rsidP="00EA6FB1">
                              <w:pPr>
                                <w:pStyle w:val="Caption"/>
                                <w:jc w:val="center"/>
                                <w:rPr>
                                  <w:sz w:val="24"/>
                                  <w:szCs w:val="24"/>
                                </w:rPr>
                              </w:pPr>
                              <w:r>
                                <w:t>Figure 2.2 Bulk Download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72E463" id="Group 44" o:spid="_x0000_s1050" style="position:absolute;margin-left:36.5pt;margin-top:3.25pt;width:378.7pt;height:112.3pt;z-index:251681792;mso-width-relative:margin;mso-height-relative:margin" coordsize="54165,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">
                <v:shape id="Picture 32" o:spid="_x0000_s1051" type="#_x0000_t75" style="position:absolute;width:54165;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">
                  <v:imagedata r:id="rId39" o:title=""/>
                  <v:shadow on="t" color="#333" opacity="42598f" origin="-.5,-.5" offset="2.74397mm,2.74397mm"/>
                </v:shape>
                <v:shape id="Text Box 33" o:spid="_x0000_s1052" type="#_x0000_t202" style="position:absolute;top:14131;width:54165;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079773D1" w14:textId="078E8928" w:rsidR="00EA6FB1" w:rsidRPr="00EE70EE" w:rsidRDefault="00EA6FB1" w:rsidP="00EA6FB1">
                        <w:pPr>
                          <w:pStyle w:val="Caption"/>
                          <w:jc w:val="center"/>
                          <w:rPr>
                            <w:sz w:val="24"/>
                            <w:szCs w:val="24"/>
                          </w:rPr>
                        </w:pPr>
                        <w:r>
                          <w:t>Figure 2.2 Bulk Download</w:t>
                        </w:r>
                      </w:p>
                    </w:txbxContent>
                  </v:textbox>
                </v:shape>
              </v:group>
            </w:pict>
          </mc:Fallback>
        </mc:AlternateContent>
      </w:r>
    </w:p>
    <w:p w14:paraId="4FA9D29E" w14:textId="64DADE7C" w:rsidR="00F90280" w:rsidRDefault="00F90280" w:rsidP="00565F9A">
      <w:pPr>
        <w:spacing w:line="360" w:lineRule="auto"/>
        <w:rPr>
          <w:lang w:val="en-GB"/>
        </w:rPr>
      </w:pPr>
    </w:p>
    <w:p w14:paraId="4A988064" w14:textId="3110D3CF" w:rsidR="00F90280" w:rsidRDefault="00F90280" w:rsidP="00565F9A">
      <w:pPr>
        <w:spacing w:line="360" w:lineRule="auto"/>
        <w:rPr>
          <w:lang w:val="en-GB"/>
        </w:rPr>
      </w:pPr>
    </w:p>
    <w:p w14:paraId="5E6B592B" w14:textId="7A62BFF1" w:rsidR="00F90280" w:rsidRDefault="00F90280" w:rsidP="00565F9A">
      <w:pPr>
        <w:spacing w:line="360" w:lineRule="auto"/>
        <w:rPr>
          <w:lang w:val="en-GB"/>
        </w:rPr>
      </w:pPr>
    </w:p>
    <w:p w14:paraId="396A883F" w14:textId="280EFF1D" w:rsidR="00F90280" w:rsidRDefault="00F90280" w:rsidP="00565F9A">
      <w:pPr>
        <w:spacing w:line="360" w:lineRule="auto"/>
        <w:rPr>
          <w:lang w:val="en-GB"/>
        </w:rPr>
      </w:pPr>
    </w:p>
    <w:p w14:paraId="3925312A" w14:textId="6A2868F8" w:rsidR="00A52C26" w:rsidRDefault="00A52C26" w:rsidP="001345CF">
      <w:pPr>
        <w:spacing w:line="360" w:lineRule="auto"/>
        <w:ind w:firstLine="0"/>
        <w:rPr>
          <w:lang w:val="en-GB"/>
        </w:rPr>
      </w:pPr>
    </w:p>
    <w:p w14:paraId="654AF448" w14:textId="7D457E0E" w:rsidR="00BB71CB" w:rsidRPr="00F90280" w:rsidRDefault="008A632C" w:rsidP="00E218AD">
      <w:pPr>
        <w:spacing w:line="360" w:lineRule="auto"/>
        <w:ind w:firstLine="0"/>
        <w:rPr>
          <w:lang w:val="en-GB"/>
        </w:rPr>
      </w:pPr>
      <w:r>
        <w:rPr>
          <w:lang w:val="en-GB"/>
        </w:rPr>
        <w:t xml:space="preserve">If </w:t>
      </w:r>
      <w:r w:rsidR="00373942">
        <w:rPr>
          <w:lang w:val="en-GB"/>
        </w:rPr>
        <w:t xml:space="preserve">the </w:t>
      </w:r>
      <w:r>
        <w:rPr>
          <w:lang w:val="en-GB"/>
        </w:rPr>
        <w:t xml:space="preserve">file </w:t>
      </w:r>
      <w:r w:rsidR="00373942">
        <w:rPr>
          <w:lang w:val="en-GB"/>
        </w:rPr>
        <w:t xml:space="preserve">inserted is </w:t>
      </w:r>
      <w:r>
        <w:rPr>
          <w:lang w:val="en-GB"/>
        </w:rPr>
        <w:t>not in the right format</w:t>
      </w:r>
      <w:r w:rsidR="005E3AC7">
        <w:rPr>
          <w:lang w:val="en-GB"/>
        </w:rPr>
        <w:t>,</w:t>
      </w:r>
      <w:r>
        <w:rPr>
          <w:lang w:val="en-GB"/>
        </w:rPr>
        <w:t xml:space="preserve"> </w:t>
      </w:r>
      <w:r w:rsidR="009F5FF9">
        <w:rPr>
          <w:lang w:val="en-GB"/>
        </w:rPr>
        <w:t>a message box will pop up informing that it will not accept files which is not in .txt format</w:t>
      </w:r>
      <w:r w:rsidR="005E3AC7">
        <w:rPr>
          <w:lang w:val="en-GB"/>
        </w:rPr>
        <w:t xml:space="preserve">. The file should contain URLs </w:t>
      </w:r>
      <w:r w:rsidR="00C13F03">
        <w:rPr>
          <w:lang w:val="en-GB"/>
        </w:rPr>
        <w:t>in a downwards list format for the function to work.</w:t>
      </w:r>
      <w:r w:rsidR="00696265">
        <w:rPr>
          <w:lang w:val="en-GB"/>
        </w:rPr>
        <w:t xml:space="preserve"> </w:t>
      </w:r>
    </w:p>
    <w:p w14:paraId="469416CF" w14:textId="5511EC05" w:rsidR="00ED0F79" w:rsidRDefault="005714CB" w:rsidP="00807DAA">
      <w:pPr>
        <w:pStyle w:val="Heading1"/>
        <w:rPr>
          <w:lang w:val="en-GB"/>
        </w:rPr>
      </w:pPr>
      <w:bookmarkStart w:id="8" w:name="_Toc117591461"/>
      <w:r>
        <w:rPr>
          <w:lang w:val="en-GB"/>
        </w:rPr>
        <w:t>Developer Guide</w:t>
      </w:r>
      <w:bookmarkEnd w:id="8"/>
    </w:p>
    <w:p w14:paraId="26D20C57" w14:textId="00161599" w:rsidR="00ED0F79" w:rsidRDefault="00411BAC" w:rsidP="00E218AD">
      <w:pPr>
        <w:spacing w:line="360" w:lineRule="auto"/>
        <w:jc w:val="both"/>
        <w:rPr>
          <w:lang w:val="en-GB"/>
        </w:rPr>
      </w:pPr>
      <w:r>
        <w:rPr>
          <w:lang w:val="en-GB"/>
        </w:rPr>
        <w:t>The class Address contains 3 different main properties</w:t>
      </w:r>
      <w:r w:rsidR="00C464CA">
        <w:rPr>
          <w:lang w:val="en-GB"/>
        </w:rPr>
        <w:t xml:space="preserve">. </w:t>
      </w:r>
    </w:p>
    <w:p w14:paraId="799A6677" w14:textId="6D0B8B4D" w:rsidR="00E22A73" w:rsidRDefault="00E22A73" w:rsidP="00E218AD">
      <w:pPr>
        <w:pStyle w:val="ListParagraph"/>
        <w:numPr>
          <w:ilvl w:val="0"/>
          <w:numId w:val="25"/>
        </w:numPr>
        <w:spacing w:line="360" w:lineRule="auto"/>
        <w:jc w:val="both"/>
        <w:rPr>
          <w:lang w:val="en-GB"/>
        </w:rPr>
      </w:pPr>
      <w:r w:rsidRPr="00E22A73">
        <w:rPr>
          <w:lang w:val="en-GB"/>
        </w:rPr>
        <w:t xml:space="preserve">The </w:t>
      </w:r>
      <w:r w:rsidR="00F328B8" w:rsidRPr="00E22A73">
        <w:rPr>
          <w:lang w:val="en-GB"/>
        </w:rPr>
        <w:t>Title</w:t>
      </w:r>
      <w:r w:rsidR="00F328B8">
        <w:rPr>
          <w:lang w:val="en-GB"/>
        </w:rPr>
        <w:t>,</w:t>
      </w:r>
      <w:r>
        <w:rPr>
          <w:lang w:val="en-GB"/>
        </w:rPr>
        <w:t xml:space="preserve"> </w:t>
      </w:r>
      <w:proofErr w:type="gramStart"/>
      <w:r>
        <w:rPr>
          <w:lang w:val="en-GB"/>
        </w:rPr>
        <w:t>URL</w:t>
      </w:r>
      <w:proofErr w:type="gramEnd"/>
      <w:r>
        <w:rPr>
          <w:lang w:val="en-GB"/>
        </w:rPr>
        <w:t xml:space="preserve"> and the Timestamp </w:t>
      </w:r>
    </w:p>
    <w:p w14:paraId="616D241A" w14:textId="262536C3" w:rsidR="00ED0F79" w:rsidRDefault="00F328B8" w:rsidP="00E218AD">
      <w:pPr>
        <w:spacing w:line="360" w:lineRule="auto"/>
        <w:jc w:val="both"/>
      </w:pPr>
      <w:r w:rsidRPr="00F328B8">
        <w:t>It let me enable</w:t>
      </w:r>
      <w:r w:rsidR="00F36944">
        <w:t xml:space="preserve"> this</w:t>
      </w:r>
      <w:r w:rsidRPr="00F328B8">
        <w:t xml:space="preserve"> class to </w:t>
      </w:r>
      <w:r>
        <w:t>be used in a</w:t>
      </w:r>
      <w:r w:rsidRPr="00F328B8">
        <w:t xml:space="preserve"> public way of getting and setting values, while hiding implementation</w:t>
      </w:r>
      <w:r w:rsidR="00415FA2">
        <w:t xml:space="preserve"> [Figure2.2].</w:t>
      </w:r>
    </w:p>
    <w:p w14:paraId="28D303D6" w14:textId="3F72961C" w:rsidR="0033639A" w:rsidRDefault="00F328B8" w:rsidP="00E218AD">
      <w:pPr>
        <w:spacing w:line="360" w:lineRule="auto"/>
        <w:jc w:val="both"/>
        <w:rPr>
          <w:lang w:val="en-GB"/>
        </w:rPr>
      </w:pPr>
      <w:r>
        <w:t xml:space="preserve">By using </w:t>
      </w:r>
      <w:r w:rsidR="00DC55C1">
        <w:t>serialization,</w:t>
      </w:r>
      <w:r>
        <w:t xml:space="preserve"> </w:t>
      </w:r>
      <w:r w:rsidR="00DC55C1">
        <w:t>I was able to save the URLs in such a way that I could reuse the titl</w:t>
      </w:r>
      <w:r w:rsidR="00F36944">
        <w:t>e,</w:t>
      </w:r>
      <w:r w:rsidR="00DC55C1">
        <w:t xml:space="preserve"> </w:t>
      </w:r>
      <w:proofErr w:type="gramStart"/>
      <w:r w:rsidR="00DC55C1">
        <w:t>URL</w:t>
      </w:r>
      <w:proofErr w:type="gramEnd"/>
      <w:r w:rsidR="00DC55C1">
        <w:t xml:space="preserve"> and timestamp separately for other functions implemented in the code.</w:t>
      </w:r>
    </w:p>
    <w:p w14:paraId="4C8ED9D0" w14:textId="29F59721" w:rsidR="003D4284" w:rsidRDefault="006645C4" w:rsidP="00130C6C">
      <w:pPr>
        <w:spacing w:line="360" w:lineRule="auto"/>
        <w:ind w:left="720" w:firstLine="0"/>
        <w:jc w:val="both"/>
      </w:pPr>
      <w:r>
        <w:rPr>
          <w:noProof/>
        </w:rPr>
        <mc:AlternateContent>
          <mc:Choice Requires="wpg">
            <w:drawing>
              <wp:anchor distT="0" distB="0" distL="114300" distR="114300" simplePos="0" relativeHeight="251685888" behindDoc="0" locked="0" layoutInCell="1" allowOverlap="1" wp14:anchorId="2EB0CCD0" wp14:editId="231596B5">
                <wp:simplePos x="0" y="0"/>
                <wp:positionH relativeFrom="column">
                  <wp:posOffset>1136015</wp:posOffset>
                </wp:positionH>
                <wp:positionV relativeFrom="paragraph">
                  <wp:posOffset>55098</wp:posOffset>
                </wp:positionV>
                <wp:extent cx="3477491" cy="2255284"/>
                <wp:effectExtent l="152400" t="152400" r="351790" b="145415"/>
                <wp:wrapNone/>
                <wp:docPr id="45" name="Group 45"/>
                <wp:cNvGraphicFramePr/>
                <a:graphic xmlns:a="http://schemas.openxmlformats.org/drawingml/2006/main">
                  <a:graphicData uri="http://schemas.microsoft.com/office/word/2010/wordprocessingGroup">
                    <wpg:wgp>
                      <wpg:cNvGrpSpPr/>
                      <wpg:grpSpPr>
                        <a:xfrm>
                          <a:off x="0" y="0"/>
                          <a:ext cx="3477491" cy="2255284"/>
                          <a:chOff x="0" y="0"/>
                          <a:chExt cx="3864610" cy="2506864"/>
                        </a:xfrm>
                      </wpg:grpSpPr>
                      <pic:pic xmlns:pic="http://schemas.openxmlformats.org/drawingml/2006/picture">
                        <pic:nvPicPr>
                          <pic:cNvPr id="34" name="Picture 34"/>
                          <pic:cNvPicPr>
                            <a:picLocks noChangeAspect="1"/>
                          </pic:cNvPicPr>
                        </pic:nvPicPr>
                        <pic:blipFill rotWithShape="1">
                          <a:blip r:embed="rId40">
                            <a:extLst>
                              <a:ext uri="{28A0092B-C50C-407E-A947-70E740481C1C}">
                                <a14:useLocalDpi xmlns:a14="http://schemas.microsoft.com/office/drawing/2010/main" val="0"/>
                              </a:ext>
                            </a:extLst>
                          </a:blip>
                          <a:srcRect l="6057" r="5457"/>
                          <a:stretch/>
                        </pic:blipFill>
                        <pic:spPr bwMode="auto">
                          <a:xfrm>
                            <a:off x="0" y="0"/>
                            <a:ext cx="3850640" cy="22752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5" name="Text Box 35"/>
                        <wps:cNvSpPr txBox="1"/>
                        <wps:spPr>
                          <a:xfrm>
                            <a:off x="0" y="2299854"/>
                            <a:ext cx="3864610" cy="207010"/>
                          </a:xfrm>
                          <a:prstGeom prst="rect">
                            <a:avLst/>
                          </a:prstGeom>
                          <a:solidFill>
                            <a:prstClr val="white"/>
                          </a:solidFill>
                          <a:ln>
                            <a:noFill/>
                          </a:ln>
                        </wps:spPr>
                        <wps:txbx>
                          <w:txbxContent>
                            <w:p w14:paraId="769E35F9" w14:textId="43B1E3D0" w:rsidR="0075419E" w:rsidRPr="007D09C6" w:rsidRDefault="0075419E" w:rsidP="0075419E">
                              <w:pPr>
                                <w:pStyle w:val="Caption"/>
                                <w:jc w:val="center"/>
                                <w:rPr>
                                  <w:sz w:val="24"/>
                                  <w:szCs w:val="24"/>
                                </w:rPr>
                              </w:pPr>
                              <w:r>
                                <w:t>Figure 2.2 Address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0CCD0" id="Group 45" o:spid="_x0000_s1053" style="position:absolute;left:0;text-align:left;margin-left:89.45pt;margin-top:4.35pt;width:273.8pt;height:177.6pt;z-index:251685888;mso-width-relative:margin;mso-height-relative:margin" coordsize="38646,25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">
                <v:shape id="Picture 34" o:spid="_x0000_s1054" type="#_x0000_t75" style="position:absolute;width:38506;height:2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">
                  <v:imagedata r:id="rId41" o:title="" cropleft="3970f" cropright="3576f"/>
                  <v:shadow on="t" color="#333" opacity="42598f" origin="-.5,-.5" offset="2.74397mm,2.74397mm"/>
                </v:shape>
                <v:shape id="Text Box 35" o:spid="_x0000_s1055" type="#_x0000_t202" style="position:absolute;top:22998;width:38646;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769E35F9" w14:textId="43B1E3D0" w:rsidR="0075419E" w:rsidRPr="007D09C6" w:rsidRDefault="0075419E" w:rsidP="0075419E">
                        <w:pPr>
                          <w:pStyle w:val="Caption"/>
                          <w:jc w:val="center"/>
                          <w:rPr>
                            <w:sz w:val="24"/>
                            <w:szCs w:val="24"/>
                          </w:rPr>
                        </w:pPr>
                        <w:r>
                          <w:t>Figure 2.2 Address Class</w:t>
                        </w:r>
                      </w:p>
                    </w:txbxContent>
                  </v:textbox>
                </v:shape>
              </v:group>
            </w:pict>
          </mc:Fallback>
        </mc:AlternateContent>
      </w:r>
    </w:p>
    <w:p w14:paraId="6089DD44" w14:textId="410E8159" w:rsidR="003D4284" w:rsidRPr="00ED0F79" w:rsidRDefault="003D4284" w:rsidP="00130C6C">
      <w:pPr>
        <w:spacing w:line="360" w:lineRule="auto"/>
        <w:ind w:left="360" w:firstLine="0"/>
        <w:jc w:val="both"/>
      </w:pPr>
    </w:p>
    <w:p w14:paraId="01E1D610" w14:textId="1BFDEC54" w:rsidR="00E437CA" w:rsidRPr="00E437CA" w:rsidRDefault="00E437CA" w:rsidP="00130C6C">
      <w:pPr>
        <w:spacing w:line="360" w:lineRule="auto"/>
        <w:ind w:firstLine="0"/>
        <w:jc w:val="both"/>
        <w:rPr>
          <w:lang w:val="en-GB"/>
        </w:rPr>
      </w:pPr>
    </w:p>
    <w:p w14:paraId="4A683C2C" w14:textId="5945F6F4" w:rsidR="00E21EC2" w:rsidRPr="00E21EC2" w:rsidRDefault="00E21EC2" w:rsidP="00130C6C">
      <w:pPr>
        <w:spacing w:line="360" w:lineRule="auto"/>
        <w:jc w:val="both"/>
        <w:rPr>
          <w:lang w:val="en-GB"/>
        </w:rPr>
      </w:pPr>
    </w:p>
    <w:p w14:paraId="06DE1A62" w14:textId="6E01CB81" w:rsidR="00E21EC2" w:rsidRDefault="00E21EC2" w:rsidP="00130C6C">
      <w:pPr>
        <w:spacing w:line="360" w:lineRule="auto"/>
        <w:jc w:val="both"/>
        <w:rPr>
          <w:lang w:val="en-GB"/>
        </w:rPr>
      </w:pPr>
    </w:p>
    <w:p w14:paraId="7C3CFC46" w14:textId="77777777" w:rsidR="00130C6C" w:rsidRDefault="00130C6C" w:rsidP="00130C6C">
      <w:pPr>
        <w:spacing w:line="360" w:lineRule="auto"/>
        <w:ind w:firstLine="0"/>
        <w:jc w:val="both"/>
        <w:rPr>
          <w:lang w:val="en-GB"/>
        </w:rPr>
      </w:pPr>
    </w:p>
    <w:p w14:paraId="7134AD8C" w14:textId="70FA3CD3" w:rsidR="00FF203A" w:rsidRDefault="00FF203A" w:rsidP="00130C6C">
      <w:pPr>
        <w:spacing w:line="360" w:lineRule="auto"/>
        <w:jc w:val="both"/>
        <w:rPr>
          <w:lang w:val="en-GB"/>
        </w:rPr>
      </w:pPr>
    </w:p>
    <w:p w14:paraId="4AFC5859" w14:textId="2B891CDE" w:rsidR="00FF203A" w:rsidRDefault="00FF203A" w:rsidP="00130C6C">
      <w:pPr>
        <w:spacing w:line="360" w:lineRule="auto"/>
        <w:jc w:val="both"/>
        <w:rPr>
          <w:lang w:val="en-GB"/>
        </w:rPr>
      </w:pPr>
    </w:p>
    <w:p w14:paraId="3A740817" w14:textId="12011B68" w:rsidR="00FF203A" w:rsidRPr="00E21EC2" w:rsidRDefault="00FF203A" w:rsidP="006645C4">
      <w:pPr>
        <w:spacing w:line="360" w:lineRule="auto"/>
        <w:ind w:firstLine="0"/>
        <w:jc w:val="both"/>
        <w:rPr>
          <w:lang w:val="en-GB"/>
        </w:rPr>
      </w:pPr>
    </w:p>
    <w:p w14:paraId="0E8CE408" w14:textId="3DD37E71" w:rsidR="004F281B" w:rsidRDefault="0033639A" w:rsidP="00130C6C">
      <w:pPr>
        <w:spacing w:line="360" w:lineRule="auto"/>
        <w:ind w:firstLine="0"/>
        <w:jc w:val="both"/>
        <w:rPr>
          <w:lang w:val="en-GB"/>
        </w:rPr>
      </w:pPr>
      <w:r>
        <w:rPr>
          <w:lang w:val="en-GB"/>
        </w:rPr>
        <w:t>The “</w:t>
      </w:r>
      <w:proofErr w:type="spellStart"/>
      <w:r w:rsidRPr="0033639A">
        <w:rPr>
          <w:i/>
          <w:iCs/>
          <w:lang w:val="en-GB"/>
        </w:rPr>
        <w:t>PullHttpRequest</w:t>
      </w:r>
      <w:proofErr w:type="spellEnd"/>
      <w:r w:rsidRPr="0033639A">
        <w:rPr>
          <w:i/>
          <w:iCs/>
          <w:lang w:val="en-GB"/>
        </w:rPr>
        <w:t>”</w:t>
      </w:r>
      <w:r>
        <w:rPr>
          <w:i/>
          <w:iCs/>
          <w:lang w:val="en-GB"/>
        </w:rPr>
        <w:t xml:space="preserve"> </w:t>
      </w:r>
      <w:r>
        <w:rPr>
          <w:lang w:val="en-GB"/>
        </w:rPr>
        <w:t xml:space="preserve">method which is in the Tab Manager class is the main class that fetches </w:t>
      </w:r>
    </w:p>
    <w:p w14:paraId="24CBF287" w14:textId="2CFEEFA6" w:rsidR="004F281B" w:rsidRDefault="004F281B" w:rsidP="00130C6C">
      <w:pPr>
        <w:spacing w:line="360" w:lineRule="auto"/>
        <w:ind w:firstLine="0"/>
        <w:jc w:val="both"/>
        <w:rPr>
          <w:lang w:val="en-GB"/>
        </w:rPr>
      </w:pPr>
      <w:r>
        <w:rPr>
          <w:lang w:val="en-GB"/>
        </w:rPr>
        <w:t xml:space="preserve">the HTTP requests. It is necessary to use try catch </w:t>
      </w:r>
      <w:r w:rsidR="00D72A20">
        <w:rPr>
          <w:lang w:val="en-GB"/>
        </w:rPr>
        <w:t xml:space="preserve">statements as exceptions/errors could take place whether </w:t>
      </w:r>
      <w:r w:rsidR="00767F27">
        <w:rPr>
          <w:lang w:val="en-GB"/>
        </w:rPr>
        <w:t>it’s</w:t>
      </w:r>
      <w:r w:rsidR="00D72A20">
        <w:rPr>
          <w:lang w:val="en-GB"/>
        </w:rPr>
        <w:t xml:space="preserve"> from the user or browser’s side. After the UR</w:t>
      </w:r>
      <w:r w:rsidR="002D2125">
        <w:rPr>
          <w:lang w:val="en-GB"/>
        </w:rPr>
        <w:t xml:space="preserve">L is entered into the text field this method is triggered which </w:t>
      </w:r>
      <w:r w:rsidR="001C4F18">
        <w:rPr>
          <w:lang w:val="en-GB"/>
        </w:rPr>
        <w:t>passes the HTTP request for the specified URL. If an incorrect</w:t>
      </w:r>
      <w:r w:rsidR="00E218AD">
        <w:rPr>
          <w:lang w:val="en-GB"/>
        </w:rPr>
        <w:t xml:space="preserve"> </w:t>
      </w:r>
      <w:r w:rsidR="001C4F18">
        <w:rPr>
          <w:lang w:val="en-GB"/>
        </w:rPr>
        <w:t xml:space="preserve">URL is entered the code will proceed to the exceptions to prevent </w:t>
      </w:r>
      <w:r w:rsidR="00E218AD">
        <w:rPr>
          <w:lang w:val="en-GB"/>
        </w:rPr>
        <w:t>loss</w:t>
      </w:r>
      <w:r w:rsidR="00D57FAD">
        <w:rPr>
          <w:lang w:val="en-GB"/>
        </w:rPr>
        <w:t xml:space="preserve"> of control. </w:t>
      </w:r>
      <w:r w:rsidR="00354C2E">
        <w:rPr>
          <w:lang w:val="en-GB"/>
        </w:rPr>
        <w:t>“</w:t>
      </w:r>
      <w:r w:rsidR="008500D4">
        <w:rPr>
          <w:lang w:val="en-GB"/>
        </w:rPr>
        <w:t>Invalid URL</w:t>
      </w:r>
      <w:r w:rsidR="00354C2E">
        <w:rPr>
          <w:lang w:val="en-GB"/>
        </w:rPr>
        <w:t>” will be shown in the ta</w:t>
      </w:r>
      <w:r w:rsidR="00855A42">
        <w:rPr>
          <w:lang w:val="en-GB"/>
        </w:rPr>
        <w:t xml:space="preserve">b title </w:t>
      </w:r>
      <w:r w:rsidR="008500D4">
        <w:rPr>
          <w:lang w:val="en-GB"/>
        </w:rPr>
        <w:t>if an URL with</w:t>
      </w:r>
      <w:r w:rsidR="00F41BCE">
        <w:rPr>
          <w:lang w:val="en-GB"/>
        </w:rPr>
        <w:t xml:space="preserve"> syntax error is typed in</w:t>
      </w:r>
      <w:r w:rsidR="00415FA2">
        <w:rPr>
          <w:lang w:val="en-GB"/>
        </w:rPr>
        <w:t xml:space="preserve"> </w:t>
      </w:r>
      <w:r w:rsidR="00764FC8">
        <w:rPr>
          <w:lang w:val="en-GB"/>
        </w:rPr>
        <w:t>by the user [Figure 2.3].</w:t>
      </w:r>
    </w:p>
    <w:p w14:paraId="386BF411" w14:textId="212311F1" w:rsidR="004F281B" w:rsidRPr="0033639A" w:rsidRDefault="006645C4" w:rsidP="00130C6C">
      <w:pPr>
        <w:spacing w:line="360" w:lineRule="auto"/>
        <w:ind w:firstLine="0"/>
        <w:jc w:val="both"/>
        <w:rPr>
          <w:lang w:val="en-GB"/>
        </w:rPr>
      </w:pPr>
      <w:r>
        <w:rPr>
          <w:noProof/>
          <w:lang w:val="en-GB"/>
        </w:rPr>
        <w:lastRenderedPageBreak/>
        <mc:AlternateContent>
          <mc:Choice Requires="wpg">
            <w:drawing>
              <wp:anchor distT="0" distB="0" distL="114300" distR="114300" simplePos="0" relativeHeight="251689984" behindDoc="0" locked="0" layoutInCell="1" allowOverlap="1" wp14:anchorId="59741DF2" wp14:editId="0E4360BE">
                <wp:simplePos x="0" y="0"/>
                <wp:positionH relativeFrom="column">
                  <wp:posOffset>537757</wp:posOffset>
                </wp:positionH>
                <wp:positionV relativeFrom="paragraph">
                  <wp:posOffset>-360391</wp:posOffset>
                </wp:positionV>
                <wp:extent cx="4792758" cy="1978949"/>
                <wp:effectExtent l="152400" t="152400" r="332105" b="173990"/>
                <wp:wrapNone/>
                <wp:docPr id="46" name="Group 46"/>
                <wp:cNvGraphicFramePr/>
                <a:graphic xmlns:a="http://schemas.openxmlformats.org/drawingml/2006/main">
                  <a:graphicData uri="http://schemas.microsoft.com/office/word/2010/wordprocessingGroup">
                    <wpg:wgp>
                      <wpg:cNvGrpSpPr/>
                      <wpg:grpSpPr>
                        <a:xfrm>
                          <a:off x="0" y="0"/>
                          <a:ext cx="4792758" cy="1978949"/>
                          <a:chOff x="0" y="0"/>
                          <a:chExt cx="5246139" cy="2166374"/>
                        </a:xfrm>
                      </wpg:grpSpPr>
                      <pic:pic xmlns:pic="http://schemas.openxmlformats.org/drawingml/2006/picture">
                        <pic:nvPicPr>
                          <pic:cNvPr id="4" name="Picture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18430" cy="1959610"/>
                          </a:xfrm>
                          <a:prstGeom prst="rect">
                            <a:avLst/>
                          </a:prstGeom>
                          <a:ln>
                            <a:noFill/>
                          </a:ln>
                          <a:effectLst>
                            <a:outerShdw blurRad="292100" dist="139700" dir="2700000" algn="tl" rotWithShape="0">
                              <a:srgbClr val="333333">
                                <a:alpha val="65000"/>
                              </a:srgbClr>
                            </a:outerShdw>
                          </a:effectLst>
                        </pic:spPr>
                      </pic:pic>
                      <wps:wsp>
                        <wps:cNvPr id="7" name="Text Box 7"/>
                        <wps:cNvSpPr txBox="1"/>
                        <wps:spPr>
                          <a:xfrm>
                            <a:off x="27709" y="1974273"/>
                            <a:ext cx="5218430" cy="192101"/>
                          </a:xfrm>
                          <a:prstGeom prst="rect">
                            <a:avLst/>
                          </a:prstGeom>
                          <a:solidFill>
                            <a:prstClr val="white"/>
                          </a:solidFill>
                          <a:ln>
                            <a:noFill/>
                          </a:ln>
                        </wps:spPr>
                        <wps:txbx>
                          <w:txbxContent>
                            <w:p w14:paraId="26E35673" w14:textId="6019B4E1" w:rsidR="00F41BCE" w:rsidRPr="00277A89" w:rsidRDefault="00F41BCE" w:rsidP="00F41BCE">
                              <w:pPr>
                                <w:pStyle w:val="Caption"/>
                                <w:jc w:val="center"/>
                                <w:rPr>
                                  <w:sz w:val="24"/>
                                  <w:szCs w:val="24"/>
                                </w:rPr>
                              </w:pPr>
                              <w:r>
                                <w:t>Figure 2.3 HTTP response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41DF2" id="Group 46" o:spid="_x0000_s1056" style="position:absolute;left:0;text-align:left;margin-left:42.35pt;margin-top:-28.4pt;width:377.4pt;height:155.8pt;z-index:251689984;mso-width-relative:margin;mso-height-relative:margin" coordsize="52461,21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">
                <v:shape id="Picture 4" o:spid="_x0000_s1057" type="#_x0000_t75" style="position:absolute;width:52184;height:1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">
                  <v:imagedata r:id="rId43" o:title=""/>
                  <v:shadow on="t" color="#333" opacity="42598f" origin="-.5,-.5" offset="2.74397mm,2.74397mm"/>
                </v:shape>
                <v:shape id="Text Box 7" o:spid="_x0000_s1058" type="#_x0000_t202" style="position:absolute;left:277;top:19742;width:52184;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26E35673" w14:textId="6019B4E1" w:rsidR="00F41BCE" w:rsidRPr="00277A89" w:rsidRDefault="00F41BCE" w:rsidP="00F41BCE">
                        <w:pPr>
                          <w:pStyle w:val="Caption"/>
                          <w:jc w:val="center"/>
                          <w:rPr>
                            <w:sz w:val="24"/>
                            <w:szCs w:val="24"/>
                          </w:rPr>
                        </w:pPr>
                        <w:r>
                          <w:t>Figure 2.3 HTTP response method</w:t>
                        </w:r>
                      </w:p>
                    </w:txbxContent>
                  </v:textbox>
                </v:shape>
              </v:group>
            </w:pict>
          </mc:Fallback>
        </mc:AlternateContent>
      </w:r>
    </w:p>
    <w:p w14:paraId="1491FFF5" w14:textId="659CD1FB" w:rsidR="0033639A" w:rsidRDefault="0033639A" w:rsidP="00130C6C">
      <w:pPr>
        <w:spacing w:line="360" w:lineRule="auto"/>
        <w:ind w:firstLine="0"/>
        <w:jc w:val="both"/>
        <w:rPr>
          <w:lang w:val="en-GB"/>
        </w:rPr>
      </w:pPr>
    </w:p>
    <w:p w14:paraId="02B2F95C" w14:textId="63EEF162" w:rsidR="0033639A" w:rsidRDefault="0033639A" w:rsidP="00130C6C">
      <w:pPr>
        <w:spacing w:line="360" w:lineRule="auto"/>
        <w:ind w:firstLine="0"/>
        <w:jc w:val="both"/>
        <w:rPr>
          <w:lang w:val="en-GB"/>
        </w:rPr>
      </w:pPr>
    </w:p>
    <w:p w14:paraId="2ACD6CBF" w14:textId="25D19F80" w:rsidR="00EC5011" w:rsidRDefault="00EC5011" w:rsidP="00130C6C">
      <w:pPr>
        <w:spacing w:line="360" w:lineRule="auto"/>
        <w:jc w:val="both"/>
        <w:rPr>
          <w:lang w:val="en-GB"/>
        </w:rPr>
      </w:pPr>
    </w:p>
    <w:p w14:paraId="75E0A93E" w14:textId="46C9B51F" w:rsidR="00EC5011" w:rsidRDefault="00EC5011" w:rsidP="00130C6C">
      <w:pPr>
        <w:spacing w:line="360" w:lineRule="auto"/>
        <w:jc w:val="both"/>
        <w:rPr>
          <w:lang w:val="en-GB"/>
        </w:rPr>
      </w:pPr>
    </w:p>
    <w:p w14:paraId="12717EDD" w14:textId="33DB9540" w:rsidR="00130C6C" w:rsidRDefault="00130C6C" w:rsidP="00130C6C">
      <w:pPr>
        <w:spacing w:line="360" w:lineRule="auto"/>
        <w:ind w:firstLine="0"/>
        <w:jc w:val="both"/>
        <w:rPr>
          <w:lang w:val="en-GB"/>
        </w:rPr>
      </w:pPr>
    </w:p>
    <w:p w14:paraId="09F98AF9" w14:textId="77777777" w:rsidR="006645C4" w:rsidRDefault="006645C4" w:rsidP="00130C6C">
      <w:pPr>
        <w:spacing w:line="360" w:lineRule="auto"/>
        <w:ind w:firstLine="0"/>
        <w:jc w:val="both"/>
        <w:rPr>
          <w:lang w:val="en-GB"/>
        </w:rPr>
      </w:pPr>
    </w:p>
    <w:p w14:paraId="1A0B249B" w14:textId="117DB31F" w:rsidR="007E1C83" w:rsidRDefault="00130C6C" w:rsidP="00130C6C">
      <w:pPr>
        <w:spacing w:line="360" w:lineRule="auto"/>
        <w:ind w:firstLine="0"/>
        <w:jc w:val="both"/>
        <w:rPr>
          <w:lang w:val="en-GB"/>
        </w:rPr>
      </w:pPr>
      <w:r>
        <w:rPr>
          <w:lang w:val="en-GB"/>
        </w:rPr>
        <w:t>This method also pulls the title into the Label on top of the browser and trim the excess characters that are not required to be displayed on the label and the tab title.</w:t>
      </w:r>
    </w:p>
    <w:p w14:paraId="3EF29DBC" w14:textId="7DEF1C9C" w:rsidR="00655382" w:rsidRDefault="007E0A8D" w:rsidP="00FD59F4">
      <w:pPr>
        <w:spacing w:line="360" w:lineRule="auto"/>
        <w:ind w:firstLine="0"/>
        <w:jc w:val="both"/>
        <w:rPr>
          <w:lang w:val="en-GB"/>
        </w:rPr>
      </w:pPr>
      <w:r w:rsidRPr="007E0A8D">
        <w:rPr>
          <w:i/>
          <w:iCs/>
          <w:lang w:val="en-GB"/>
        </w:rPr>
        <w:t>“Interpreter”</w:t>
      </w:r>
      <w:r>
        <w:rPr>
          <w:lang w:val="en-GB"/>
        </w:rPr>
        <w:t xml:space="preserve"> class handles pushing and pulling the URL</w:t>
      </w:r>
      <w:r w:rsidR="003417B3">
        <w:rPr>
          <w:lang w:val="en-GB"/>
        </w:rPr>
        <w:t xml:space="preserve">s from the </w:t>
      </w:r>
      <w:proofErr w:type="spellStart"/>
      <w:r w:rsidR="003417B3">
        <w:rPr>
          <w:lang w:val="en-GB"/>
        </w:rPr>
        <w:t>HistoryFile</w:t>
      </w:r>
      <w:proofErr w:type="spellEnd"/>
      <w:r w:rsidR="003417B3">
        <w:rPr>
          <w:lang w:val="en-GB"/>
        </w:rPr>
        <w:t xml:space="preserve"> and </w:t>
      </w:r>
      <w:proofErr w:type="spellStart"/>
      <w:r w:rsidR="003417B3">
        <w:rPr>
          <w:lang w:val="en-GB"/>
        </w:rPr>
        <w:t>FavouriteFile</w:t>
      </w:r>
      <w:proofErr w:type="spellEnd"/>
      <w:r w:rsidR="00FD04F0">
        <w:rPr>
          <w:lang w:val="en-GB"/>
        </w:rPr>
        <w:t xml:space="preserve"> in the required format.</w:t>
      </w:r>
    </w:p>
    <w:p w14:paraId="5158720E" w14:textId="048FB391" w:rsidR="003B6D7D" w:rsidRDefault="00415FA2" w:rsidP="00FD59F4">
      <w:pPr>
        <w:spacing w:line="360" w:lineRule="auto"/>
        <w:ind w:firstLine="0"/>
        <w:jc w:val="both"/>
        <w:rPr>
          <w:lang w:val="en-GB"/>
        </w:rPr>
      </w:pPr>
      <w:r>
        <w:rPr>
          <w:lang w:val="en-GB"/>
        </w:rPr>
        <w:t>The methods [Figure</w:t>
      </w:r>
      <w:r w:rsidR="00FD04F0">
        <w:rPr>
          <w:lang w:val="en-GB"/>
        </w:rPr>
        <w:t xml:space="preserve"> 2.</w:t>
      </w:r>
      <w:r w:rsidR="002202A3">
        <w:rPr>
          <w:lang w:val="en-GB"/>
        </w:rPr>
        <w:t>4, 2.5</w:t>
      </w:r>
      <w:r w:rsidR="00FD04F0">
        <w:rPr>
          <w:lang w:val="en-GB"/>
        </w:rPr>
        <w:t>]</w:t>
      </w:r>
      <w:r w:rsidR="00622B57">
        <w:rPr>
          <w:lang w:val="en-GB"/>
        </w:rPr>
        <w:t xml:space="preserve"> </w:t>
      </w:r>
      <w:r w:rsidR="000821F4">
        <w:rPr>
          <w:lang w:val="en-GB"/>
        </w:rPr>
        <w:t xml:space="preserve">contain </w:t>
      </w:r>
      <w:proofErr w:type="spellStart"/>
      <w:r w:rsidR="000821F4">
        <w:rPr>
          <w:lang w:val="en-GB"/>
        </w:rPr>
        <w:t>StreamWriter</w:t>
      </w:r>
      <w:proofErr w:type="spellEnd"/>
      <w:r w:rsidR="000821F4">
        <w:rPr>
          <w:lang w:val="en-GB"/>
        </w:rPr>
        <w:t xml:space="preserve"> and </w:t>
      </w:r>
      <w:proofErr w:type="spellStart"/>
      <w:r w:rsidR="000821F4">
        <w:rPr>
          <w:lang w:val="en-GB"/>
        </w:rPr>
        <w:t>StreamReader</w:t>
      </w:r>
      <w:proofErr w:type="spellEnd"/>
      <w:r w:rsidR="000821F4">
        <w:rPr>
          <w:lang w:val="en-GB"/>
        </w:rPr>
        <w:t xml:space="preserve"> that help read individual lines from the text files. Exceptions are created </w:t>
      </w:r>
      <w:r w:rsidR="00D01935">
        <w:rPr>
          <w:lang w:val="en-GB"/>
        </w:rPr>
        <w:t>in case</w:t>
      </w:r>
      <w:r w:rsidR="000821F4">
        <w:rPr>
          <w:lang w:val="en-GB"/>
        </w:rPr>
        <w:t xml:space="preserve"> the user </w:t>
      </w:r>
      <w:r w:rsidR="003B6D7D">
        <w:rPr>
          <w:lang w:val="en-GB"/>
        </w:rPr>
        <w:t>gives their own file to read from with broken/ incorrect URLs.</w:t>
      </w:r>
    </w:p>
    <w:p w14:paraId="3FF7C3CB" w14:textId="56699D77" w:rsidR="00A406AB" w:rsidRDefault="006645C4" w:rsidP="00FD59F4">
      <w:pPr>
        <w:spacing w:line="360" w:lineRule="auto"/>
        <w:ind w:firstLine="0"/>
        <w:jc w:val="both"/>
        <w:rPr>
          <w:lang w:val="en-GB"/>
        </w:rPr>
      </w:pPr>
      <w:r>
        <w:rPr>
          <w:noProof/>
          <w:lang w:val="en-GB"/>
        </w:rPr>
        <mc:AlternateContent>
          <mc:Choice Requires="wpg">
            <w:drawing>
              <wp:anchor distT="0" distB="0" distL="114300" distR="114300" simplePos="0" relativeHeight="251696128" behindDoc="0" locked="0" layoutInCell="1" allowOverlap="1" wp14:anchorId="2CCAB3A6" wp14:editId="49E31B56">
                <wp:simplePos x="0" y="0"/>
                <wp:positionH relativeFrom="column">
                  <wp:posOffset>907474</wp:posOffset>
                </wp:positionH>
                <wp:positionV relativeFrom="paragraph">
                  <wp:posOffset>136467</wp:posOffset>
                </wp:positionV>
                <wp:extent cx="3884872" cy="1371600"/>
                <wp:effectExtent l="152400" t="152400" r="363855" b="133350"/>
                <wp:wrapNone/>
                <wp:docPr id="47" name="Group 47"/>
                <wp:cNvGraphicFramePr/>
                <a:graphic xmlns:a="http://schemas.openxmlformats.org/drawingml/2006/main">
                  <a:graphicData uri="http://schemas.microsoft.com/office/word/2010/wordprocessingGroup">
                    <wpg:wgp>
                      <wpg:cNvGrpSpPr/>
                      <wpg:grpSpPr>
                        <a:xfrm>
                          <a:off x="0" y="0"/>
                          <a:ext cx="3884872" cy="1371600"/>
                          <a:chOff x="0" y="0"/>
                          <a:chExt cx="4200525" cy="1524407"/>
                        </a:xfrm>
                      </wpg:grpSpPr>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200525" cy="1259840"/>
                          </a:xfrm>
                          <a:prstGeom prst="rect">
                            <a:avLst/>
                          </a:prstGeom>
                          <a:ln>
                            <a:noFill/>
                          </a:ln>
                          <a:effectLst>
                            <a:outerShdw blurRad="292100" dist="139700" dir="2700000" algn="tl" rotWithShape="0">
                              <a:srgbClr val="333333">
                                <a:alpha val="65000"/>
                              </a:srgbClr>
                            </a:outerShdw>
                          </a:effectLst>
                        </pic:spPr>
                      </pic:pic>
                      <wps:wsp>
                        <wps:cNvPr id="15" name="Text Box 15"/>
                        <wps:cNvSpPr txBox="1"/>
                        <wps:spPr>
                          <a:xfrm>
                            <a:off x="0" y="1309254"/>
                            <a:ext cx="4200525" cy="215153"/>
                          </a:xfrm>
                          <a:prstGeom prst="rect">
                            <a:avLst/>
                          </a:prstGeom>
                          <a:solidFill>
                            <a:prstClr val="white"/>
                          </a:solidFill>
                          <a:ln>
                            <a:noFill/>
                          </a:ln>
                        </wps:spPr>
                        <wps:txbx>
                          <w:txbxContent>
                            <w:p w14:paraId="0702CEE9" w14:textId="04B70D72" w:rsidR="00554061" w:rsidRPr="000C202B" w:rsidRDefault="00554061" w:rsidP="00532A37">
                              <w:pPr>
                                <w:pStyle w:val="Caption"/>
                                <w:jc w:val="center"/>
                                <w:rPr>
                                  <w:sz w:val="24"/>
                                  <w:szCs w:val="24"/>
                                </w:rPr>
                              </w:pPr>
                              <w:r>
                                <w:t xml:space="preserve">Figure </w:t>
                              </w:r>
                              <w:r w:rsidR="00532A37">
                                <w:t>2.4</w:t>
                              </w:r>
                              <w:r w:rsidR="00D56101">
                                <w:t xml:space="preserve"> Writes the URLs to the respective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CAB3A6" id="Group 47" o:spid="_x0000_s1059" style="position:absolute;left:0;text-align:left;margin-left:71.45pt;margin-top:10.75pt;width:305.9pt;height:108pt;z-index:251696128;mso-width-relative:margin;mso-height-relative:margin" coordsize="42005,15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">
                <v:shape id="Picture 13" o:spid="_x0000_s1060" type="#_x0000_t75" style="position:absolute;width:42005;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">
                  <v:imagedata r:id="rId45" o:title=""/>
                  <v:shadow on="t" color="#333" opacity="42598f" origin="-.5,-.5" offset="2.74397mm,2.74397mm"/>
                </v:shape>
                <v:shape id="Text Box 15" o:spid="_x0000_s1061" type="#_x0000_t202" style="position:absolute;top:13092;width:42005;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702CEE9" w14:textId="04B70D72" w:rsidR="00554061" w:rsidRPr="000C202B" w:rsidRDefault="00554061" w:rsidP="00532A37">
                        <w:pPr>
                          <w:pStyle w:val="Caption"/>
                          <w:jc w:val="center"/>
                          <w:rPr>
                            <w:sz w:val="24"/>
                            <w:szCs w:val="24"/>
                          </w:rPr>
                        </w:pPr>
                        <w:r>
                          <w:t xml:space="preserve">Figure </w:t>
                        </w:r>
                        <w:r w:rsidR="00532A37">
                          <w:t>2.4</w:t>
                        </w:r>
                        <w:r w:rsidR="00D56101">
                          <w:t xml:space="preserve"> Writes the URLs to the respective file</w:t>
                        </w:r>
                      </w:p>
                    </w:txbxContent>
                  </v:textbox>
                </v:shape>
              </v:group>
            </w:pict>
          </mc:Fallback>
        </mc:AlternateContent>
      </w:r>
    </w:p>
    <w:p w14:paraId="0525D45C" w14:textId="53D2A4F6" w:rsidR="00A406AB" w:rsidRDefault="00A406AB" w:rsidP="00FD59F4">
      <w:pPr>
        <w:spacing w:line="360" w:lineRule="auto"/>
        <w:ind w:firstLine="0"/>
        <w:jc w:val="both"/>
        <w:rPr>
          <w:lang w:val="en-GB"/>
        </w:rPr>
      </w:pPr>
    </w:p>
    <w:p w14:paraId="08C3AE55" w14:textId="4C975933" w:rsidR="00A406AB" w:rsidRDefault="00A406AB" w:rsidP="00FD59F4">
      <w:pPr>
        <w:spacing w:line="360" w:lineRule="auto"/>
        <w:ind w:firstLine="0"/>
        <w:jc w:val="both"/>
        <w:rPr>
          <w:lang w:val="en-GB"/>
        </w:rPr>
      </w:pPr>
    </w:p>
    <w:p w14:paraId="63069A44" w14:textId="3DBE0582" w:rsidR="00A406AB" w:rsidRDefault="00A406AB" w:rsidP="00FD59F4">
      <w:pPr>
        <w:spacing w:line="360" w:lineRule="auto"/>
        <w:ind w:firstLine="0"/>
        <w:jc w:val="both"/>
        <w:rPr>
          <w:lang w:val="en-GB"/>
        </w:rPr>
      </w:pPr>
    </w:p>
    <w:p w14:paraId="66F68E79" w14:textId="06F46204" w:rsidR="00A406AB" w:rsidRDefault="00A406AB" w:rsidP="00FD59F4">
      <w:pPr>
        <w:spacing w:line="360" w:lineRule="auto"/>
        <w:ind w:firstLine="0"/>
        <w:jc w:val="both"/>
        <w:rPr>
          <w:lang w:val="en-GB"/>
        </w:rPr>
      </w:pPr>
    </w:p>
    <w:p w14:paraId="610E3A47" w14:textId="71AAF051" w:rsidR="00A406AB" w:rsidRDefault="00A406AB" w:rsidP="00FD59F4">
      <w:pPr>
        <w:spacing w:line="360" w:lineRule="auto"/>
        <w:ind w:firstLine="0"/>
        <w:jc w:val="both"/>
        <w:rPr>
          <w:lang w:val="en-GB"/>
        </w:rPr>
      </w:pPr>
    </w:p>
    <w:p w14:paraId="6BEDF7DD" w14:textId="63B2C105" w:rsidR="00A406AB" w:rsidRDefault="00E56025" w:rsidP="00FD59F4">
      <w:pPr>
        <w:spacing w:line="360" w:lineRule="auto"/>
        <w:ind w:firstLine="0"/>
        <w:jc w:val="both"/>
        <w:rPr>
          <w:lang w:val="en-GB"/>
        </w:rPr>
      </w:pPr>
      <w:r>
        <w:rPr>
          <w:noProof/>
          <w:lang w:val="en-GB"/>
        </w:rPr>
        <mc:AlternateContent>
          <mc:Choice Requires="wpg">
            <w:drawing>
              <wp:anchor distT="0" distB="0" distL="114300" distR="114300" simplePos="0" relativeHeight="251699200" behindDoc="0" locked="0" layoutInCell="1" allowOverlap="1" wp14:anchorId="617F77F1" wp14:editId="289C8291">
                <wp:simplePos x="0" y="0"/>
                <wp:positionH relativeFrom="column">
                  <wp:posOffset>915093</wp:posOffset>
                </wp:positionH>
                <wp:positionV relativeFrom="paragraph">
                  <wp:posOffset>153035</wp:posOffset>
                </wp:positionV>
                <wp:extent cx="3878291" cy="1717213"/>
                <wp:effectExtent l="152400" t="152400" r="370205" b="111760"/>
                <wp:wrapNone/>
                <wp:docPr id="48" name="Group 48"/>
                <wp:cNvGraphicFramePr/>
                <a:graphic xmlns:a="http://schemas.openxmlformats.org/drawingml/2006/main">
                  <a:graphicData uri="http://schemas.microsoft.com/office/word/2010/wordprocessingGroup">
                    <wpg:wgp>
                      <wpg:cNvGrpSpPr/>
                      <wpg:grpSpPr>
                        <a:xfrm>
                          <a:off x="0" y="0"/>
                          <a:ext cx="3878291" cy="1717213"/>
                          <a:chOff x="0" y="0"/>
                          <a:chExt cx="4204335" cy="2182091"/>
                        </a:xfrm>
                      </wpg:grpSpPr>
                      <pic:pic xmlns:pic="http://schemas.openxmlformats.org/drawingml/2006/picture">
                        <pic:nvPicPr>
                          <pic:cNvPr id="14" name="Picture 14" descr="A screenshot of a computer&#10;&#10;Description automatically generated with medium confidence"/>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204335" cy="1875155"/>
                          </a:xfrm>
                          <a:prstGeom prst="rect">
                            <a:avLst/>
                          </a:prstGeom>
                          <a:ln>
                            <a:noFill/>
                          </a:ln>
                          <a:effectLst>
                            <a:outerShdw blurRad="292100" dist="139700" dir="2700000" algn="tl" rotWithShape="0">
                              <a:srgbClr val="333333">
                                <a:alpha val="65000"/>
                              </a:srgbClr>
                            </a:outerShdw>
                          </a:effectLst>
                        </pic:spPr>
                      </pic:pic>
                      <wps:wsp>
                        <wps:cNvPr id="16" name="Text Box 16"/>
                        <wps:cNvSpPr txBox="1"/>
                        <wps:spPr>
                          <a:xfrm>
                            <a:off x="0" y="1946563"/>
                            <a:ext cx="4204335" cy="235528"/>
                          </a:xfrm>
                          <a:prstGeom prst="rect">
                            <a:avLst/>
                          </a:prstGeom>
                          <a:solidFill>
                            <a:prstClr val="white"/>
                          </a:solidFill>
                          <a:ln>
                            <a:noFill/>
                          </a:ln>
                        </wps:spPr>
                        <wps:txbx>
                          <w:txbxContent>
                            <w:p w14:paraId="288740EE" w14:textId="08D61EB5" w:rsidR="00D56101" w:rsidRPr="000C202B" w:rsidRDefault="00554061" w:rsidP="00D56101">
                              <w:pPr>
                                <w:pStyle w:val="Caption"/>
                                <w:jc w:val="center"/>
                                <w:rPr>
                                  <w:sz w:val="24"/>
                                  <w:szCs w:val="24"/>
                                </w:rPr>
                              </w:pPr>
                              <w:r>
                                <w:t xml:space="preserve">Figure </w:t>
                              </w:r>
                              <w:r w:rsidR="00532A37">
                                <w:t>2.5</w:t>
                              </w:r>
                              <w:r w:rsidR="00D56101" w:rsidRPr="00D56101">
                                <w:t xml:space="preserve"> </w:t>
                              </w:r>
                              <w:r w:rsidR="00D56101">
                                <w:t>Writes the URLs to the respective file</w:t>
                              </w:r>
                            </w:p>
                            <w:p w14:paraId="663F0A2D" w14:textId="67D2A2BB" w:rsidR="00554061" w:rsidRPr="000C68F5" w:rsidRDefault="00554061" w:rsidP="00532A37">
                              <w:pPr>
                                <w:pStyle w:val="Caption"/>
                                <w:jc w:val="center"/>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7F77F1" id="Group 48" o:spid="_x0000_s1062" style="position:absolute;left:0;text-align:left;margin-left:72.05pt;margin-top:12.05pt;width:305.4pt;height:135.2pt;z-index:251699200;mso-width-relative:margin;mso-height-relative:margin" coordsize="42043,21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">
                <v:shape id="Picture 14" o:spid="_x0000_s1063" type="#_x0000_t75" alt="A screenshot of a computer&#10;&#10;Description automatically generated with medium confidence" style="position:absolute;width:42043;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">
                  <v:imagedata r:id="rId47" o:title="A screenshot of a computer&#10;&#10;Description automatically generated with medium confidence"/>
                  <v:shadow on="t" color="#333" opacity="42598f" origin="-.5,-.5" offset="2.74397mm,2.74397mm"/>
                </v:shape>
                <v:shape id="Text Box 16" o:spid="_x0000_s1064" type="#_x0000_t202" style="position:absolute;top:19465;width:42043;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288740EE" w14:textId="08D61EB5" w:rsidR="00D56101" w:rsidRPr="000C202B" w:rsidRDefault="00554061" w:rsidP="00D56101">
                        <w:pPr>
                          <w:pStyle w:val="Caption"/>
                          <w:jc w:val="center"/>
                          <w:rPr>
                            <w:sz w:val="24"/>
                            <w:szCs w:val="24"/>
                          </w:rPr>
                        </w:pPr>
                        <w:r>
                          <w:t xml:space="preserve">Figure </w:t>
                        </w:r>
                        <w:r w:rsidR="00532A37">
                          <w:t>2.5</w:t>
                        </w:r>
                        <w:r w:rsidR="00D56101" w:rsidRPr="00D56101">
                          <w:t xml:space="preserve"> </w:t>
                        </w:r>
                        <w:r w:rsidR="00D56101">
                          <w:t>Writes the URLs to the respective file</w:t>
                        </w:r>
                      </w:p>
                      <w:p w14:paraId="663F0A2D" w14:textId="67D2A2BB" w:rsidR="00554061" w:rsidRPr="000C68F5" w:rsidRDefault="00554061" w:rsidP="00532A37">
                        <w:pPr>
                          <w:pStyle w:val="Caption"/>
                          <w:jc w:val="center"/>
                          <w:rPr>
                            <w:sz w:val="24"/>
                            <w:szCs w:val="24"/>
                          </w:rPr>
                        </w:pPr>
                      </w:p>
                    </w:txbxContent>
                  </v:textbox>
                </v:shape>
              </v:group>
            </w:pict>
          </mc:Fallback>
        </mc:AlternateContent>
      </w:r>
    </w:p>
    <w:p w14:paraId="0797F868" w14:textId="534BCB87" w:rsidR="00A406AB" w:rsidRDefault="00A406AB" w:rsidP="00FD59F4">
      <w:pPr>
        <w:spacing w:line="360" w:lineRule="auto"/>
        <w:ind w:firstLine="0"/>
        <w:jc w:val="both"/>
        <w:rPr>
          <w:lang w:val="en-GB"/>
        </w:rPr>
      </w:pPr>
    </w:p>
    <w:p w14:paraId="5594AA0E" w14:textId="7FA47894" w:rsidR="00A406AB" w:rsidRDefault="00A406AB" w:rsidP="00FD59F4">
      <w:pPr>
        <w:spacing w:line="360" w:lineRule="auto"/>
        <w:ind w:firstLine="0"/>
        <w:jc w:val="both"/>
        <w:rPr>
          <w:lang w:val="en-GB"/>
        </w:rPr>
      </w:pPr>
    </w:p>
    <w:p w14:paraId="63899029" w14:textId="65848B8A" w:rsidR="00130C6C" w:rsidRDefault="00130C6C" w:rsidP="00FD59F4">
      <w:pPr>
        <w:spacing w:line="360" w:lineRule="auto"/>
        <w:ind w:firstLine="0"/>
        <w:jc w:val="both"/>
        <w:rPr>
          <w:lang w:val="en-GB"/>
        </w:rPr>
      </w:pPr>
    </w:p>
    <w:p w14:paraId="7A5ACC41" w14:textId="1C1885CF" w:rsidR="00A406AB" w:rsidRDefault="00A406AB" w:rsidP="00FD59F4">
      <w:pPr>
        <w:spacing w:line="360" w:lineRule="auto"/>
        <w:ind w:firstLine="0"/>
        <w:jc w:val="both"/>
        <w:rPr>
          <w:lang w:val="en-GB"/>
        </w:rPr>
      </w:pPr>
    </w:p>
    <w:p w14:paraId="6EF63C80" w14:textId="777BF48E" w:rsidR="00A406AB" w:rsidRDefault="00A406AB" w:rsidP="00FD59F4">
      <w:pPr>
        <w:spacing w:line="360" w:lineRule="auto"/>
        <w:ind w:firstLine="0"/>
        <w:jc w:val="both"/>
        <w:rPr>
          <w:lang w:val="en-GB"/>
        </w:rPr>
      </w:pPr>
    </w:p>
    <w:p w14:paraId="6961E7BD" w14:textId="00C88962" w:rsidR="00A406AB" w:rsidRDefault="00A406AB" w:rsidP="00FD59F4">
      <w:pPr>
        <w:spacing w:line="360" w:lineRule="auto"/>
        <w:ind w:firstLine="0"/>
        <w:jc w:val="both"/>
        <w:rPr>
          <w:lang w:val="en-GB"/>
        </w:rPr>
      </w:pPr>
    </w:p>
    <w:p w14:paraId="23E11F7B" w14:textId="6D93FE6E" w:rsidR="00554061" w:rsidRDefault="00554061" w:rsidP="00FD59F4">
      <w:pPr>
        <w:spacing w:line="360" w:lineRule="auto"/>
        <w:ind w:firstLine="0"/>
        <w:jc w:val="both"/>
        <w:rPr>
          <w:lang w:val="en-GB"/>
        </w:rPr>
      </w:pPr>
    </w:p>
    <w:p w14:paraId="6194C310" w14:textId="469093A3" w:rsidR="003B6D7D" w:rsidRDefault="009259F4" w:rsidP="00FD59F4">
      <w:pPr>
        <w:spacing w:line="360" w:lineRule="auto"/>
        <w:ind w:firstLine="0"/>
        <w:jc w:val="both"/>
        <w:rPr>
          <w:lang w:val="en-GB"/>
        </w:rPr>
      </w:pPr>
      <w:r>
        <w:rPr>
          <w:lang w:val="en-GB"/>
        </w:rPr>
        <w:t>Simple</w:t>
      </w:r>
      <w:r w:rsidR="00DC5C22">
        <w:rPr>
          <w:lang w:val="en-GB"/>
        </w:rPr>
        <w:t xml:space="preserve"> usage of the Discard is </w:t>
      </w:r>
      <w:r w:rsidR="005B372B">
        <w:rPr>
          <w:lang w:val="en-GB"/>
        </w:rPr>
        <w:t>utilized</w:t>
      </w:r>
      <w:r w:rsidR="00DC5C22">
        <w:rPr>
          <w:lang w:val="en-GB"/>
        </w:rPr>
        <w:t xml:space="preserve"> </w:t>
      </w:r>
      <w:r w:rsidR="00C234C8">
        <w:rPr>
          <w:lang w:val="en-GB"/>
        </w:rPr>
        <w:t>wherever</w:t>
      </w:r>
      <w:r w:rsidR="00DC5C22">
        <w:rPr>
          <w:lang w:val="en-GB"/>
        </w:rPr>
        <w:t xml:space="preserve"> a variable is being deleted. </w:t>
      </w:r>
      <w:r w:rsidR="00C234C8" w:rsidRPr="00C234C8">
        <w:t>The discards are a way to intentionally ignore local variables which are irrelevant for the purposes of the code being produced.</w:t>
      </w:r>
      <w:r>
        <w:rPr>
          <w:lang w:val="en-GB"/>
        </w:rPr>
        <w:t xml:space="preserve"> </w:t>
      </w:r>
      <w:r w:rsidR="00C234C8">
        <w:rPr>
          <w:lang w:val="en-GB"/>
        </w:rPr>
        <w:t xml:space="preserve"> Multiple methods contain </w:t>
      </w:r>
      <w:r w:rsidR="00702CD9">
        <w:rPr>
          <w:lang w:val="en-GB"/>
        </w:rPr>
        <w:t>discard in attempt to improve runtime speed and computation</w:t>
      </w:r>
      <w:r w:rsidR="005B372B">
        <w:rPr>
          <w:lang w:val="en-GB"/>
        </w:rPr>
        <w:t xml:space="preserve"> [Figure 2.6].</w:t>
      </w:r>
    </w:p>
    <w:p w14:paraId="4683DCFA" w14:textId="4BC149D9" w:rsidR="00915012" w:rsidRDefault="00915012" w:rsidP="00FD59F4">
      <w:pPr>
        <w:spacing w:line="360" w:lineRule="auto"/>
        <w:ind w:firstLine="0"/>
        <w:jc w:val="both"/>
        <w:rPr>
          <w:lang w:val="en-GB"/>
        </w:rPr>
      </w:pPr>
    </w:p>
    <w:p w14:paraId="513ADA4E" w14:textId="68116121" w:rsidR="00915012" w:rsidRDefault="00915012" w:rsidP="00FD59F4">
      <w:pPr>
        <w:spacing w:line="360" w:lineRule="auto"/>
        <w:ind w:firstLine="0"/>
        <w:jc w:val="both"/>
        <w:rPr>
          <w:lang w:val="en-GB"/>
        </w:rPr>
      </w:pPr>
    </w:p>
    <w:p w14:paraId="6C96DCFD" w14:textId="5181F674" w:rsidR="009259F4" w:rsidRDefault="003276E9" w:rsidP="00FD59F4">
      <w:pPr>
        <w:spacing w:line="360" w:lineRule="auto"/>
        <w:ind w:firstLine="0"/>
        <w:jc w:val="both"/>
        <w:rPr>
          <w:lang w:val="en-GB"/>
        </w:rPr>
      </w:pPr>
      <w:r>
        <w:rPr>
          <w:noProof/>
          <w:lang w:val="en-GB"/>
        </w:rPr>
        <w:lastRenderedPageBreak/>
        <mc:AlternateContent>
          <mc:Choice Requires="wpg">
            <w:drawing>
              <wp:anchor distT="0" distB="0" distL="114300" distR="114300" simplePos="0" relativeHeight="251703296" behindDoc="0" locked="0" layoutInCell="1" allowOverlap="1" wp14:anchorId="01D899E9" wp14:editId="46D72264">
                <wp:simplePos x="0" y="0"/>
                <wp:positionH relativeFrom="column">
                  <wp:posOffset>1128741</wp:posOffset>
                </wp:positionH>
                <wp:positionV relativeFrom="paragraph">
                  <wp:posOffset>-390813</wp:posOffset>
                </wp:positionV>
                <wp:extent cx="3643746" cy="1391561"/>
                <wp:effectExtent l="0" t="0" r="0" b="0"/>
                <wp:wrapNone/>
                <wp:docPr id="49" name="Group 49"/>
                <wp:cNvGraphicFramePr/>
                <a:graphic xmlns:a="http://schemas.openxmlformats.org/drawingml/2006/main">
                  <a:graphicData uri="http://schemas.microsoft.com/office/word/2010/wordprocessingGroup">
                    <wpg:wgp>
                      <wpg:cNvGrpSpPr/>
                      <wpg:grpSpPr>
                        <a:xfrm>
                          <a:off x="0" y="0"/>
                          <a:ext cx="3643746" cy="1391561"/>
                          <a:chOff x="0" y="0"/>
                          <a:chExt cx="4434840" cy="1693545"/>
                        </a:xfrm>
                      </wpg:grpSpPr>
                      <pic:pic xmlns:pic="http://schemas.openxmlformats.org/drawingml/2006/picture">
                        <pic:nvPicPr>
                          <pic:cNvPr id="17" name="Picture 1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434840" cy="1348740"/>
                          </a:xfrm>
                          <a:prstGeom prst="rect">
                            <a:avLst/>
                          </a:prstGeom>
                        </pic:spPr>
                      </pic:pic>
                      <wps:wsp>
                        <wps:cNvPr id="25" name="Text Box 25"/>
                        <wps:cNvSpPr txBox="1"/>
                        <wps:spPr>
                          <a:xfrm>
                            <a:off x="0" y="1405890"/>
                            <a:ext cx="4434840" cy="287655"/>
                          </a:xfrm>
                          <a:prstGeom prst="rect">
                            <a:avLst/>
                          </a:prstGeom>
                          <a:solidFill>
                            <a:prstClr val="white"/>
                          </a:solidFill>
                          <a:ln>
                            <a:noFill/>
                          </a:ln>
                        </wps:spPr>
                        <wps:txbx>
                          <w:txbxContent>
                            <w:p w14:paraId="53B92412" w14:textId="7E7FB6BE" w:rsidR="00EC4D44" w:rsidRPr="0005323F" w:rsidRDefault="00EC4D44" w:rsidP="00986F4C">
                              <w:pPr>
                                <w:pStyle w:val="Caption"/>
                                <w:jc w:val="center"/>
                                <w:rPr>
                                  <w:sz w:val="24"/>
                                  <w:szCs w:val="24"/>
                                </w:rPr>
                              </w:pPr>
                              <w:r>
                                <w:t xml:space="preserve">Figure 2.6 Usage </w:t>
                              </w:r>
                              <w:r w:rsidR="00DC5C22">
                                <w:t>of discard “ _”</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D899E9" id="Group 49" o:spid="_x0000_s1065" style="position:absolute;left:0;text-align:left;margin-left:88.9pt;margin-top:-30.75pt;width:286.9pt;height:109.55pt;z-index:251703296;mso-width-relative:margin;mso-height-relative:margin" coordsize="44348,16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">
                <v:shape id="Picture 17" o:spid="_x0000_s1066" type="#_x0000_t75" style="position:absolute;width:44348;height:13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">
                  <v:imagedata r:id="rId49" o:title=""/>
                </v:shape>
                <v:shape id="Text Box 25" o:spid="_x0000_s1067" type="#_x0000_t202" style="position:absolute;top:14058;width:4434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53B92412" w14:textId="7E7FB6BE" w:rsidR="00EC4D44" w:rsidRPr="0005323F" w:rsidRDefault="00EC4D44" w:rsidP="00986F4C">
                        <w:pPr>
                          <w:pStyle w:val="Caption"/>
                          <w:jc w:val="center"/>
                          <w:rPr>
                            <w:sz w:val="24"/>
                            <w:szCs w:val="24"/>
                          </w:rPr>
                        </w:pPr>
                        <w:r>
                          <w:t xml:space="preserve">Figure 2.6 Usage </w:t>
                        </w:r>
                        <w:r w:rsidR="00DC5C22">
                          <w:t>of discard “ _”</w:t>
                        </w:r>
                      </w:p>
                    </w:txbxContent>
                  </v:textbox>
                </v:shape>
              </v:group>
            </w:pict>
          </mc:Fallback>
        </mc:AlternateContent>
      </w:r>
    </w:p>
    <w:p w14:paraId="4C9DEE9B" w14:textId="6C1EA000" w:rsidR="00E90EE7" w:rsidRDefault="00E90EE7" w:rsidP="00FD59F4">
      <w:pPr>
        <w:spacing w:line="360" w:lineRule="auto"/>
        <w:ind w:firstLine="0"/>
        <w:jc w:val="both"/>
        <w:rPr>
          <w:lang w:val="en-GB"/>
        </w:rPr>
      </w:pPr>
    </w:p>
    <w:p w14:paraId="6DED08F9" w14:textId="77777777" w:rsidR="00E90EE7" w:rsidRDefault="00E90EE7" w:rsidP="00FD59F4">
      <w:pPr>
        <w:spacing w:line="360" w:lineRule="auto"/>
        <w:ind w:firstLine="0"/>
        <w:jc w:val="both"/>
        <w:rPr>
          <w:lang w:val="en-GB"/>
        </w:rPr>
      </w:pPr>
    </w:p>
    <w:p w14:paraId="775111BF" w14:textId="77777777" w:rsidR="00483500" w:rsidRDefault="00483500" w:rsidP="003276E9">
      <w:pPr>
        <w:ind w:firstLine="0"/>
        <w:jc w:val="both"/>
      </w:pPr>
    </w:p>
    <w:p w14:paraId="4C2173C3" w14:textId="5AB23931" w:rsidR="00483500" w:rsidRDefault="00FD59F4" w:rsidP="003276E9">
      <w:pPr>
        <w:spacing w:line="360" w:lineRule="auto"/>
        <w:jc w:val="both"/>
      </w:pPr>
      <w:r>
        <w:t>S</w:t>
      </w:r>
      <w:r w:rsidR="00B1055B" w:rsidRPr="00B1055B">
        <w:t>witch statement</w:t>
      </w:r>
      <w:r>
        <w:t>s</w:t>
      </w:r>
      <w:r w:rsidR="00B1055B" w:rsidRPr="00B1055B">
        <w:t xml:space="preserve"> </w:t>
      </w:r>
      <w:r>
        <w:t>are</w:t>
      </w:r>
      <w:r w:rsidR="00B1055B" w:rsidRPr="00B1055B">
        <w:t xml:space="preserve"> significantly faster than an if-else ladder if there are many nested if-</w:t>
      </w:r>
      <w:proofErr w:type="gramStart"/>
      <w:r w:rsidR="00FB76C2" w:rsidRPr="00B1055B">
        <w:t>else</w:t>
      </w:r>
      <w:r w:rsidR="00FB76C2">
        <w:t>’s</w:t>
      </w:r>
      <w:proofErr w:type="gramEnd"/>
      <w:r w:rsidR="00FB76C2">
        <w:t xml:space="preserve"> </w:t>
      </w:r>
      <w:r w:rsidR="00B1055B" w:rsidRPr="00B1055B">
        <w:t>involved. This is due to the creation of a jump table for switch during compilation</w:t>
      </w:r>
      <w:r>
        <w:t>.</w:t>
      </w:r>
      <w:r w:rsidR="00F3575A">
        <w:t xml:space="preserve"> </w:t>
      </w:r>
    </w:p>
    <w:p w14:paraId="62C0FB4A" w14:textId="77777777" w:rsidR="003276E9" w:rsidRDefault="003276E9" w:rsidP="003276E9">
      <w:pPr>
        <w:spacing w:line="360" w:lineRule="auto"/>
        <w:jc w:val="both"/>
      </w:pPr>
    </w:p>
    <w:p w14:paraId="641E5A02" w14:textId="70A12F00" w:rsidR="00B73517" w:rsidRPr="00E00F33" w:rsidRDefault="00B73517" w:rsidP="00807DAA">
      <w:pPr>
        <w:pStyle w:val="Heading1"/>
      </w:pPr>
      <w:bookmarkStart w:id="9" w:name="_Toc117591462"/>
      <w:r w:rsidRPr="00E00F33">
        <w:t>Testing</w:t>
      </w:r>
      <w:bookmarkEnd w:id="9"/>
      <w:r w:rsidRPr="00E00F33">
        <w:t xml:space="preserve"> </w:t>
      </w:r>
    </w:p>
    <w:p w14:paraId="65C083DE" w14:textId="77777777" w:rsidR="00B73517" w:rsidRPr="00B73517" w:rsidRDefault="00B73517" w:rsidP="00467BD5">
      <w:pPr>
        <w:spacing w:line="360" w:lineRule="auto"/>
        <w:rPr>
          <w:lang w:val="en-GB"/>
        </w:rPr>
      </w:pPr>
      <w:r w:rsidRPr="00B73517">
        <w:rPr>
          <w:lang w:val="en-GB"/>
        </w:rPr>
        <w:t>Bugs:</w:t>
      </w:r>
    </w:p>
    <w:p w14:paraId="258FD0FD" w14:textId="76453B0B" w:rsidR="00B73517" w:rsidRPr="003A671D" w:rsidRDefault="00B73517" w:rsidP="003A671D">
      <w:pPr>
        <w:pStyle w:val="ListParagraph"/>
        <w:numPr>
          <w:ilvl w:val="0"/>
          <w:numId w:val="28"/>
        </w:numPr>
        <w:spacing w:line="360" w:lineRule="auto"/>
        <w:jc w:val="both"/>
        <w:rPr>
          <w:lang w:val="en-GB"/>
        </w:rPr>
      </w:pPr>
      <w:r w:rsidRPr="003A671D">
        <w:rPr>
          <w:lang w:val="en-GB"/>
        </w:rPr>
        <w:t xml:space="preserve">The History List </w:t>
      </w:r>
      <w:r w:rsidR="009D0782" w:rsidRPr="003A671D">
        <w:rPr>
          <w:lang w:val="en-GB"/>
        </w:rPr>
        <w:t>had glitched</w:t>
      </w:r>
      <w:r w:rsidRPr="003A671D">
        <w:rPr>
          <w:lang w:val="en-GB"/>
        </w:rPr>
        <w:t xml:space="preserve"> when I tried to open a link from the list because</w:t>
      </w:r>
      <w:r w:rsidR="009D0782" w:rsidRPr="003A671D">
        <w:rPr>
          <w:lang w:val="en-GB"/>
        </w:rPr>
        <w:t xml:space="preserve"> it accessed </w:t>
      </w:r>
      <w:r w:rsidRPr="003A671D">
        <w:rPr>
          <w:lang w:val="en-GB"/>
        </w:rPr>
        <w:t>multiple methods at the same time. I have used a Message</w:t>
      </w:r>
      <w:r w:rsidR="00467BD5" w:rsidRPr="003A671D">
        <w:rPr>
          <w:lang w:val="en-GB"/>
        </w:rPr>
        <w:t xml:space="preserve"> </w:t>
      </w:r>
      <w:r w:rsidRPr="003A671D">
        <w:rPr>
          <w:lang w:val="en-GB"/>
        </w:rPr>
        <w:t>box to help overcome this issue.</w:t>
      </w:r>
    </w:p>
    <w:p w14:paraId="19513E9F" w14:textId="4EEA4CE5" w:rsidR="00B73517" w:rsidRPr="003A671D" w:rsidRDefault="00B73517" w:rsidP="003A671D">
      <w:pPr>
        <w:pStyle w:val="ListParagraph"/>
        <w:numPr>
          <w:ilvl w:val="0"/>
          <w:numId w:val="28"/>
        </w:numPr>
        <w:spacing w:line="360" w:lineRule="auto"/>
        <w:jc w:val="both"/>
        <w:rPr>
          <w:lang w:val="en-GB"/>
        </w:rPr>
      </w:pPr>
      <w:r w:rsidRPr="003A671D">
        <w:rPr>
          <w:lang w:val="en-GB"/>
        </w:rPr>
        <w:t xml:space="preserve">The list for Favourite, History and Settings button kept overlapping each other when opened. </w:t>
      </w:r>
      <w:r w:rsidR="0037749A" w:rsidRPr="003A671D">
        <w:rPr>
          <w:lang w:val="en-GB"/>
        </w:rPr>
        <w:t xml:space="preserve">The issue got fixed by </w:t>
      </w:r>
      <w:r w:rsidRPr="003A671D">
        <w:rPr>
          <w:lang w:val="en-GB"/>
        </w:rPr>
        <w:t xml:space="preserve">toggling the visibility of </w:t>
      </w:r>
      <w:r w:rsidR="00467BD5" w:rsidRPr="003A671D">
        <w:rPr>
          <w:lang w:val="en-GB"/>
        </w:rPr>
        <w:t xml:space="preserve">each </w:t>
      </w:r>
      <w:r w:rsidR="0037749A" w:rsidRPr="003A671D">
        <w:rPr>
          <w:lang w:val="en-GB"/>
        </w:rPr>
        <w:t>of the buttons</w:t>
      </w:r>
      <w:r w:rsidRPr="003A671D">
        <w:rPr>
          <w:lang w:val="en-GB"/>
        </w:rPr>
        <w:t xml:space="preserve"> when one is visible.</w:t>
      </w:r>
    </w:p>
    <w:p w14:paraId="5CDC22E4" w14:textId="0386462A" w:rsidR="00B73517" w:rsidRPr="003A671D" w:rsidRDefault="00B73517" w:rsidP="003A671D">
      <w:pPr>
        <w:pStyle w:val="ListParagraph"/>
        <w:numPr>
          <w:ilvl w:val="0"/>
          <w:numId w:val="28"/>
        </w:numPr>
        <w:spacing w:line="360" w:lineRule="auto"/>
        <w:jc w:val="both"/>
        <w:rPr>
          <w:lang w:val="en-GB"/>
        </w:rPr>
      </w:pPr>
      <w:r w:rsidRPr="003A671D">
        <w:rPr>
          <w:lang w:val="en-GB"/>
        </w:rPr>
        <w:t xml:space="preserve">Whenever </w:t>
      </w:r>
      <w:r w:rsidR="00F424F0" w:rsidRPr="003A671D">
        <w:rPr>
          <w:lang w:val="en-GB"/>
        </w:rPr>
        <w:t>a new tab was opened</w:t>
      </w:r>
      <w:r w:rsidRPr="003A671D">
        <w:rPr>
          <w:lang w:val="en-GB"/>
        </w:rPr>
        <w:t>, the title of the application should display “Blank page</w:t>
      </w:r>
      <w:r w:rsidR="00E8462A" w:rsidRPr="003A671D">
        <w:rPr>
          <w:lang w:val="en-GB"/>
        </w:rPr>
        <w:t>,”</w:t>
      </w:r>
      <w:r w:rsidRPr="003A671D">
        <w:rPr>
          <w:lang w:val="en-GB"/>
        </w:rPr>
        <w:t xml:space="preserve"> but it conflict</w:t>
      </w:r>
      <w:r w:rsidR="0037749A" w:rsidRPr="003A671D">
        <w:rPr>
          <w:lang w:val="en-GB"/>
        </w:rPr>
        <w:t>ed</w:t>
      </w:r>
      <w:r w:rsidRPr="003A671D">
        <w:rPr>
          <w:lang w:val="en-GB"/>
        </w:rPr>
        <w:t xml:space="preserve"> with the previous tab’s title.</w:t>
      </w:r>
      <w:r w:rsidR="00271F41" w:rsidRPr="003A671D">
        <w:rPr>
          <w:lang w:val="en-GB"/>
        </w:rPr>
        <w:t xml:space="preserve"> For this I removed the Label function when a new Blank Tab is added.</w:t>
      </w:r>
    </w:p>
    <w:p w14:paraId="17AE48C3" w14:textId="0C10976A" w:rsidR="009D0782" w:rsidRPr="003A671D" w:rsidRDefault="00B73517" w:rsidP="003A671D">
      <w:pPr>
        <w:pStyle w:val="ListParagraph"/>
        <w:numPr>
          <w:ilvl w:val="0"/>
          <w:numId w:val="28"/>
        </w:numPr>
        <w:spacing w:line="360" w:lineRule="auto"/>
        <w:jc w:val="both"/>
        <w:rPr>
          <w:lang w:val="en-GB"/>
        </w:rPr>
      </w:pPr>
      <w:r w:rsidRPr="003A671D">
        <w:rPr>
          <w:lang w:val="en-GB"/>
        </w:rPr>
        <w:t>The speed at which the Bulk download fetches the URL from a text file is significantly slower because of the nested if else statements.</w:t>
      </w:r>
    </w:p>
    <w:p w14:paraId="738D7D6B" w14:textId="19D2E2A9" w:rsidR="00271F41" w:rsidRPr="003A671D" w:rsidRDefault="000E4392" w:rsidP="003A671D">
      <w:pPr>
        <w:pStyle w:val="ListParagraph"/>
        <w:numPr>
          <w:ilvl w:val="0"/>
          <w:numId w:val="28"/>
        </w:numPr>
        <w:spacing w:line="360" w:lineRule="auto"/>
        <w:jc w:val="both"/>
        <w:rPr>
          <w:lang w:val="en-GB"/>
        </w:rPr>
      </w:pPr>
      <w:r w:rsidRPr="003A671D">
        <w:rPr>
          <w:lang w:val="en-GB"/>
        </w:rPr>
        <w:t>Multiple try</w:t>
      </w:r>
      <w:r w:rsidR="003A671D" w:rsidRPr="003A671D">
        <w:rPr>
          <w:lang w:val="en-GB"/>
        </w:rPr>
        <w:t>-</w:t>
      </w:r>
      <w:r w:rsidRPr="003A671D">
        <w:rPr>
          <w:lang w:val="en-GB"/>
        </w:rPr>
        <w:t xml:space="preserve">catch constructs have been implemented as errors </w:t>
      </w:r>
      <w:r w:rsidR="00632CF7" w:rsidRPr="003A671D">
        <w:rPr>
          <w:lang w:val="en-GB"/>
        </w:rPr>
        <w:t>were caused at various scenarios.</w:t>
      </w:r>
    </w:p>
    <w:p w14:paraId="0F3EB065" w14:textId="56E622E6" w:rsidR="00B73517" w:rsidRDefault="00B73517" w:rsidP="00467BD5">
      <w:pPr>
        <w:spacing w:line="360" w:lineRule="auto"/>
        <w:rPr>
          <w:lang w:val="en-GB"/>
        </w:rPr>
      </w:pPr>
      <w:r w:rsidRPr="00B73517">
        <w:rPr>
          <w:lang w:val="en-GB"/>
        </w:rPr>
        <w:t>Apart from the above-mentioned bugs, everything works perfectly.</w:t>
      </w:r>
    </w:p>
    <w:p w14:paraId="55D5A3AD" w14:textId="77777777" w:rsidR="00632CF7" w:rsidRPr="00B73517" w:rsidRDefault="00632CF7" w:rsidP="00467BD5">
      <w:pPr>
        <w:spacing w:line="360" w:lineRule="auto"/>
        <w:rPr>
          <w:lang w:val="en-GB"/>
        </w:rPr>
      </w:pPr>
    </w:p>
    <w:p w14:paraId="772FCFEA" w14:textId="7FF500AE" w:rsidR="00B73517" w:rsidRDefault="00B73517" w:rsidP="00807DAA">
      <w:pPr>
        <w:pStyle w:val="Heading1"/>
        <w:rPr>
          <w:lang w:val="en-GB"/>
        </w:rPr>
      </w:pPr>
      <w:bookmarkStart w:id="10" w:name="_Toc117591463"/>
      <w:r w:rsidRPr="00B73517">
        <w:rPr>
          <w:lang w:val="en-GB"/>
        </w:rPr>
        <w:t>Reflections on programming language and implementation</w:t>
      </w:r>
      <w:bookmarkEnd w:id="10"/>
    </w:p>
    <w:p w14:paraId="0266406A" w14:textId="37E23D52" w:rsidR="00F64B27" w:rsidRDefault="003A671D" w:rsidP="00D60625">
      <w:pPr>
        <w:spacing w:line="360" w:lineRule="auto"/>
        <w:ind w:firstLine="0"/>
        <w:jc w:val="both"/>
      </w:pPr>
      <w:r>
        <w:rPr>
          <w:lang w:val="en-GB"/>
        </w:rPr>
        <w:t xml:space="preserve">Reflection is </w:t>
      </w:r>
      <w:r w:rsidR="0047482D">
        <w:rPr>
          <w:lang w:val="en-GB"/>
        </w:rPr>
        <w:t>particularly important</w:t>
      </w:r>
      <w:r>
        <w:rPr>
          <w:lang w:val="en-GB"/>
        </w:rPr>
        <w:t xml:space="preserve"> </w:t>
      </w:r>
      <w:r w:rsidR="002C4431">
        <w:rPr>
          <w:lang w:val="en-GB"/>
        </w:rPr>
        <w:t xml:space="preserve">and proven to be </w:t>
      </w:r>
      <w:r w:rsidR="00D5127C">
        <w:rPr>
          <w:lang w:val="en-GB"/>
        </w:rPr>
        <w:t>an asset</w:t>
      </w:r>
      <w:r w:rsidR="00631F9A">
        <w:rPr>
          <w:lang w:val="en-GB"/>
        </w:rPr>
        <w:t xml:space="preserve"> f</w:t>
      </w:r>
      <w:r w:rsidR="002C4431">
        <w:rPr>
          <w:lang w:val="en-GB"/>
        </w:rPr>
        <w:t xml:space="preserve">or programming languages, in this case </w:t>
      </w:r>
      <w:r w:rsidR="0047482D">
        <w:rPr>
          <w:lang w:val="en-GB"/>
        </w:rPr>
        <w:t xml:space="preserve">for </w:t>
      </w:r>
      <w:r w:rsidR="00C4215C">
        <w:rPr>
          <w:lang w:val="en-GB"/>
        </w:rPr>
        <w:t>OOP, by</w:t>
      </w:r>
      <w:r w:rsidR="002C4431">
        <w:rPr>
          <w:lang w:val="en-GB"/>
        </w:rPr>
        <w:t xml:space="preserve"> increasing its adaptability </w:t>
      </w:r>
      <w:r w:rsidR="00631F9A">
        <w:rPr>
          <w:lang w:val="en-GB"/>
        </w:rPr>
        <w:t>and extensibility of programs.</w:t>
      </w:r>
      <w:r w:rsidR="00C4215C">
        <w:rPr>
          <w:lang w:val="en-GB"/>
        </w:rPr>
        <w:t xml:space="preserve"> Many </w:t>
      </w:r>
      <w:r w:rsidR="00F64B27" w:rsidRPr="00F64B27">
        <w:t xml:space="preserve">famous and well-established Web Applications already exist, but here I attempt to recreate my own Web Browser which shows the </w:t>
      </w:r>
      <w:r w:rsidR="0047482D" w:rsidRPr="00F64B27">
        <w:t>HTML</w:t>
      </w:r>
      <w:r w:rsidR="00971EB6">
        <w:t xml:space="preserve"> code of the URLs. </w:t>
      </w:r>
      <w:r w:rsidR="00D37679">
        <w:t>C</w:t>
      </w:r>
      <w:r w:rsidR="00A91527">
        <w:t xml:space="preserve">oncepts like serialization and LINQ was very insightful </w:t>
      </w:r>
      <w:r w:rsidR="008A27FA">
        <w:t xml:space="preserve">as the usage of this at an industrial level </w:t>
      </w:r>
      <w:r w:rsidR="00C155AE">
        <w:t>appears</w:t>
      </w:r>
      <w:r w:rsidR="008A27FA">
        <w:t xml:space="preserve"> very </w:t>
      </w:r>
      <w:r w:rsidR="00C155AE">
        <w:t>beneficial</w:t>
      </w:r>
      <w:r w:rsidR="00D37679">
        <w:t xml:space="preserve"> and through this application</w:t>
      </w:r>
      <w:r w:rsidR="002B1164">
        <w:t>.</w:t>
      </w:r>
      <w:r w:rsidR="00D37679">
        <w:t xml:space="preserve"> I was able to have a deep understanding in such data structures. It is also important to be able to compute the time and space complexities </w:t>
      </w:r>
      <w:r w:rsidR="002B1164">
        <w:t xml:space="preserve">of the data structures </w:t>
      </w:r>
      <w:r w:rsidR="007C0243">
        <w:t>utilized</w:t>
      </w:r>
      <w:r w:rsidR="002B1164">
        <w:t xml:space="preserve"> to be able to create an efficient application.</w:t>
      </w:r>
      <w:r w:rsidR="00A47160">
        <w:t xml:space="preserve"> </w:t>
      </w:r>
    </w:p>
    <w:p w14:paraId="7D57425C" w14:textId="5241FC31" w:rsidR="00A47160" w:rsidRPr="00F64B27" w:rsidRDefault="00A47160" w:rsidP="00D60625">
      <w:pPr>
        <w:spacing w:line="360" w:lineRule="auto"/>
        <w:ind w:firstLine="0"/>
        <w:jc w:val="both"/>
        <w:rPr>
          <w:lang w:val="en-GB"/>
        </w:rPr>
      </w:pPr>
      <w:r>
        <w:lastRenderedPageBreak/>
        <w:t>I’ve learnt over the development of this application tha</w:t>
      </w:r>
      <w:r w:rsidR="00540852">
        <w:t>t OOP languages such as C# contains both data and functions</w:t>
      </w:r>
      <w:r w:rsidR="002C6DDE">
        <w:t xml:space="preserve">, which I smore integrated and much faster than other </w:t>
      </w:r>
      <w:r w:rsidR="00D60625">
        <w:t>process-oriented</w:t>
      </w:r>
      <w:r w:rsidR="002C6DDE">
        <w:t xml:space="preserve"> programming languages</w:t>
      </w:r>
      <w:r w:rsidR="00E23A51">
        <w:t xml:space="preserve"> especially in this instance to create a web application.</w:t>
      </w:r>
      <w:r w:rsidR="00E17A5D">
        <w:t xml:space="preserve"> </w:t>
      </w:r>
      <w:r w:rsidR="00E17A5D">
        <w:rPr>
          <w:lang w:val="en-GB"/>
        </w:rPr>
        <w:t>Through different unit testing’s I was able to have a better execution time than my initial testing which was comparatively slow.</w:t>
      </w:r>
    </w:p>
    <w:p w14:paraId="7EDEDF72" w14:textId="27C1D0E4" w:rsidR="00467BD5" w:rsidRPr="00B73517" w:rsidRDefault="00467BD5" w:rsidP="0079200F">
      <w:pPr>
        <w:spacing w:line="360" w:lineRule="auto"/>
        <w:ind w:firstLine="0"/>
        <w:rPr>
          <w:b/>
          <w:bCs/>
          <w:lang w:val="en-GB"/>
        </w:rPr>
      </w:pPr>
    </w:p>
    <w:p w14:paraId="00482D10" w14:textId="0C6EA300" w:rsidR="00B73517" w:rsidRDefault="00B73517" w:rsidP="00807DAA">
      <w:pPr>
        <w:pStyle w:val="Heading1"/>
        <w:rPr>
          <w:lang w:val="en-GB"/>
        </w:rPr>
      </w:pPr>
      <w:bookmarkStart w:id="11" w:name="_Toc117591464"/>
      <w:r w:rsidRPr="00B73517">
        <w:rPr>
          <w:lang w:val="en-GB"/>
        </w:rPr>
        <w:t>Conclusions</w:t>
      </w:r>
      <w:bookmarkEnd w:id="11"/>
    </w:p>
    <w:p w14:paraId="5020541A" w14:textId="6FE87DDA" w:rsidR="00D60625" w:rsidRPr="00D60625" w:rsidRDefault="00D60625" w:rsidP="00D60625">
      <w:pPr>
        <w:spacing w:line="360" w:lineRule="auto"/>
        <w:jc w:val="both"/>
        <w:rPr>
          <w:lang w:val="en-GB"/>
        </w:rPr>
      </w:pPr>
      <w:r w:rsidRPr="00D60625">
        <w:rPr>
          <w:lang w:val="en-GB"/>
        </w:rPr>
        <w:t>I have learned a lot while developing this application. Working with C# has helped me discover new OOPS concepts. I first thought that it would be like Java, but after working on the application, I can conclude that C# has its own unique features. My foundations in C# have grown stronger. If I were to make any further improvements in my application, I would improve the efficiency and reduce the execution time of the code. Also, I would modularize the entire code into</w:t>
      </w:r>
      <w:r w:rsidR="009A05E7">
        <w:rPr>
          <w:lang w:val="en-GB"/>
        </w:rPr>
        <w:t xml:space="preserve"> </w:t>
      </w:r>
      <w:r w:rsidR="009A05E7" w:rsidRPr="009A05E7">
        <w:t>MVVM</w:t>
      </w:r>
      <w:r w:rsidRPr="00D60625">
        <w:rPr>
          <w:lang w:val="en-GB"/>
        </w:rPr>
        <w:t xml:space="preserve"> </w:t>
      </w:r>
      <w:r w:rsidR="009A05E7" w:rsidRPr="009A05E7">
        <w:t xml:space="preserve">(Model — View — ViewModel) </w:t>
      </w:r>
      <w:r w:rsidRPr="00D60625">
        <w:rPr>
          <w:lang w:val="en-GB"/>
        </w:rPr>
        <w:t>architecture</w:t>
      </w:r>
      <w:r w:rsidR="00622A38">
        <w:rPr>
          <w:lang w:val="en-GB"/>
        </w:rPr>
        <w:t xml:space="preserve"> to separate the code </w:t>
      </w:r>
      <w:r w:rsidR="00622A38" w:rsidRPr="00B73517">
        <w:rPr>
          <w:lang w:val="en-GB"/>
        </w:rPr>
        <w:t>logic and user interface controls</w:t>
      </w:r>
      <w:r w:rsidR="00622A38">
        <w:rPr>
          <w:lang w:val="en-GB"/>
        </w:rPr>
        <w:t>.</w:t>
      </w:r>
    </w:p>
    <w:p w14:paraId="0B6FF5B8" w14:textId="2E0EB5A4" w:rsidR="00D60625" w:rsidRDefault="00D60625" w:rsidP="00D60625">
      <w:pPr>
        <w:rPr>
          <w:lang w:val="en-GB"/>
        </w:rPr>
      </w:pPr>
    </w:p>
    <w:p w14:paraId="3F012D9A" w14:textId="26BAB04F" w:rsidR="00792EDB" w:rsidRDefault="00F0485C" w:rsidP="00807DAA">
      <w:pPr>
        <w:pStyle w:val="Heading1"/>
        <w:rPr>
          <w:lang w:val="en-GB"/>
        </w:rPr>
      </w:pPr>
      <w:bookmarkStart w:id="12" w:name="_Toc117591465"/>
      <w:r>
        <w:rPr>
          <w:lang w:val="en-GB"/>
        </w:rPr>
        <w:t>References</w:t>
      </w:r>
      <w:bookmarkEnd w:id="12"/>
    </w:p>
    <w:p w14:paraId="09E523FE" w14:textId="160173E9" w:rsidR="002B280B" w:rsidRPr="0091636E" w:rsidRDefault="00000000" w:rsidP="00D807C9">
      <w:pPr>
        <w:pStyle w:val="ListParagraph"/>
        <w:numPr>
          <w:ilvl w:val="0"/>
          <w:numId w:val="30"/>
        </w:numPr>
        <w:rPr>
          <w:rFonts w:cstheme="minorHAnsi"/>
          <w:sz w:val="20"/>
          <w:szCs w:val="20"/>
          <w:lang w:val="en-GB"/>
        </w:rPr>
      </w:pPr>
      <w:hyperlink r:id="rId50" w:history="1">
        <w:r w:rsidR="0027426E" w:rsidRPr="0091636E">
          <w:rPr>
            <w:rStyle w:val="Hyperlink"/>
            <w:rFonts w:cstheme="minorHAnsi"/>
            <w:sz w:val="20"/>
            <w:szCs w:val="20"/>
            <w:lang w:val="en-GB"/>
          </w:rPr>
          <w:t>https://www.winsocketdotnetworkprogramming.com/httpgetrequestdotnetworkprogramming10.html</w:t>
        </w:r>
      </w:hyperlink>
      <w:r w:rsidR="0027426E" w:rsidRPr="0091636E">
        <w:rPr>
          <w:rFonts w:cstheme="minorHAnsi"/>
          <w:sz w:val="20"/>
          <w:szCs w:val="20"/>
          <w:lang w:val="en-GB"/>
        </w:rPr>
        <w:t xml:space="preserve"> </w:t>
      </w:r>
    </w:p>
    <w:p w14:paraId="36A26D90" w14:textId="322965E7" w:rsidR="002B280B" w:rsidRPr="0091636E" w:rsidRDefault="00000000" w:rsidP="00D807C9">
      <w:pPr>
        <w:pStyle w:val="ListParagraph"/>
        <w:numPr>
          <w:ilvl w:val="0"/>
          <w:numId w:val="30"/>
        </w:numPr>
        <w:rPr>
          <w:rFonts w:cstheme="minorHAnsi"/>
          <w:sz w:val="20"/>
          <w:szCs w:val="20"/>
          <w:lang w:val="en-GB"/>
        </w:rPr>
      </w:pPr>
      <w:hyperlink r:id="rId51" w:anchor="HttpWebRequest.AddRange%28System.String%2C%20int%29%20Method" w:history="1">
        <w:r w:rsidR="0027426E" w:rsidRPr="0091636E">
          <w:rPr>
            <w:rStyle w:val="Hyperlink"/>
            <w:rFonts w:cstheme="minorHAnsi"/>
            <w:sz w:val="20"/>
            <w:szCs w:val="20"/>
            <w:lang w:val="en-GB"/>
          </w:rPr>
          <w:t>https://www.gnu.org/software/dotgnu/pnetlib-doc/System/Net/HttpWebRequest.html#HttpWebRequest.AddRange%28System.String%2C%20int%29%20Method</w:t>
        </w:r>
      </w:hyperlink>
      <w:r w:rsidR="0027426E" w:rsidRPr="0091636E">
        <w:rPr>
          <w:rFonts w:cstheme="minorHAnsi"/>
          <w:sz w:val="20"/>
          <w:szCs w:val="20"/>
          <w:lang w:val="en-GB"/>
        </w:rPr>
        <w:t xml:space="preserve"> </w:t>
      </w:r>
    </w:p>
    <w:p w14:paraId="10520030" w14:textId="046EC8DC" w:rsidR="002B280B" w:rsidRPr="0091636E" w:rsidRDefault="00000000" w:rsidP="00D807C9">
      <w:pPr>
        <w:pStyle w:val="ListParagraph"/>
        <w:numPr>
          <w:ilvl w:val="0"/>
          <w:numId w:val="30"/>
        </w:numPr>
        <w:rPr>
          <w:rFonts w:cstheme="minorHAnsi"/>
          <w:sz w:val="20"/>
          <w:szCs w:val="20"/>
          <w:lang w:val="en-GB"/>
        </w:rPr>
      </w:pPr>
      <w:hyperlink r:id="rId52" w:history="1">
        <w:r w:rsidR="0027426E" w:rsidRPr="0091636E">
          <w:rPr>
            <w:rStyle w:val="Hyperlink"/>
            <w:rFonts w:cstheme="minorHAnsi"/>
            <w:sz w:val="20"/>
            <w:szCs w:val="20"/>
            <w:lang w:val="en-GB"/>
          </w:rPr>
          <w:t>https://www.c-sharpcorner.com/UploadFile/72d20e/concept-of-linq-with-C-Sharp/</w:t>
        </w:r>
      </w:hyperlink>
      <w:r w:rsidR="0027426E" w:rsidRPr="0091636E">
        <w:rPr>
          <w:rFonts w:cstheme="minorHAnsi"/>
          <w:sz w:val="20"/>
          <w:szCs w:val="20"/>
          <w:lang w:val="en-GB"/>
        </w:rPr>
        <w:t xml:space="preserve"> </w:t>
      </w:r>
    </w:p>
    <w:p w14:paraId="630A8869" w14:textId="43459A65" w:rsidR="002B280B" w:rsidRPr="0091636E" w:rsidRDefault="00000000" w:rsidP="00D807C9">
      <w:pPr>
        <w:pStyle w:val="ListParagraph"/>
        <w:numPr>
          <w:ilvl w:val="0"/>
          <w:numId w:val="30"/>
        </w:numPr>
        <w:rPr>
          <w:rFonts w:cstheme="minorHAnsi"/>
          <w:sz w:val="20"/>
          <w:szCs w:val="20"/>
          <w:lang w:val="en-GB"/>
        </w:rPr>
      </w:pPr>
      <w:hyperlink r:id="rId53" w:history="1">
        <w:r w:rsidR="0027426E" w:rsidRPr="0091636E">
          <w:rPr>
            <w:rStyle w:val="Hyperlink"/>
            <w:rFonts w:cstheme="minorHAnsi"/>
            <w:sz w:val="20"/>
            <w:szCs w:val="20"/>
            <w:lang w:val="en-GB"/>
          </w:rPr>
          <w:t>https://link.springer.com/content/pdf/bbm:978-1-4302-0709-2/1.pdf</w:t>
        </w:r>
      </w:hyperlink>
      <w:r w:rsidR="0027426E" w:rsidRPr="0091636E">
        <w:rPr>
          <w:rFonts w:cstheme="minorHAnsi"/>
          <w:sz w:val="20"/>
          <w:szCs w:val="20"/>
          <w:lang w:val="en-GB"/>
        </w:rPr>
        <w:t xml:space="preserve"> </w:t>
      </w:r>
    </w:p>
    <w:p w14:paraId="6040FA11" w14:textId="7A48D41A" w:rsidR="0091636E" w:rsidRDefault="00000000" w:rsidP="00D807C9">
      <w:pPr>
        <w:pStyle w:val="ListParagraph"/>
        <w:numPr>
          <w:ilvl w:val="0"/>
          <w:numId w:val="30"/>
        </w:numPr>
        <w:rPr>
          <w:rFonts w:cstheme="minorHAnsi"/>
          <w:sz w:val="20"/>
          <w:szCs w:val="20"/>
          <w:lang w:val="en-GB"/>
        </w:rPr>
      </w:pPr>
      <w:hyperlink r:id="rId54" w:anchor=":~:text=A%20delegate%20is%20a%20way,occurred%2C%20if%20you%20wish%20so" w:history="1">
        <w:r w:rsidR="0091636E" w:rsidRPr="0091636E">
          <w:rPr>
            <w:rStyle w:val="Hyperlink"/>
            <w:rFonts w:cstheme="minorHAnsi"/>
            <w:sz w:val="20"/>
            <w:szCs w:val="20"/>
            <w:lang w:val="en-GB"/>
          </w:rPr>
          <w:t>https://en.wikibooks.org/wiki/C_Sharp_Programming/Delegates_and_Events#:~:text=A%20delegate%20is%20a%20way,occurred%2C%20if%20you%20wish%20so</w:t>
        </w:r>
      </w:hyperlink>
    </w:p>
    <w:p w14:paraId="56FDD710" w14:textId="77777777" w:rsidR="002D72DF" w:rsidRPr="0091636E" w:rsidRDefault="002D72DF" w:rsidP="009A0665">
      <w:pPr>
        <w:pStyle w:val="ListParagraph"/>
        <w:rPr>
          <w:rFonts w:cstheme="minorHAnsi"/>
          <w:sz w:val="20"/>
          <w:szCs w:val="20"/>
          <w:lang w:val="en-GB"/>
        </w:rPr>
      </w:pPr>
    </w:p>
    <w:sectPr w:rsidR="002D72DF" w:rsidRPr="0091636E" w:rsidSect="005868A5">
      <w:headerReference w:type="default" r:id="rId55"/>
      <w:footnotePr>
        <w:pos w:val="beneathText"/>
      </w:footnotePr>
      <w:pgSz w:w="11906" w:h="16838" w:code="9"/>
      <w:pgMar w:top="1440" w:right="1440" w:bottom="1440" w:left="1440"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85C30" w14:textId="77777777" w:rsidR="002C3371" w:rsidRDefault="002C3371">
      <w:pPr>
        <w:spacing w:line="240" w:lineRule="auto"/>
      </w:pPr>
      <w:r>
        <w:separator/>
      </w:r>
    </w:p>
    <w:p w14:paraId="58456465" w14:textId="77777777" w:rsidR="002C3371" w:rsidRDefault="002C3371"/>
  </w:endnote>
  <w:endnote w:type="continuationSeparator" w:id="0">
    <w:p w14:paraId="4117622C" w14:textId="77777777" w:rsidR="002C3371" w:rsidRDefault="002C3371">
      <w:pPr>
        <w:spacing w:line="240" w:lineRule="auto"/>
      </w:pPr>
      <w:r>
        <w:continuationSeparator/>
      </w:r>
    </w:p>
    <w:p w14:paraId="391E14F7" w14:textId="77777777" w:rsidR="002C3371" w:rsidRDefault="002C33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61720" w14:textId="77777777" w:rsidR="002C3371" w:rsidRDefault="002C3371">
      <w:pPr>
        <w:spacing w:line="240" w:lineRule="auto"/>
      </w:pPr>
      <w:r>
        <w:separator/>
      </w:r>
    </w:p>
    <w:p w14:paraId="7241F991" w14:textId="77777777" w:rsidR="002C3371" w:rsidRDefault="002C3371"/>
  </w:footnote>
  <w:footnote w:type="continuationSeparator" w:id="0">
    <w:p w14:paraId="5079B784" w14:textId="77777777" w:rsidR="002C3371" w:rsidRDefault="002C3371">
      <w:pPr>
        <w:spacing w:line="240" w:lineRule="auto"/>
      </w:pPr>
      <w:r>
        <w:continuationSeparator/>
      </w:r>
    </w:p>
    <w:p w14:paraId="68822302" w14:textId="77777777" w:rsidR="002C3371" w:rsidRDefault="002C33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51EBE" w14:textId="77777777" w:rsidR="004734B6" w:rsidRPr="004734B6" w:rsidRDefault="004734B6" w:rsidP="004734B6">
    <w:pPr>
      <w:pStyle w:val="Header"/>
      <w:rPr>
        <w:lang w:val="en-GB"/>
      </w:rPr>
    </w:pPr>
  </w:p>
  <w:p w14:paraId="4BA4D903" w14:textId="72B9247B" w:rsidR="004734B6" w:rsidRDefault="004734B6" w:rsidP="004734B6">
    <w:pPr>
      <w:pStyle w:val="Header"/>
    </w:pPr>
    <w:r w:rsidRPr="004734B6">
      <w:rPr>
        <w:lang w:val="en-GB"/>
      </w:rPr>
      <w:t xml:space="preserve"> Developing a Simple Web Browser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47752" w14:textId="77777777" w:rsidR="00827F76" w:rsidRPr="004734B6" w:rsidRDefault="00827F76" w:rsidP="00827F76">
    <w:pPr>
      <w:pStyle w:val="Header"/>
      <w:rPr>
        <w:lang w:val="en-GB"/>
      </w:rPr>
    </w:pPr>
  </w:p>
  <w:p w14:paraId="20B281FF" w14:textId="77777777" w:rsidR="00827F76" w:rsidRDefault="00827F76" w:rsidP="00827F76">
    <w:pPr>
      <w:pStyle w:val="Header"/>
    </w:pPr>
    <w:r w:rsidRPr="004734B6">
      <w:rPr>
        <w:lang w:val="en-GB"/>
      </w:rPr>
      <w:t xml:space="preserve"> Developing a Simple Web Browser</w:t>
    </w:r>
  </w:p>
  <w:p w14:paraId="78FADE66" w14:textId="6C07B415" w:rsidR="00467B7B" w:rsidRPr="00827F76" w:rsidRDefault="00467B7B" w:rsidP="00827F76">
    <w:pPr>
      <w:pStyle w:val="Header"/>
      <w:rPr>
        <w:rStyle w:val="Strong"/>
        <w:caps w:val="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E0775" w14:textId="572BE1F9" w:rsidR="00EF1941" w:rsidRDefault="00EF1941">
    <w:pPr>
      <w:pStyle w:val="Header"/>
      <w:jc w:val="right"/>
    </w:pPr>
  </w:p>
  <w:p w14:paraId="51E181B9" w14:textId="39851436" w:rsidR="00FB6100" w:rsidRPr="00FB6100" w:rsidRDefault="00FB6100" w:rsidP="00FB6100">
    <w:pPr>
      <w:pStyle w:val="Header"/>
      <w:jc w:val="right"/>
      <w:rPr>
        <w:noProof/>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0347978"/>
      <w:docPartObj>
        <w:docPartGallery w:val="Page Numbers (Top of Page)"/>
        <w:docPartUnique/>
      </w:docPartObj>
    </w:sdtPr>
    <w:sdtEndPr>
      <w:rPr>
        <w:noProof/>
      </w:rPr>
    </w:sdtEndPr>
    <w:sdtContent>
      <w:p w14:paraId="407F6201" w14:textId="77777777" w:rsidR="00BE225E" w:rsidRDefault="00BE225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DFA2BE" w14:textId="77777777" w:rsidR="00BE225E" w:rsidRDefault="00BE225E">
    <w:pPr>
      <w:pStyle w:val="Header"/>
      <w:rPr>
        <w:rStyle w:val="Strong"/>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5857224"/>
      <w:docPartObj>
        <w:docPartGallery w:val="Page Numbers (Top of Page)"/>
        <w:docPartUnique/>
      </w:docPartObj>
    </w:sdtPr>
    <w:sdtEndPr>
      <w:rPr>
        <w:noProof/>
      </w:rPr>
    </w:sdtEndPr>
    <w:sdtContent>
      <w:p w14:paraId="5121962E" w14:textId="6FF225A6" w:rsidR="00AC1D3F" w:rsidRDefault="00AC1D3F" w:rsidP="004734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D8851F" w14:textId="77777777" w:rsidR="00AC1D3F" w:rsidRPr="00FB6100" w:rsidRDefault="00AC1D3F" w:rsidP="00FB6100">
    <w:pPr>
      <w:pStyle w:val="Header"/>
      <w:jc w:val="right"/>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2279"/>
        </w:tabs>
        <w:ind w:left="2279"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4415844"/>
    <w:multiLevelType w:val="hybridMultilevel"/>
    <w:tmpl w:val="B31CBDCC"/>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85B4B81"/>
    <w:multiLevelType w:val="hybridMultilevel"/>
    <w:tmpl w:val="CC7417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A35FCC"/>
    <w:multiLevelType w:val="hybridMultilevel"/>
    <w:tmpl w:val="CC821FFE"/>
    <w:lvl w:ilvl="0" w:tplc="4C090001">
      <w:start w:val="1"/>
      <w:numFmt w:val="bullet"/>
      <w:lvlText w:val=""/>
      <w:lvlJc w:val="left"/>
      <w:pPr>
        <w:ind w:left="1440" w:hanging="360"/>
      </w:pPr>
      <w:rPr>
        <w:rFonts w:ascii="Symbol" w:hAnsi="Symbol" w:hint="default"/>
      </w:rPr>
    </w:lvl>
    <w:lvl w:ilvl="1" w:tplc="4C090003">
      <w:start w:val="1"/>
      <w:numFmt w:val="bullet"/>
      <w:lvlText w:val="o"/>
      <w:lvlJc w:val="left"/>
      <w:pPr>
        <w:ind w:left="2160" w:hanging="360"/>
      </w:pPr>
      <w:rPr>
        <w:rFonts w:ascii="Courier New" w:hAnsi="Courier New" w:cs="Courier New" w:hint="default"/>
      </w:rPr>
    </w:lvl>
    <w:lvl w:ilvl="2" w:tplc="4C090005">
      <w:start w:val="1"/>
      <w:numFmt w:val="bullet"/>
      <w:lvlText w:val=""/>
      <w:lvlJc w:val="left"/>
      <w:pPr>
        <w:ind w:left="2880" w:hanging="360"/>
      </w:pPr>
      <w:rPr>
        <w:rFonts w:ascii="Wingdings" w:hAnsi="Wingdings" w:hint="default"/>
      </w:rPr>
    </w:lvl>
    <w:lvl w:ilvl="3" w:tplc="4C090001">
      <w:start w:val="1"/>
      <w:numFmt w:val="bullet"/>
      <w:lvlText w:val=""/>
      <w:lvlJc w:val="left"/>
      <w:pPr>
        <w:ind w:left="3600" w:hanging="360"/>
      </w:pPr>
      <w:rPr>
        <w:rFonts w:ascii="Symbol" w:hAnsi="Symbol" w:hint="default"/>
      </w:rPr>
    </w:lvl>
    <w:lvl w:ilvl="4" w:tplc="4C090003">
      <w:start w:val="1"/>
      <w:numFmt w:val="bullet"/>
      <w:lvlText w:val="o"/>
      <w:lvlJc w:val="left"/>
      <w:pPr>
        <w:ind w:left="4320" w:hanging="360"/>
      </w:pPr>
      <w:rPr>
        <w:rFonts w:ascii="Courier New" w:hAnsi="Courier New" w:cs="Courier New" w:hint="default"/>
      </w:rPr>
    </w:lvl>
    <w:lvl w:ilvl="5" w:tplc="4C090005">
      <w:start w:val="1"/>
      <w:numFmt w:val="bullet"/>
      <w:lvlText w:val=""/>
      <w:lvlJc w:val="left"/>
      <w:pPr>
        <w:ind w:left="5040" w:hanging="360"/>
      </w:pPr>
      <w:rPr>
        <w:rFonts w:ascii="Wingdings" w:hAnsi="Wingdings" w:hint="default"/>
      </w:rPr>
    </w:lvl>
    <w:lvl w:ilvl="6" w:tplc="4C090001">
      <w:start w:val="1"/>
      <w:numFmt w:val="bullet"/>
      <w:lvlText w:val=""/>
      <w:lvlJc w:val="left"/>
      <w:pPr>
        <w:ind w:left="5760" w:hanging="360"/>
      </w:pPr>
      <w:rPr>
        <w:rFonts w:ascii="Symbol" w:hAnsi="Symbol" w:hint="default"/>
      </w:rPr>
    </w:lvl>
    <w:lvl w:ilvl="7" w:tplc="4C090003">
      <w:start w:val="1"/>
      <w:numFmt w:val="bullet"/>
      <w:lvlText w:val="o"/>
      <w:lvlJc w:val="left"/>
      <w:pPr>
        <w:ind w:left="6480" w:hanging="360"/>
      </w:pPr>
      <w:rPr>
        <w:rFonts w:ascii="Courier New" w:hAnsi="Courier New" w:cs="Courier New" w:hint="default"/>
      </w:rPr>
    </w:lvl>
    <w:lvl w:ilvl="8" w:tplc="4C090005">
      <w:start w:val="1"/>
      <w:numFmt w:val="bullet"/>
      <w:lvlText w:val=""/>
      <w:lvlJc w:val="left"/>
      <w:pPr>
        <w:ind w:left="7200" w:hanging="360"/>
      </w:pPr>
      <w:rPr>
        <w:rFonts w:ascii="Wingdings" w:hAnsi="Wingdings" w:hint="default"/>
      </w:rPr>
    </w:lvl>
  </w:abstractNum>
  <w:abstractNum w:abstractNumId="13" w15:restartNumberingAfterBreak="0">
    <w:nsid w:val="23CC0337"/>
    <w:multiLevelType w:val="hybridMultilevel"/>
    <w:tmpl w:val="0FF0A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BD4DE5"/>
    <w:multiLevelType w:val="hybridMultilevel"/>
    <w:tmpl w:val="2C3AF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46762F"/>
    <w:multiLevelType w:val="hybridMultilevel"/>
    <w:tmpl w:val="76564CAE"/>
    <w:lvl w:ilvl="0" w:tplc="0809000D">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AB3C4C"/>
    <w:multiLevelType w:val="hybridMultilevel"/>
    <w:tmpl w:val="DF9AB974"/>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D860A9"/>
    <w:multiLevelType w:val="hybridMultilevel"/>
    <w:tmpl w:val="B60C634A"/>
    <w:lvl w:ilvl="0" w:tplc="FFFFFFFF">
      <w:start w:val="1"/>
      <w:numFmt w:val="bullet"/>
      <w:lvlText w:val=""/>
      <w:lvlJc w:val="left"/>
      <w:pPr>
        <w:ind w:left="720" w:hanging="360"/>
      </w:pPr>
      <w:rPr>
        <w:rFonts w:ascii="Wingdings" w:hAnsi="Wingdings" w:hint="default"/>
      </w:rPr>
    </w:lvl>
    <w:lvl w:ilvl="1" w:tplc="0809000D">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6957501"/>
    <w:multiLevelType w:val="hybridMultilevel"/>
    <w:tmpl w:val="0480E27C"/>
    <w:lvl w:ilvl="0" w:tplc="4C090011">
      <w:start w:val="1"/>
      <w:numFmt w:val="decimal"/>
      <w:lvlText w:val="%1)"/>
      <w:lvlJc w:val="left"/>
      <w:pPr>
        <w:ind w:left="720" w:hanging="360"/>
      </w:pPr>
    </w:lvl>
    <w:lvl w:ilvl="1" w:tplc="4C090019">
      <w:start w:val="1"/>
      <w:numFmt w:val="lowerLetter"/>
      <w:lvlText w:val="%2."/>
      <w:lvlJc w:val="left"/>
      <w:pPr>
        <w:ind w:left="1440" w:hanging="360"/>
      </w:pPr>
    </w:lvl>
    <w:lvl w:ilvl="2" w:tplc="4C09001B">
      <w:start w:val="1"/>
      <w:numFmt w:val="lowerRoman"/>
      <w:lvlText w:val="%3."/>
      <w:lvlJc w:val="right"/>
      <w:pPr>
        <w:ind w:left="2160" w:hanging="180"/>
      </w:pPr>
    </w:lvl>
    <w:lvl w:ilvl="3" w:tplc="4C09000F">
      <w:start w:val="1"/>
      <w:numFmt w:val="decimal"/>
      <w:lvlText w:val="%4."/>
      <w:lvlJc w:val="left"/>
      <w:pPr>
        <w:ind w:left="2880" w:hanging="360"/>
      </w:pPr>
    </w:lvl>
    <w:lvl w:ilvl="4" w:tplc="4C090019">
      <w:start w:val="1"/>
      <w:numFmt w:val="lowerLetter"/>
      <w:lvlText w:val="%5."/>
      <w:lvlJc w:val="left"/>
      <w:pPr>
        <w:ind w:left="3600" w:hanging="360"/>
      </w:pPr>
    </w:lvl>
    <w:lvl w:ilvl="5" w:tplc="4C09001B">
      <w:start w:val="1"/>
      <w:numFmt w:val="lowerRoman"/>
      <w:lvlText w:val="%6."/>
      <w:lvlJc w:val="right"/>
      <w:pPr>
        <w:ind w:left="4320" w:hanging="180"/>
      </w:pPr>
    </w:lvl>
    <w:lvl w:ilvl="6" w:tplc="4C09000F">
      <w:start w:val="1"/>
      <w:numFmt w:val="decimal"/>
      <w:lvlText w:val="%7."/>
      <w:lvlJc w:val="left"/>
      <w:pPr>
        <w:ind w:left="5040" w:hanging="360"/>
      </w:pPr>
    </w:lvl>
    <w:lvl w:ilvl="7" w:tplc="4C090019">
      <w:start w:val="1"/>
      <w:numFmt w:val="lowerLetter"/>
      <w:lvlText w:val="%8."/>
      <w:lvlJc w:val="left"/>
      <w:pPr>
        <w:ind w:left="5760" w:hanging="360"/>
      </w:pPr>
    </w:lvl>
    <w:lvl w:ilvl="8" w:tplc="4C09001B">
      <w:start w:val="1"/>
      <w:numFmt w:val="lowerRoman"/>
      <w:lvlText w:val="%9."/>
      <w:lvlJc w:val="right"/>
      <w:pPr>
        <w:ind w:left="6480" w:hanging="180"/>
      </w:pPr>
    </w:lvl>
  </w:abstractNum>
  <w:abstractNum w:abstractNumId="19" w15:restartNumberingAfterBreak="0">
    <w:nsid w:val="48E83972"/>
    <w:multiLevelType w:val="hybridMultilevel"/>
    <w:tmpl w:val="1EB6705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53826DA2"/>
    <w:multiLevelType w:val="multilevel"/>
    <w:tmpl w:val="5914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55782000"/>
    <w:multiLevelType w:val="hybridMultilevel"/>
    <w:tmpl w:val="94F04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144F6B"/>
    <w:multiLevelType w:val="hybridMultilevel"/>
    <w:tmpl w:val="E5522476"/>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98A2DC4"/>
    <w:multiLevelType w:val="hybridMultilevel"/>
    <w:tmpl w:val="2168036C"/>
    <w:lvl w:ilvl="0" w:tplc="87AC45CC">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6D9130B9"/>
    <w:multiLevelType w:val="hybridMultilevel"/>
    <w:tmpl w:val="C578434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041435C"/>
    <w:multiLevelType w:val="hybridMultilevel"/>
    <w:tmpl w:val="1A9A0E46"/>
    <w:lvl w:ilvl="0" w:tplc="328C7356">
      <w:start w:val="2"/>
      <w:numFmt w:val="bullet"/>
      <w:lvlText w:val="-"/>
      <w:lvlJc w:val="left"/>
      <w:pPr>
        <w:ind w:left="1140" w:hanging="360"/>
      </w:pPr>
      <w:rPr>
        <w:rFonts w:ascii="Times New Roman" w:eastAsiaTheme="minorEastAsia" w:hAnsi="Times New Roman" w:cs="Times New Roman"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9"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CDA79C2"/>
    <w:multiLevelType w:val="hybridMultilevel"/>
    <w:tmpl w:val="7D48C9EA"/>
    <w:lvl w:ilvl="0" w:tplc="0809000D">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216748632">
    <w:abstractNumId w:val="9"/>
  </w:num>
  <w:num w:numId="2" w16cid:durableId="918636226">
    <w:abstractNumId w:val="7"/>
  </w:num>
  <w:num w:numId="3" w16cid:durableId="1077286768">
    <w:abstractNumId w:val="6"/>
  </w:num>
  <w:num w:numId="4" w16cid:durableId="1380007116">
    <w:abstractNumId w:val="5"/>
  </w:num>
  <w:num w:numId="5" w16cid:durableId="814101379">
    <w:abstractNumId w:val="4"/>
  </w:num>
  <w:num w:numId="6" w16cid:durableId="1891190436">
    <w:abstractNumId w:val="8"/>
  </w:num>
  <w:num w:numId="7" w16cid:durableId="1295983947">
    <w:abstractNumId w:val="3"/>
  </w:num>
  <w:num w:numId="8" w16cid:durableId="826700963">
    <w:abstractNumId w:val="2"/>
  </w:num>
  <w:num w:numId="9" w16cid:durableId="238098981">
    <w:abstractNumId w:val="1"/>
  </w:num>
  <w:num w:numId="10" w16cid:durableId="848905561">
    <w:abstractNumId w:val="0"/>
  </w:num>
  <w:num w:numId="11" w16cid:durableId="912817619">
    <w:abstractNumId w:val="9"/>
    <w:lvlOverride w:ilvl="0">
      <w:startOverride w:val="1"/>
    </w:lvlOverride>
  </w:num>
  <w:num w:numId="12" w16cid:durableId="2086224672">
    <w:abstractNumId w:val="29"/>
  </w:num>
  <w:num w:numId="13" w16cid:durableId="110439839">
    <w:abstractNumId w:val="22"/>
  </w:num>
  <w:num w:numId="14" w16cid:durableId="923953241">
    <w:abstractNumId w:val="20"/>
  </w:num>
  <w:num w:numId="15" w16cid:durableId="1177692465">
    <w:abstractNumId w:val="26"/>
  </w:num>
  <w:num w:numId="16" w16cid:durableId="1430277887">
    <w:abstractNumId w:val="25"/>
  </w:num>
  <w:num w:numId="17" w16cid:durableId="1019313568">
    <w:abstractNumId w:val="19"/>
  </w:num>
  <w:num w:numId="18" w16cid:durableId="1700472151">
    <w:abstractNumId w:val="30"/>
  </w:num>
  <w:num w:numId="19" w16cid:durableId="1710954541">
    <w:abstractNumId w:val="15"/>
  </w:num>
  <w:num w:numId="20" w16cid:durableId="298263119">
    <w:abstractNumId w:val="17"/>
  </w:num>
  <w:num w:numId="21" w16cid:durableId="234513988">
    <w:abstractNumId w:val="21"/>
  </w:num>
  <w:num w:numId="22" w16cid:durableId="1392464948">
    <w:abstractNumId w:val="13"/>
  </w:num>
  <w:num w:numId="23" w16cid:durableId="2085834809">
    <w:abstractNumId w:val="10"/>
  </w:num>
  <w:num w:numId="24" w16cid:durableId="17690334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56378804">
    <w:abstractNumId w:val="28"/>
  </w:num>
  <w:num w:numId="26" w16cid:durableId="1147434482">
    <w:abstractNumId w:val="12"/>
  </w:num>
  <w:num w:numId="27" w16cid:durableId="1697845177">
    <w:abstractNumId w:val="14"/>
  </w:num>
  <w:num w:numId="28" w16cid:durableId="86196667">
    <w:abstractNumId w:val="27"/>
  </w:num>
  <w:num w:numId="29" w16cid:durableId="1631980551">
    <w:abstractNumId w:val="11"/>
  </w:num>
  <w:num w:numId="30" w16cid:durableId="1041637523">
    <w:abstractNumId w:val="23"/>
  </w:num>
  <w:num w:numId="31" w16cid:durableId="994994741">
    <w:abstractNumId w:val="16"/>
  </w:num>
  <w:num w:numId="32" w16cid:durableId="17329939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AD6"/>
    <w:rsid w:val="00001DCC"/>
    <w:rsid w:val="00002AA6"/>
    <w:rsid w:val="00005898"/>
    <w:rsid w:val="0000605D"/>
    <w:rsid w:val="000067C0"/>
    <w:rsid w:val="00006B2B"/>
    <w:rsid w:val="00010479"/>
    <w:rsid w:val="000131FB"/>
    <w:rsid w:val="00013DB8"/>
    <w:rsid w:val="00015906"/>
    <w:rsid w:val="000203CA"/>
    <w:rsid w:val="00022FB3"/>
    <w:rsid w:val="00025FD5"/>
    <w:rsid w:val="00026849"/>
    <w:rsid w:val="000308D8"/>
    <w:rsid w:val="00031AFE"/>
    <w:rsid w:val="00033AC6"/>
    <w:rsid w:val="0004727E"/>
    <w:rsid w:val="000474FA"/>
    <w:rsid w:val="00054533"/>
    <w:rsid w:val="00055A03"/>
    <w:rsid w:val="000757F8"/>
    <w:rsid w:val="0007672A"/>
    <w:rsid w:val="0007752F"/>
    <w:rsid w:val="00080053"/>
    <w:rsid w:val="000821F4"/>
    <w:rsid w:val="00083A50"/>
    <w:rsid w:val="00091EB5"/>
    <w:rsid w:val="00092F76"/>
    <w:rsid w:val="000934D1"/>
    <w:rsid w:val="000946C4"/>
    <w:rsid w:val="000946D5"/>
    <w:rsid w:val="0009771F"/>
    <w:rsid w:val="00097BC3"/>
    <w:rsid w:val="000A32C7"/>
    <w:rsid w:val="000A7138"/>
    <w:rsid w:val="000B2999"/>
    <w:rsid w:val="000B694A"/>
    <w:rsid w:val="000B6988"/>
    <w:rsid w:val="000C3BDB"/>
    <w:rsid w:val="000C57F3"/>
    <w:rsid w:val="000C5F89"/>
    <w:rsid w:val="000D1382"/>
    <w:rsid w:val="000D3F41"/>
    <w:rsid w:val="000E4392"/>
    <w:rsid w:val="000E73E4"/>
    <w:rsid w:val="000F1995"/>
    <w:rsid w:val="000F2559"/>
    <w:rsid w:val="000F320D"/>
    <w:rsid w:val="000F3D9D"/>
    <w:rsid w:val="000F5844"/>
    <w:rsid w:val="000F6253"/>
    <w:rsid w:val="00104162"/>
    <w:rsid w:val="00106CC0"/>
    <w:rsid w:val="00124FCC"/>
    <w:rsid w:val="001266B4"/>
    <w:rsid w:val="001267E2"/>
    <w:rsid w:val="001304FC"/>
    <w:rsid w:val="00130C6C"/>
    <w:rsid w:val="001314DB"/>
    <w:rsid w:val="001345CF"/>
    <w:rsid w:val="00134890"/>
    <w:rsid w:val="0013537C"/>
    <w:rsid w:val="00141B7A"/>
    <w:rsid w:val="0014300C"/>
    <w:rsid w:val="0014572B"/>
    <w:rsid w:val="00145813"/>
    <w:rsid w:val="001550B8"/>
    <w:rsid w:val="00155D35"/>
    <w:rsid w:val="001601C1"/>
    <w:rsid w:val="001628E8"/>
    <w:rsid w:val="00171383"/>
    <w:rsid w:val="00172DBA"/>
    <w:rsid w:val="00176B6D"/>
    <w:rsid w:val="00181DCE"/>
    <w:rsid w:val="00187BAC"/>
    <w:rsid w:val="001915F1"/>
    <w:rsid w:val="00193E6F"/>
    <w:rsid w:val="001A16E5"/>
    <w:rsid w:val="001A6706"/>
    <w:rsid w:val="001B1047"/>
    <w:rsid w:val="001B38B3"/>
    <w:rsid w:val="001B404F"/>
    <w:rsid w:val="001B525B"/>
    <w:rsid w:val="001B6C77"/>
    <w:rsid w:val="001C4420"/>
    <w:rsid w:val="001C4F18"/>
    <w:rsid w:val="001D1AD0"/>
    <w:rsid w:val="001D3BBB"/>
    <w:rsid w:val="001E34DE"/>
    <w:rsid w:val="001E3F0E"/>
    <w:rsid w:val="001E61C5"/>
    <w:rsid w:val="001F3FB5"/>
    <w:rsid w:val="001F6383"/>
    <w:rsid w:val="00200809"/>
    <w:rsid w:val="002029E7"/>
    <w:rsid w:val="00204655"/>
    <w:rsid w:val="00204B08"/>
    <w:rsid w:val="0020538D"/>
    <w:rsid w:val="00213722"/>
    <w:rsid w:val="00215246"/>
    <w:rsid w:val="00215960"/>
    <w:rsid w:val="00216937"/>
    <w:rsid w:val="002202A3"/>
    <w:rsid w:val="00220C37"/>
    <w:rsid w:val="00222AAC"/>
    <w:rsid w:val="00224073"/>
    <w:rsid w:val="00225C4B"/>
    <w:rsid w:val="00226E8F"/>
    <w:rsid w:val="00237564"/>
    <w:rsid w:val="002410BF"/>
    <w:rsid w:val="00242A89"/>
    <w:rsid w:val="00245986"/>
    <w:rsid w:val="00247076"/>
    <w:rsid w:val="00251103"/>
    <w:rsid w:val="00253111"/>
    <w:rsid w:val="002553E8"/>
    <w:rsid w:val="00261BC6"/>
    <w:rsid w:val="00263140"/>
    <w:rsid w:val="002671B7"/>
    <w:rsid w:val="00271F41"/>
    <w:rsid w:val="00273F2C"/>
    <w:rsid w:val="0027426E"/>
    <w:rsid w:val="00276121"/>
    <w:rsid w:val="00285583"/>
    <w:rsid w:val="00294717"/>
    <w:rsid w:val="002969F5"/>
    <w:rsid w:val="002A537E"/>
    <w:rsid w:val="002B073A"/>
    <w:rsid w:val="002B1164"/>
    <w:rsid w:val="002B280B"/>
    <w:rsid w:val="002B5E51"/>
    <w:rsid w:val="002C3371"/>
    <w:rsid w:val="002C4431"/>
    <w:rsid w:val="002C50D6"/>
    <w:rsid w:val="002C6DDE"/>
    <w:rsid w:val="002D11FB"/>
    <w:rsid w:val="002D2125"/>
    <w:rsid w:val="002D35FA"/>
    <w:rsid w:val="002D72DF"/>
    <w:rsid w:val="002F0169"/>
    <w:rsid w:val="002F066F"/>
    <w:rsid w:val="002F50FE"/>
    <w:rsid w:val="002F5F8F"/>
    <w:rsid w:val="00302057"/>
    <w:rsid w:val="00306902"/>
    <w:rsid w:val="00315219"/>
    <w:rsid w:val="003258B4"/>
    <w:rsid w:val="003276E9"/>
    <w:rsid w:val="00330EE6"/>
    <w:rsid w:val="003310D0"/>
    <w:rsid w:val="0033639A"/>
    <w:rsid w:val="003417B3"/>
    <w:rsid w:val="00354AD7"/>
    <w:rsid w:val="00354C2E"/>
    <w:rsid w:val="00355DCA"/>
    <w:rsid w:val="00363917"/>
    <w:rsid w:val="00363A1D"/>
    <w:rsid w:val="00370A14"/>
    <w:rsid w:val="00373942"/>
    <w:rsid w:val="0037749A"/>
    <w:rsid w:val="0038080B"/>
    <w:rsid w:val="0038178C"/>
    <w:rsid w:val="0038748A"/>
    <w:rsid w:val="00391374"/>
    <w:rsid w:val="00392AC4"/>
    <w:rsid w:val="00393A89"/>
    <w:rsid w:val="003972A7"/>
    <w:rsid w:val="003A671D"/>
    <w:rsid w:val="003B3099"/>
    <w:rsid w:val="003B4449"/>
    <w:rsid w:val="003B6D7D"/>
    <w:rsid w:val="003C2E85"/>
    <w:rsid w:val="003C504D"/>
    <w:rsid w:val="003C73A1"/>
    <w:rsid w:val="003D1CB3"/>
    <w:rsid w:val="003D280A"/>
    <w:rsid w:val="003D4284"/>
    <w:rsid w:val="003E117D"/>
    <w:rsid w:val="003E4997"/>
    <w:rsid w:val="003E6B2C"/>
    <w:rsid w:val="003F5641"/>
    <w:rsid w:val="003F6233"/>
    <w:rsid w:val="003F6243"/>
    <w:rsid w:val="004021F7"/>
    <w:rsid w:val="004024CC"/>
    <w:rsid w:val="00402CAD"/>
    <w:rsid w:val="00403F2F"/>
    <w:rsid w:val="00405D61"/>
    <w:rsid w:val="00406ADC"/>
    <w:rsid w:val="00411BAC"/>
    <w:rsid w:val="004138E9"/>
    <w:rsid w:val="00415FA2"/>
    <w:rsid w:val="00416477"/>
    <w:rsid w:val="004173C1"/>
    <w:rsid w:val="004200E5"/>
    <w:rsid w:val="00422F28"/>
    <w:rsid w:val="00424419"/>
    <w:rsid w:val="00424BA4"/>
    <w:rsid w:val="004322B6"/>
    <w:rsid w:val="0043572D"/>
    <w:rsid w:val="004365A6"/>
    <w:rsid w:val="00443B11"/>
    <w:rsid w:val="004478F9"/>
    <w:rsid w:val="004574D6"/>
    <w:rsid w:val="00460BA4"/>
    <w:rsid w:val="00462823"/>
    <w:rsid w:val="0046614C"/>
    <w:rsid w:val="00466F41"/>
    <w:rsid w:val="00467B7B"/>
    <w:rsid w:val="00467BD5"/>
    <w:rsid w:val="00470B67"/>
    <w:rsid w:val="0047123E"/>
    <w:rsid w:val="004734B6"/>
    <w:rsid w:val="0047482D"/>
    <w:rsid w:val="00474BF5"/>
    <w:rsid w:val="00476167"/>
    <w:rsid w:val="00483500"/>
    <w:rsid w:val="00487F96"/>
    <w:rsid w:val="004939F7"/>
    <w:rsid w:val="004952CA"/>
    <w:rsid w:val="0049686C"/>
    <w:rsid w:val="004A1496"/>
    <w:rsid w:val="004A23B9"/>
    <w:rsid w:val="004A247B"/>
    <w:rsid w:val="004A38F3"/>
    <w:rsid w:val="004A4FEC"/>
    <w:rsid w:val="004B57D3"/>
    <w:rsid w:val="004C497F"/>
    <w:rsid w:val="004C6789"/>
    <w:rsid w:val="004C7946"/>
    <w:rsid w:val="004D1C94"/>
    <w:rsid w:val="004D2896"/>
    <w:rsid w:val="004D64AB"/>
    <w:rsid w:val="004D6B64"/>
    <w:rsid w:val="004D73F3"/>
    <w:rsid w:val="004D7EF5"/>
    <w:rsid w:val="004E156B"/>
    <w:rsid w:val="004F0EE4"/>
    <w:rsid w:val="004F18B4"/>
    <w:rsid w:val="004F281B"/>
    <w:rsid w:val="00500A5A"/>
    <w:rsid w:val="005028AE"/>
    <w:rsid w:val="00513AD6"/>
    <w:rsid w:val="00515B0F"/>
    <w:rsid w:val="00516840"/>
    <w:rsid w:val="00522592"/>
    <w:rsid w:val="00532A37"/>
    <w:rsid w:val="00533CAD"/>
    <w:rsid w:val="0053415E"/>
    <w:rsid w:val="00534631"/>
    <w:rsid w:val="00540852"/>
    <w:rsid w:val="0054356C"/>
    <w:rsid w:val="00544117"/>
    <w:rsid w:val="00544831"/>
    <w:rsid w:val="00551A02"/>
    <w:rsid w:val="005533D4"/>
    <w:rsid w:val="005534FA"/>
    <w:rsid w:val="005536AF"/>
    <w:rsid w:val="005536FC"/>
    <w:rsid w:val="00554061"/>
    <w:rsid w:val="005620D7"/>
    <w:rsid w:val="00563E6A"/>
    <w:rsid w:val="00565041"/>
    <w:rsid w:val="00565F9A"/>
    <w:rsid w:val="005714CB"/>
    <w:rsid w:val="00572B25"/>
    <w:rsid w:val="005739B1"/>
    <w:rsid w:val="00573D81"/>
    <w:rsid w:val="00574C1C"/>
    <w:rsid w:val="00577026"/>
    <w:rsid w:val="00580196"/>
    <w:rsid w:val="005868A5"/>
    <w:rsid w:val="00591C44"/>
    <w:rsid w:val="00594803"/>
    <w:rsid w:val="005A032D"/>
    <w:rsid w:val="005A4DF3"/>
    <w:rsid w:val="005B372B"/>
    <w:rsid w:val="005B6B0B"/>
    <w:rsid w:val="005B79C6"/>
    <w:rsid w:val="005B7A59"/>
    <w:rsid w:val="005C537F"/>
    <w:rsid w:val="005C6227"/>
    <w:rsid w:val="005C7593"/>
    <w:rsid w:val="005D36F0"/>
    <w:rsid w:val="005D3A03"/>
    <w:rsid w:val="005D6D77"/>
    <w:rsid w:val="005D78F9"/>
    <w:rsid w:val="005E2D54"/>
    <w:rsid w:val="005E3AC7"/>
    <w:rsid w:val="005E5AD0"/>
    <w:rsid w:val="005E7486"/>
    <w:rsid w:val="005F40DA"/>
    <w:rsid w:val="005F62C6"/>
    <w:rsid w:val="00601557"/>
    <w:rsid w:val="00603CB8"/>
    <w:rsid w:val="00607328"/>
    <w:rsid w:val="006119EA"/>
    <w:rsid w:val="00614C40"/>
    <w:rsid w:val="0061674C"/>
    <w:rsid w:val="00622A38"/>
    <w:rsid w:val="00622B57"/>
    <w:rsid w:val="006254FB"/>
    <w:rsid w:val="00630FBD"/>
    <w:rsid w:val="0063153C"/>
    <w:rsid w:val="00631F9A"/>
    <w:rsid w:val="00632CF7"/>
    <w:rsid w:val="006427B0"/>
    <w:rsid w:val="00643BAD"/>
    <w:rsid w:val="00650255"/>
    <w:rsid w:val="00650328"/>
    <w:rsid w:val="00654ABD"/>
    <w:rsid w:val="00655382"/>
    <w:rsid w:val="00656550"/>
    <w:rsid w:val="0065674F"/>
    <w:rsid w:val="00657350"/>
    <w:rsid w:val="00660CFB"/>
    <w:rsid w:val="006645C4"/>
    <w:rsid w:val="006660FA"/>
    <w:rsid w:val="00667385"/>
    <w:rsid w:val="006759FE"/>
    <w:rsid w:val="00677B0D"/>
    <w:rsid w:val="00677C7C"/>
    <w:rsid w:val="0068145B"/>
    <w:rsid w:val="00683D58"/>
    <w:rsid w:val="006845D4"/>
    <w:rsid w:val="0069253F"/>
    <w:rsid w:val="00696265"/>
    <w:rsid w:val="006978AD"/>
    <w:rsid w:val="006A052F"/>
    <w:rsid w:val="006A274F"/>
    <w:rsid w:val="006A6BFF"/>
    <w:rsid w:val="006B46B6"/>
    <w:rsid w:val="006B4E44"/>
    <w:rsid w:val="006B65DD"/>
    <w:rsid w:val="006C0B73"/>
    <w:rsid w:val="006C19D0"/>
    <w:rsid w:val="006C6DD6"/>
    <w:rsid w:val="006D30A4"/>
    <w:rsid w:val="006D44DC"/>
    <w:rsid w:val="006E0B47"/>
    <w:rsid w:val="006E54BE"/>
    <w:rsid w:val="006E610B"/>
    <w:rsid w:val="006E6D68"/>
    <w:rsid w:val="006E79EC"/>
    <w:rsid w:val="006F27A0"/>
    <w:rsid w:val="006F4F8F"/>
    <w:rsid w:val="00702CD9"/>
    <w:rsid w:val="00704C8B"/>
    <w:rsid w:val="00716632"/>
    <w:rsid w:val="0072315C"/>
    <w:rsid w:val="00723CEF"/>
    <w:rsid w:val="0072539E"/>
    <w:rsid w:val="00727A9E"/>
    <w:rsid w:val="00733C2C"/>
    <w:rsid w:val="00734860"/>
    <w:rsid w:val="00741E93"/>
    <w:rsid w:val="00747B42"/>
    <w:rsid w:val="007528CF"/>
    <w:rsid w:val="0075331F"/>
    <w:rsid w:val="0075379A"/>
    <w:rsid w:val="0075419E"/>
    <w:rsid w:val="00757D4B"/>
    <w:rsid w:val="00762D2E"/>
    <w:rsid w:val="00764FC8"/>
    <w:rsid w:val="007659EF"/>
    <w:rsid w:val="00767F27"/>
    <w:rsid w:val="00773302"/>
    <w:rsid w:val="00775FB1"/>
    <w:rsid w:val="00781EF3"/>
    <w:rsid w:val="00782108"/>
    <w:rsid w:val="0079200F"/>
    <w:rsid w:val="00792EDB"/>
    <w:rsid w:val="007942DD"/>
    <w:rsid w:val="00796B9A"/>
    <w:rsid w:val="00797031"/>
    <w:rsid w:val="007A3887"/>
    <w:rsid w:val="007A4BEC"/>
    <w:rsid w:val="007A7D7C"/>
    <w:rsid w:val="007B23CB"/>
    <w:rsid w:val="007B256B"/>
    <w:rsid w:val="007B4B3F"/>
    <w:rsid w:val="007B7D23"/>
    <w:rsid w:val="007C0243"/>
    <w:rsid w:val="007C1983"/>
    <w:rsid w:val="007C1F57"/>
    <w:rsid w:val="007C5B1B"/>
    <w:rsid w:val="007D052F"/>
    <w:rsid w:val="007D1B14"/>
    <w:rsid w:val="007D3630"/>
    <w:rsid w:val="007D6109"/>
    <w:rsid w:val="007E054D"/>
    <w:rsid w:val="007E0A8D"/>
    <w:rsid w:val="007E1C83"/>
    <w:rsid w:val="007E6CD8"/>
    <w:rsid w:val="007F5FE5"/>
    <w:rsid w:val="007F6EF1"/>
    <w:rsid w:val="008002C0"/>
    <w:rsid w:val="0080295B"/>
    <w:rsid w:val="008034B0"/>
    <w:rsid w:val="00807DAA"/>
    <w:rsid w:val="0081017A"/>
    <w:rsid w:val="0081078D"/>
    <w:rsid w:val="008116A0"/>
    <w:rsid w:val="008124C4"/>
    <w:rsid w:val="008175AE"/>
    <w:rsid w:val="00821141"/>
    <w:rsid w:val="008223FC"/>
    <w:rsid w:val="00827F76"/>
    <w:rsid w:val="008376A3"/>
    <w:rsid w:val="00844409"/>
    <w:rsid w:val="008457E8"/>
    <w:rsid w:val="008500D4"/>
    <w:rsid w:val="00850D7B"/>
    <w:rsid w:val="0085241F"/>
    <w:rsid w:val="00854E56"/>
    <w:rsid w:val="00855A42"/>
    <w:rsid w:val="00865530"/>
    <w:rsid w:val="00867980"/>
    <w:rsid w:val="008736F4"/>
    <w:rsid w:val="00876893"/>
    <w:rsid w:val="008768A8"/>
    <w:rsid w:val="00880592"/>
    <w:rsid w:val="0088180F"/>
    <w:rsid w:val="008835F2"/>
    <w:rsid w:val="008907AC"/>
    <w:rsid w:val="008909DF"/>
    <w:rsid w:val="008A0301"/>
    <w:rsid w:val="008A27FA"/>
    <w:rsid w:val="008A3BF4"/>
    <w:rsid w:val="008A3D94"/>
    <w:rsid w:val="008A3F74"/>
    <w:rsid w:val="008A632C"/>
    <w:rsid w:val="008A784C"/>
    <w:rsid w:val="008B2B3F"/>
    <w:rsid w:val="008B368C"/>
    <w:rsid w:val="008B3ADB"/>
    <w:rsid w:val="008B5687"/>
    <w:rsid w:val="008B6B8C"/>
    <w:rsid w:val="008C0DF9"/>
    <w:rsid w:val="008C1E66"/>
    <w:rsid w:val="008C28A2"/>
    <w:rsid w:val="008C33FD"/>
    <w:rsid w:val="008C41F3"/>
    <w:rsid w:val="008C5263"/>
    <w:rsid w:val="008C5323"/>
    <w:rsid w:val="008D1AE6"/>
    <w:rsid w:val="008D4343"/>
    <w:rsid w:val="008D4EBF"/>
    <w:rsid w:val="008E7896"/>
    <w:rsid w:val="008E7D75"/>
    <w:rsid w:val="008F11B3"/>
    <w:rsid w:val="008F20EB"/>
    <w:rsid w:val="008F484F"/>
    <w:rsid w:val="008F51E4"/>
    <w:rsid w:val="008F6C9D"/>
    <w:rsid w:val="00902DDA"/>
    <w:rsid w:val="00910CAA"/>
    <w:rsid w:val="00911E60"/>
    <w:rsid w:val="0091310B"/>
    <w:rsid w:val="00915012"/>
    <w:rsid w:val="00915DDF"/>
    <w:rsid w:val="0091636E"/>
    <w:rsid w:val="009216EF"/>
    <w:rsid w:val="009259F4"/>
    <w:rsid w:val="00927AAE"/>
    <w:rsid w:val="0093182E"/>
    <w:rsid w:val="009325EA"/>
    <w:rsid w:val="009341CA"/>
    <w:rsid w:val="0093648E"/>
    <w:rsid w:val="00937955"/>
    <w:rsid w:val="009438E0"/>
    <w:rsid w:val="0094397C"/>
    <w:rsid w:val="00943ED2"/>
    <w:rsid w:val="00945017"/>
    <w:rsid w:val="009474E0"/>
    <w:rsid w:val="00950684"/>
    <w:rsid w:val="00952B75"/>
    <w:rsid w:val="00953486"/>
    <w:rsid w:val="00955C19"/>
    <w:rsid w:val="0096005E"/>
    <w:rsid w:val="00960FDD"/>
    <w:rsid w:val="00961AAE"/>
    <w:rsid w:val="00961F86"/>
    <w:rsid w:val="009672D0"/>
    <w:rsid w:val="00971EB6"/>
    <w:rsid w:val="00972BBF"/>
    <w:rsid w:val="00983D34"/>
    <w:rsid w:val="009855D8"/>
    <w:rsid w:val="00986F4C"/>
    <w:rsid w:val="009870FF"/>
    <w:rsid w:val="00987689"/>
    <w:rsid w:val="0099697D"/>
    <w:rsid w:val="00997E81"/>
    <w:rsid w:val="009A0572"/>
    <w:rsid w:val="009A05E7"/>
    <w:rsid w:val="009A0665"/>
    <w:rsid w:val="009A482D"/>
    <w:rsid w:val="009A6A3B"/>
    <w:rsid w:val="009A709E"/>
    <w:rsid w:val="009A72A0"/>
    <w:rsid w:val="009B0519"/>
    <w:rsid w:val="009B1023"/>
    <w:rsid w:val="009B31C8"/>
    <w:rsid w:val="009B53F6"/>
    <w:rsid w:val="009B6A73"/>
    <w:rsid w:val="009B6F61"/>
    <w:rsid w:val="009B740A"/>
    <w:rsid w:val="009C175B"/>
    <w:rsid w:val="009C1A78"/>
    <w:rsid w:val="009C43EE"/>
    <w:rsid w:val="009C5E5D"/>
    <w:rsid w:val="009D0782"/>
    <w:rsid w:val="009D5059"/>
    <w:rsid w:val="009D6F5C"/>
    <w:rsid w:val="009E10C1"/>
    <w:rsid w:val="009E3C7A"/>
    <w:rsid w:val="009E418F"/>
    <w:rsid w:val="009E476F"/>
    <w:rsid w:val="009E594C"/>
    <w:rsid w:val="009E62B4"/>
    <w:rsid w:val="009F3116"/>
    <w:rsid w:val="009F5FF9"/>
    <w:rsid w:val="00A01EDD"/>
    <w:rsid w:val="00A068A4"/>
    <w:rsid w:val="00A10BAB"/>
    <w:rsid w:val="00A12C8D"/>
    <w:rsid w:val="00A15C12"/>
    <w:rsid w:val="00A16186"/>
    <w:rsid w:val="00A246B1"/>
    <w:rsid w:val="00A30083"/>
    <w:rsid w:val="00A308B0"/>
    <w:rsid w:val="00A31A67"/>
    <w:rsid w:val="00A35390"/>
    <w:rsid w:val="00A36195"/>
    <w:rsid w:val="00A406AB"/>
    <w:rsid w:val="00A47160"/>
    <w:rsid w:val="00A50756"/>
    <w:rsid w:val="00A507DD"/>
    <w:rsid w:val="00A52C26"/>
    <w:rsid w:val="00A535C1"/>
    <w:rsid w:val="00A547D8"/>
    <w:rsid w:val="00A56BA2"/>
    <w:rsid w:val="00A608E3"/>
    <w:rsid w:val="00A64843"/>
    <w:rsid w:val="00A6776B"/>
    <w:rsid w:val="00A67891"/>
    <w:rsid w:val="00A717BE"/>
    <w:rsid w:val="00A7181E"/>
    <w:rsid w:val="00A71DA0"/>
    <w:rsid w:val="00A80115"/>
    <w:rsid w:val="00A8146C"/>
    <w:rsid w:val="00A82612"/>
    <w:rsid w:val="00A91527"/>
    <w:rsid w:val="00A91B69"/>
    <w:rsid w:val="00AA1427"/>
    <w:rsid w:val="00AA25B5"/>
    <w:rsid w:val="00AA4C9C"/>
    <w:rsid w:val="00AA4EE9"/>
    <w:rsid w:val="00AA55A6"/>
    <w:rsid w:val="00AB0290"/>
    <w:rsid w:val="00AB1EE6"/>
    <w:rsid w:val="00AB7A29"/>
    <w:rsid w:val="00AC1D3F"/>
    <w:rsid w:val="00AC1D7E"/>
    <w:rsid w:val="00AC4AFB"/>
    <w:rsid w:val="00AC6AF7"/>
    <w:rsid w:val="00AD6A57"/>
    <w:rsid w:val="00AE0D82"/>
    <w:rsid w:val="00AE1649"/>
    <w:rsid w:val="00AE1AB1"/>
    <w:rsid w:val="00AF11D2"/>
    <w:rsid w:val="00AF280C"/>
    <w:rsid w:val="00AF322E"/>
    <w:rsid w:val="00AF3E62"/>
    <w:rsid w:val="00B02221"/>
    <w:rsid w:val="00B03D36"/>
    <w:rsid w:val="00B04CAA"/>
    <w:rsid w:val="00B054D8"/>
    <w:rsid w:val="00B06FB1"/>
    <w:rsid w:val="00B1055B"/>
    <w:rsid w:val="00B15AC1"/>
    <w:rsid w:val="00B16CBA"/>
    <w:rsid w:val="00B2649A"/>
    <w:rsid w:val="00B31760"/>
    <w:rsid w:val="00B4269E"/>
    <w:rsid w:val="00B43DA1"/>
    <w:rsid w:val="00B5424B"/>
    <w:rsid w:val="00B5724D"/>
    <w:rsid w:val="00B61C9A"/>
    <w:rsid w:val="00B64B17"/>
    <w:rsid w:val="00B65648"/>
    <w:rsid w:val="00B65C65"/>
    <w:rsid w:val="00B71C24"/>
    <w:rsid w:val="00B73517"/>
    <w:rsid w:val="00B77199"/>
    <w:rsid w:val="00B77AA6"/>
    <w:rsid w:val="00B80214"/>
    <w:rsid w:val="00B80CB1"/>
    <w:rsid w:val="00B823AA"/>
    <w:rsid w:val="00B82713"/>
    <w:rsid w:val="00B92198"/>
    <w:rsid w:val="00B9716C"/>
    <w:rsid w:val="00B97917"/>
    <w:rsid w:val="00BA383F"/>
    <w:rsid w:val="00BA45DB"/>
    <w:rsid w:val="00BB0922"/>
    <w:rsid w:val="00BB71CB"/>
    <w:rsid w:val="00BB7D68"/>
    <w:rsid w:val="00BC1D41"/>
    <w:rsid w:val="00BC1D75"/>
    <w:rsid w:val="00BC322A"/>
    <w:rsid w:val="00BC5FF6"/>
    <w:rsid w:val="00BC7733"/>
    <w:rsid w:val="00BD5736"/>
    <w:rsid w:val="00BD62DE"/>
    <w:rsid w:val="00BE02FD"/>
    <w:rsid w:val="00BE163B"/>
    <w:rsid w:val="00BE225E"/>
    <w:rsid w:val="00BE5106"/>
    <w:rsid w:val="00BE562C"/>
    <w:rsid w:val="00BE7300"/>
    <w:rsid w:val="00BF087D"/>
    <w:rsid w:val="00BF1353"/>
    <w:rsid w:val="00BF4184"/>
    <w:rsid w:val="00BF499D"/>
    <w:rsid w:val="00BF681B"/>
    <w:rsid w:val="00C03538"/>
    <w:rsid w:val="00C0601E"/>
    <w:rsid w:val="00C077FA"/>
    <w:rsid w:val="00C07FC6"/>
    <w:rsid w:val="00C13F03"/>
    <w:rsid w:val="00C14293"/>
    <w:rsid w:val="00C14E67"/>
    <w:rsid w:val="00C15214"/>
    <w:rsid w:val="00C155AE"/>
    <w:rsid w:val="00C234C8"/>
    <w:rsid w:val="00C30B94"/>
    <w:rsid w:val="00C31D30"/>
    <w:rsid w:val="00C335FD"/>
    <w:rsid w:val="00C343E6"/>
    <w:rsid w:val="00C34B84"/>
    <w:rsid w:val="00C4215C"/>
    <w:rsid w:val="00C464CA"/>
    <w:rsid w:val="00C4710E"/>
    <w:rsid w:val="00C542D0"/>
    <w:rsid w:val="00C55EB6"/>
    <w:rsid w:val="00C65F99"/>
    <w:rsid w:val="00C66D2A"/>
    <w:rsid w:val="00C67E22"/>
    <w:rsid w:val="00C70FA5"/>
    <w:rsid w:val="00C713C8"/>
    <w:rsid w:val="00C80727"/>
    <w:rsid w:val="00C80F12"/>
    <w:rsid w:val="00C860D7"/>
    <w:rsid w:val="00C8657D"/>
    <w:rsid w:val="00C919E3"/>
    <w:rsid w:val="00C94C94"/>
    <w:rsid w:val="00C95C01"/>
    <w:rsid w:val="00C960A8"/>
    <w:rsid w:val="00CA1F17"/>
    <w:rsid w:val="00CA6A16"/>
    <w:rsid w:val="00CA6A2D"/>
    <w:rsid w:val="00CC35EE"/>
    <w:rsid w:val="00CD2818"/>
    <w:rsid w:val="00CD644B"/>
    <w:rsid w:val="00CD6E39"/>
    <w:rsid w:val="00CE39BD"/>
    <w:rsid w:val="00CE4569"/>
    <w:rsid w:val="00CE4C4E"/>
    <w:rsid w:val="00CF4E94"/>
    <w:rsid w:val="00CF6E91"/>
    <w:rsid w:val="00CF7514"/>
    <w:rsid w:val="00D0122B"/>
    <w:rsid w:val="00D01935"/>
    <w:rsid w:val="00D01DB8"/>
    <w:rsid w:val="00D026DC"/>
    <w:rsid w:val="00D043A5"/>
    <w:rsid w:val="00D07D3C"/>
    <w:rsid w:val="00D104D8"/>
    <w:rsid w:val="00D10A4F"/>
    <w:rsid w:val="00D12B03"/>
    <w:rsid w:val="00D131D6"/>
    <w:rsid w:val="00D15437"/>
    <w:rsid w:val="00D2378C"/>
    <w:rsid w:val="00D242E8"/>
    <w:rsid w:val="00D255F3"/>
    <w:rsid w:val="00D30027"/>
    <w:rsid w:val="00D31BAC"/>
    <w:rsid w:val="00D37679"/>
    <w:rsid w:val="00D4111A"/>
    <w:rsid w:val="00D44421"/>
    <w:rsid w:val="00D5127C"/>
    <w:rsid w:val="00D52474"/>
    <w:rsid w:val="00D525AB"/>
    <w:rsid w:val="00D52BC4"/>
    <w:rsid w:val="00D56101"/>
    <w:rsid w:val="00D5623A"/>
    <w:rsid w:val="00D57FAD"/>
    <w:rsid w:val="00D60625"/>
    <w:rsid w:val="00D610F6"/>
    <w:rsid w:val="00D621E9"/>
    <w:rsid w:val="00D664D7"/>
    <w:rsid w:val="00D66B4F"/>
    <w:rsid w:val="00D72A20"/>
    <w:rsid w:val="00D72DCD"/>
    <w:rsid w:val="00D74F98"/>
    <w:rsid w:val="00D807C9"/>
    <w:rsid w:val="00D80ABB"/>
    <w:rsid w:val="00D80E0E"/>
    <w:rsid w:val="00D830AC"/>
    <w:rsid w:val="00D83AD5"/>
    <w:rsid w:val="00D85B68"/>
    <w:rsid w:val="00D92522"/>
    <w:rsid w:val="00D93ED0"/>
    <w:rsid w:val="00D94496"/>
    <w:rsid w:val="00D94954"/>
    <w:rsid w:val="00D94EDB"/>
    <w:rsid w:val="00D94FA4"/>
    <w:rsid w:val="00D957E1"/>
    <w:rsid w:val="00D97C47"/>
    <w:rsid w:val="00DA08B5"/>
    <w:rsid w:val="00DA171B"/>
    <w:rsid w:val="00DB2E64"/>
    <w:rsid w:val="00DB3A4B"/>
    <w:rsid w:val="00DB4177"/>
    <w:rsid w:val="00DB630C"/>
    <w:rsid w:val="00DB7312"/>
    <w:rsid w:val="00DC2510"/>
    <w:rsid w:val="00DC55C1"/>
    <w:rsid w:val="00DC5C22"/>
    <w:rsid w:val="00DD0AFC"/>
    <w:rsid w:val="00DD37FE"/>
    <w:rsid w:val="00DD39CE"/>
    <w:rsid w:val="00DD7E08"/>
    <w:rsid w:val="00DE1C67"/>
    <w:rsid w:val="00DE37A9"/>
    <w:rsid w:val="00DE3C8B"/>
    <w:rsid w:val="00DF2EAD"/>
    <w:rsid w:val="00DF3200"/>
    <w:rsid w:val="00DF4640"/>
    <w:rsid w:val="00DF49C4"/>
    <w:rsid w:val="00DF4A4D"/>
    <w:rsid w:val="00DF6E75"/>
    <w:rsid w:val="00E00ED0"/>
    <w:rsid w:val="00E00F33"/>
    <w:rsid w:val="00E0297A"/>
    <w:rsid w:val="00E04F33"/>
    <w:rsid w:val="00E0755E"/>
    <w:rsid w:val="00E07DF2"/>
    <w:rsid w:val="00E10A13"/>
    <w:rsid w:val="00E10DCE"/>
    <w:rsid w:val="00E15AD7"/>
    <w:rsid w:val="00E17A5D"/>
    <w:rsid w:val="00E2074B"/>
    <w:rsid w:val="00E218AD"/>
    <w:rsid w:val="00E21EC2"/>
    <w:rsid w:val="00E22A73"/>
    <w:rsid w:val="00E2301C"/>
    <w:rsid w:val="00E23A51"/>
    <w:rsid w:val="00E27FB0"/>
    <w:rsid w:val="00E322D0"/>
    <w:rsid w:val="00E324EA"/>
    <w:rsid w:val="00E3513E"/>
    <w:rsid w:val="00E35660"/>
    <w:rsid w:val="00E35F61"/>
    <w:rsid w:val="00E4027C"/>
    <w:rsid w:val="00E40CC9"/>
    <w:rsid w:val="00E40F57"/>
    <w:rsid w:val="00E414C6"/>
    <w:rsid w:val="00E41CE2"/>
    <w:rsid w:val="00E437CA"/>
    <w:rsid w:val="00E447E5"/>
    <w:rsid w:val="00E56025"/>
    <w:rsid w:val="00E6004D"/>
    <w:rsid w:val="00E60EBC"/>
    <w:rsid w:val="00E62F62"/>
    <w:rsid w:val="00E66608"/>
    <w:rsid w:val="00E67043"/>
    <w:rsid w:val="00E7432A"/>
    <w:rsid w:val="00E813C4"/>
    <w:rsid w:val="00E81978"/>
    <w:rsid w:val="00E83FE7"/>
    <w:rsid w:val="00E8462A"/>
    <w:rsid w:val="00E87F3F"/>
    <w:rsid w:val="00E90EE7"/>
    <w:rsid w:val="00E90F7D"/>
    <w:rsid w:val="00E9179D"/>
    <w:rsid w:val="00E960C0"/>
    <w:rsid w:val="00E963B5"/>
    <w:rsid w:val="00E97EC5"/>
    <w:rsid w:val="00EA1D06"/>
    <w:rsid w:val="00EA2A97"/>
    <w:rsid w:val="00EA2B7F"/>
    <w:rsid w:val="00EA63E3"/>
    <w:rsid w:val="00EA6A99"/>
    <w:rsid w:val="00EA6FB1"/>
    <w:rsid w:val="00EA7683"/>
    <w:rsid w:val="00EA7AF3"/>
    <w:rsid w:val="00EB5E46"/>
    <w:rsid w:val="00EC13D7"/>
    <w:rsid w:val="00EC4316"/>
    <w:rsid w:val="00EC4A7D"/>
    <w:rsid w:val="00EC4D44"/>
    <w:rsid w:val="00EC5011"/>
    <w:rsid w:val="00EC5F8C"/>
    <w:rsid w:val="00ED0F79"/>
    <w:rsid w:val="00ED2FFA"/>
    <w:rsid w:val="00ED3551"/>
    <w:rsid w:val="00ED4320"/>
    <w:rsid w:val="00ED4947"/>
    <w:rsid w:val="00ED5117"/>
    <w:rsid w:val="00EE0E1C"/>
    <w:rsid w:val="00EE319D"/>
    <w:rsid w:val="00EE6556"/>
    <w:rsid w:val="00EF01D6"/>
    <w:rsid w:val="00EF0F04"/>
    <w:rsid w:val="00EF1941"/>
    <w:rsid w:val="00EF34EE"/>
    <w:rsid w:val="00F0193E"/>
    <w:rsid w:val="00F0485C"/>
    <w:rsid w:val="00F10053"/>
    <w:rsid w:val="00F12BCC"/>
    <w:rsid w:val="00F149B2"/>
    <w:rsid w:val="00F17DFD"/>
    <w:rsid w:val="00F209DE"/>
    <w:rsid w:val="00F2354A"/>
    <w:rsid w:val="00F25498"/>
    <w:rsid w:val="00F26C82"/>
    <w:rsid w:val="00F30935"/>
    <w:rsid w:val="00F30A7E"/>
    <w:rsid w:val="00F328B8"/>
    <w:rsid w:val="00F33329"/>
    <w:rsid w:val="00F335E4"/>
    <w:rsid w:val="00F3575A"/>
    <w:rsid w:val="00F36944"/>
    <w:rsid w:val="00F379B7"/>
    <w:rsid w:val="00F37BBA"/>
    <w:rsid w:val="00F41369"/>
    <w:rsid w:val="00F415DD"/>
    <w:rsid w:val="00F41BCE"/>
    <w:rsid w:val="00F424F0"/>
    <w:rsid w:val="00F5037D"/>
    <w:rsid w:val="00F525FA"/>
    <w:rsid w:val="00F52B40"/>
    <w:rsid w:val="00F53D71"/>
    <w:rsid w:val="00F552F5"/>
    <w:rsid w:val="00F55832"/>
    <w:rsid w:val="00F56A6B"/>
    <w:rsid w:val="00F60511"/>
    <w:rsid w:val="00F615E0"/>
    <w:rsid w:val="00F64B27"/>
    <w:rsid w:val="00F73833"/>
    <w:rsid w:val="00F76517"/>
    <w:rsid w:val="00F77D64"/>
    <w:rsid w:val="00F830C0"/>
    <w:rsid w:val="00F861DE"/>
    <w:rsid w:val="00F86F19"/>
    <w:rsid w:val="00F87125"/>
    <w:rsid w:val="00F90280"/>
    <w:rsid w:val="00F92646"/>
    <w:rsid w:val="00F941B3"/>
    <w:rsid w:val="00F94403"/>
    <w:rsid w:val="00F94EAC"/>
    <w:rsid w:val="00F9797B"/>
    <w:rsid w:val="00FA05BF"/>
    <w:rsid w:val="00FA0727"/>
    <w:rsid w:val="00FA188B"/>
    <w:rsid w:val="00FA1FBF"/>
    <w:rsid w:val="00FA427A"/>
    <w:rsid w:val="00FA5C08"/>
    <w:rsid w:val="00FA62D6"/>
    <w:rsid w:val="00FB6100"/>
    <w:rsid w:val="00FB76C2"/>
    <w:rsid w:val="00FC0B41"/>
    <w:rsid w:val="00FC0B78"/>
    <w:rsid w:val="00FC14FD"/>
    <w:rsid w:val="00FC3467"/>
    <w:rsid w:val="00FC5D7A"/>
    <w:rsid w:val="00FC7805"/>
    <w:rsid w:val="00FD04F0"/>
    <w:rsid w:val="00FD1BCD"/>
    <w:rsid w:val="00FD3B4B"/>
    <w:rsid w:val="00FD5475"/>
    <w:rsid w:val="00FD59F4"/>
    <w:rsid w:val="00FD6053"/>
    <w:rsid w:val="00FD7DFE"/>
    <w:rsid w:val="00FE41DA"/>
    <w:rsid w:val="00FE436C"/>
    <w:rsid w:val="00FE4CC3"/>
    <w:rsid w:val="00FF2002"/>
    <w:rsid w:val="00FF20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BB3D5F"/>
  <w15:chartTrackingRefBased/>
  <w15:docId w15:val="{5673DF82-8FB4-446D-A091-3D73A054F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809"/>
    <w:rPr>
      <w:kern w:val="24"/>
    </w:rPr>
  </w:style>
  <w:style w:type="paragraph" w:styleId="Heading1">
    <w:name w:val="heading 1"/>
    <w:basedOn w:val="Normal"/>
    <w:next w:val="Normal"/>
    <w:link w:val="Heading1Char"/>
    <w:autoRedefine/>
    <w:uiPriority w:val="9"/>
    <w:qFormat/>
    <w:rsid w:val="00807DAA"/>
    <w:pPr>
      <w:keepNext/>
      <w:keepLines/>
      <w:spacing w:line="360" w:lineRule="auto"/>
      <w:ind w:firstLine="0"/>
      <w:jc w:val="center"/>
      <w:outlineLvl w:val="0"/>
    </w:pPr>
    <w:rPr>
      <w:rFonts w:asciiTheme="majorHAnsi" w:eastAsiaTheme="majorEastAsia" w:hAnsiTheme="majorHAnsi" w:cstheme="majorBidi"/>
      <w:b/>
      <w:bCs/>
      <w:sz w:val="28"/>
    </w:rPr>
  </w:style>
  <w:style w:type="paragraph" w:styleId="Heading2">
    <w:name w:val="heading 2"/>
    <w:basedOn w:val="Normal"/>
    <w:next w:val="Normal"/>
    <w:link w:val="Heading2Char"/>
    <w:autoRedefine/>
    <w:uiPriority w:val="4"/>
    <w:unhideWhenUsed/>
    <w:qFormat/>
    <w:rsid w:val="00AF11D2"/>
    <w:pPr>
      <w:keepNext/>
      <w:keepLines/>
      <w:ind w:firstLine="0"/>
      <w:outlineLvl w:val="1"/>
    </w:pPr>
    <w:rPr>
      <w:rFonts w:asciiTheme="majorHAnsi" w:eastAsiaTheme="majorEastAsia" w:hAnsiTheme="majorHAnsi" w:cstheme="majorBidi"/>
      <w:b/>
      <w:bCs/>
      <w:sz w:val="25"/>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sid w:val="00807DAA"/>
    <w:rPr>
      <w:rFonts w:asciiTheme="majorHAnsi" w:eastAsiaTheme="majorEastAsia" w:hAnsiTheme="majorHAnsi" w:cstheme="majorBidi"/>
      <w:b/>
      <w:bCs/>
      <w:kern w:val="24"/>
      <w:sz w:val="28"/>
    </w:rPr>
  </w:style>
  <w:style w:type="character" w:customStyle="1" w:styleId="Heading2Char">
    <w:name w:val="Heading 2 Char"/>
    <w:basedOn w:val="DefaultParagraphFont"/>
    <w:link w:val="Heading2"/>
    <w:uiPriority w:val="4"/>
    <w:rsid w:val="00AF11D2"/>
    <w:rPr>
      <w:rFonts w:asciiTheme="majorHAnsi" w:eastAsiaTheme="majorEastAsia" w:hAnsiTheme="majorHAnsi" w:cstheme="majorBidi"/>
      <w:b/>
      <w:bCs/>
      <w:kern w:val="24"/>
      <w:sz w:val="25"/>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1">
    <w:name w:val="toc 1"/>
    <w:basedOn w:val="Normal"/>
    <w:next w:val="Normal"/>
    <w:autoRedefine/>
    <w:uiPriority w:val="39"/>
    <w:unhideWhenUsed/>
    <w:rsid w:val="00513AD6"/>
    <w:pPr>
      <w:spacing w:after="100"/>
    </w:pPr>
  </w:style>
  <w:style w:type="character" w:styleId="Hyperlink">
    <w:name w:val="Hyperlink"/>
    <w:basedOn w:val="DefaultParagraphFont"/>
    <w:uiPriority w:val="99"/>
    <w:unhideWhenUsed/>
    <w:rsid w:val="00513AD6"/>
    <w:rPr>
      <w:color w:val="5F5F5F" w:themeColor="hyperlink"/>
      <w:u w:val="single"/>
    </w:rPr>
  </w:style>
  <w:style w:type="paragraph" w:styleId="TOC2">
    <w:name w:val="toc 2"/>
    <w:basedOn w:val="Normal"/>
    <w:next w:val="Normal"/>
    <w:autoRedefine/>
    <w:uiPriority w:val="39"/>
    <w:unhideWhenUsed/>
    <w:rsid w:val="00EA2A97"/>
    <w:pPr>
      <w:spacing w:after="100"/>
      <w:ind w:left="240"/>
    </w:pPr>
  </w:style>
  <w:style w:type="paragraph" w:styleId="TOC3">
    <w:name w:val="toc 3"/>
    <w:basedOn w:val="Normal"/>
    <w:next w:val="Normal"/>
    <w:autoRedefine/>
    <w:uiPriority w:val="39"/>
    <w:unhideWhenUsed/>
    <w:rsid w:val="00EA2A97"/>
    <w:pPr>
      <w:spacing w:after="100"/>
      <w:ind w:left="480"/>
    </w:pPr>
  </w:style>
  <w:style w:type="character" w:styleId="UnresolvedMention">
    <w:name w:val="Unresolved Mention"/>
    <w:basedOn w:val="DefaultParagraphFont"/>
    <w:uiPriority w:val="99"/>
    <w:semiHidden/>
    <w:unhideWhenUsed/>
    <w:rsid w:val="009506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93193">
      <w:bodyDiv w:val="1"/>
      <w:marLeft w:val="0"/>
      <w:marRight w:val="0"/>
      <w:marTop w:val="0"/>
      <w:marBottom w:val="0"/>
      <w:divBdr>
        <w:top w:val="none" w:sz="0" w:space="0" w:color="auto"/>
        <w:left w:val="none" w:sz="0" w:space="0" w:color="auto"/>
        <w:bottom w:val="none" w:sz="0" w:space="0" w:color="auto"/>
        <w:right w:val="none" w:sz="0" w:space="0" w:color="auto"/>
      </w:divBdr>
    </w:div>
    <w:div w:id="109205672">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73344265">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7656654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16037209">
      <w:bodyDiv w:val="1"/>
      <w:marLeft w:val="0"/>
      <w:marRight w:val="0"/>
      <w:marTop w:val="0"/>
      <w:marBottom w:val="0"/>
      <w:divBdr>
        <w:top w:val="none" w:sz="0" w:space="0" w:color="auto"/>
        <w:left w:val="none" w:sz="0" w:space="0" w:color="auto"/>
        <w:bottom w:val="none" w:sz="0" w:space="0" w:color="auto"/>
        <w:right w:val="none" w:sz="0" w:space="0" w:color="auto"/>
      </w:divBdr>
    </w:div>
    <w:div w:id="349066755">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67336110">
      <w:bodyDiv w:val="1"/>
      <w:marLeft w:val="0"/>
      <w:marRight w:val="0"/>
      <w:marTop w:val="0"/>
      <w:marBottom w:val="0"/>
      <w:divBdr>
        <w:top w:val="none" w:sz="0" w:space="0" w:color="auto"/>
        <w:left w:val="none" w:sz="0" w:space="0" w:color="auto"/>
        <w:bottom w:val="none" w:sz="0" w:space="0" w:color="auto"/>
        <w:right w:val="none" w:sz="0" w:space="0" w:color="auto"/>
      </w:divBdr>
    </w:div>
    <w:div w:id="42881909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57722972">
      <w:bodyDiv w:val="1"/>
      <w:marLeft w:val="0"/>
      <w:marRight w:val="0"/>
      <w:marTop w:val="0"/>
      <w:marBottom w:val="0"/>
      <w:divBdr>
        <w:top w:val="none" w:sz="0" w:space="0" w:color="auto"/>
        <w:left w:val="none" w:sz="0" w:space="0" w:color="auto"/>
        <w:bottom w:val="none" w:sz="0" w:space="0" w:color="auto"/>
        <w:right w:val="none" w:sz="0" w:space="0" w:color="auto"/>
      </w:divBdr>
    </w:div>
    <w:div w:id="467167985">
      <w:bodyDiv w:val="1"/>
      <w:marLeft w:val="0"/>
      <w:marRight w:val="0"/>
      <w:marTop w:val="0"/>
      <w:marBottom w:val="0"/>
      <w:divBdr>
        <w:top w:val="none" w:sz="0" w:space="0" w:color="auto"/>
        <w:left w:val="none" w:sz="0" w:space="0" w:color="auto"/>
        <w:bottom w:val="none" w:sz="0" w:space="0" w:color="auto"/>
        <w:right w:val="none" w:sz="0" w:space="0" w:color="auto"/>
      </w:divBdr>
    </w:div>
    <w:div w:id="473832452">
      <w:bodyDiv w:val="1"/>
      <w:marLeft w:val="0"/>
      <w:marRight w:val="0"/>
      <w:marTop w:val="0"/>
      <w:marBottom w:val="0"/>
      <w:divBdr>
        <w:top w:val="none" w:sz="0" w:space="0" w:color="auto"/>
        <w:left w:val="none" w:sz="0" w:space="0" w:color="auto"/>
        <w:bottom w:val="none" w:sz="0" w:space="0" w:color="auto"/>
        <w:right w:val="none" w:sz="0" w:space="0" w:color="auto"/>
      </w:divBdr>
    </w:div>
    <w:div w:id="495803749">
      <w:bodyDiv w:val="1"/>
      <w:marLeft w:val="0"/>
      <w:marRight w:val="0"/>
      <w:marTop w:val="0"/>
      <w:marBottom w:val="0"/>
      <w:divBdr>
        <w:top w:val="none" w:sz="0" w:space="0" w:color="auto"/>
        <w:left w:val="none" w:sz="0" w:space="0" w:color="auto"/>
        <w:bottom w:val="none" w:sz="0" w:space="0" w:color="auto"/>
        <w:right w:val="none" w:sz="0" w:space="0" w:color="auto"/>
      </w:divBdr>
    </w:div>
    <w:div w:id="499388901">
      <w:bodyDiv w:val="1"/>
      <w:marLeft w:val="0"/>
      <w:marRight w:val="0"/>
      <w:marTop w:val="0"/>
      <w:marBottom w:val="0"/>
      <w:divBdr>
        <w:top w:val="none" w:sz="0" w:space="0" w:color="auto"/>
        <w:left w:val="none" w:sz="0" w:space="0" w:color="auto"/>
        <w:bottom w:val="none" w:sz="0" w:space="0" w:color="auto"/>
        <w:right w:val="none" w:sz="0" w:space="0" w:color="auto"/>
      </w:divBdr>
    </w:div>
    <w:div w:id="60955389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8064382">
      <w:bodyDiv w:val="1"/>
      <w:marLeft w:val="0"/>
      <w:marRight w:val="0"/>
      <w:marTop w:val="0"/>
      <w:marBottom w:val="0"/>
      <w:divBdr>
        <w:top w:val="none" w:sz="0" w:space="0" w:color="auto"/>
        <w:left w:val="none" w:sz="0" w:space="0" w:color="auto"/>
        <w:bottom w:val="none" w:sz="0" w:space="0" w:color="auto"/>
        <w:right w:val="none" w:sz="0" w:space="0" w:color="auto"/>
      </w:divBdr>
    </w:div>
    <w:div w:id="691879244">
      <w:bodyDiv w:val="1"/>
      <w:marLeft w:val="0"/>
      <w:marRight w:val="0"/>
      <w:marTop w:val="0"/>
      <w:marBottom w:val="0"/>
      <w:divBdr>
        <w:top w:val="none" w:sz="0" w:space="0" w:color="auto"/>
        <w:left w:val="none" w:sz="0" w:space="0" w:color="auto"/>
        <w:bottom w:val="none" w:sz="0" w:space="0" w:color="auto"/>
        <w:right w:val="none" w:sz="0" w:space="0" w:color="auto"/>
      </w:divBdr>
    </w:div>
    <w:div w:id="694497803">
      <w:bodyDiv w:val="1"/>
      <w:marLeft w:val="0"/>
      <w:marRight w:val="0"/>
      <w:marTop w:val="0"/>
      <w:marBottom w:val="0"/>
      <w:divBdr>
        <w:top w:val="none" w:sz="0" w:space="0" w:color="auto"/>
        <w:left w:val="none" w:sz="0" w:space="0" w:color="auto"/>
        <w:bottom w:val="none" w:sz="0" w:space="0" w:color="auto"/>
        <w:right w:val="none" w:sz="0" w:space="0" w:color="auto"/>
      </w:divBdr>
    </w:div>
    <w:div w:id="710302754">
      <w:bodyDiv w:val="1"/>
      <w:marLeft w:val="0"/>
      <w:marRight w:val="0"/>
      <w:marTop w:val="0"/>
      <w:marBottom w:val="0"/>
      <w:divBdr>
        <w:top w:val="none" w:sz="0" w:space="0" w:color="auto"/>
        <w:left w:val="none" w:sz="0" w:space="0" w:color="auto"/>
        <w:bottom w:val="none" w:sz="0" w:space="0" w:color="auto"/>
        <w:right w:val="none" w:sz="0" w:space="0" w:color="auto"/>
      </w:divBdr>
    </w:div>
    <w:div w:id="716321100">
      <w:bodyDiv w:val="1"/>
      <w:marLeft w:val="0"/>
      <w:marRight w:val="0"/>
      <w:marTop w:val="0"/>
      <w:marBottom w:val="0"/>
      <w:divBdr>
        <w:top w:val="none" w:sz="0" w:space="0" w:color="auto"/>
        <w:left w:val="none" w:sz="0" w:space="0" w:color="auto"/>
        <w:bottom w:val="none" w:sz="0" w:space="0" w:color="auto"/>
        <w:right w:val="none" w:sz="0" w:space="0" w:color="auto"/>
      </w:divBdr>
    </w:div>
    <w:div w:id="831213252">
      <w:bodyDiv w:val="1"/>
      <w:marLeft w:val="0"/>
      <w:marRight w:val="0"/>
      <w:marTop w:val="0"/>
      <w:marBottom w:val="0"/>
      <w:divBdr>
        <w:top w:val="none" w:sz="0" w:space="0" w:color="auto"/>
        <w:left w:val="none" w:sz="0" w:space="0" w:color="auto"/>
        <w:bottom w:val="none" w:sz="0" w:space="0" w:color="auto"/>
        <w:right w:val="none" w:sz="0" w:space="0" w:color="auto"/>
      </w:divBdr>
    </w:div>
    <w:div w:id="912157800">
      <w:bodyDiv w:val="1"/>
      <w:marLeft w:val="0"/>
      <w:marRight w:val="0"/>
      <w:marTop w:val="0"/>
      <w:marBottom w:val="0"/>
      <w:divBdr>
        <w:top w:val="none" w:sz="0" w:space="0" w:color="auto"/>
        <w:left w:val="none" w:sz="0" w:space="0" w:color="auto"/>
        <w:bottom w:val="none" w:sz="0" w:space="0" w:color="auto"/>
        <w:right w:val="none" w:sz="0" w:space="0" w:color="auto"/>
      </w:divBdr>
    </w:div>
    <w:div w:id="96135183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7603927">
      <w:bodyDiv w:val="1"/>
      <w:marLeft w:val="0"/>
      <w:marRight w:val="0"/>
      <w:marTop w:val="0"/>
      <w:marBottom w:val="0"/>
      <w:divBdr>
        <w:top w:val="none" w:sz="0" w:space="0" w:color="auto"/>
        <w:left w:val="none" w:sz="0" w:space="0" w:color="auto"/>
        <w:bottom w:val="none" w:sz="0" w:space="0" w:color="auto"/>
        <w:right w:val="none" w:sz="0" w:space="0" w:color="auto"/>
      </w:divBdr>
    </w:div>
    <w:div w:id="1137994142">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03266575">
      <w:bodyDiv w:val="1"/>
      <w:marLeft w:val="0"/>
      <w:marRight w:val="0"/>
      <w:marTop w:val="0"/>
      <w:marBottom w:val="0"/>
      <w:divBdr>
        <w:top w:val="none" w:sz="0" w:space="0" w:color="auto"/>
        <w:left w:val="none" w:sz="0" w:space="0" w:color="auto"/>
        <w:bottom w:val="none" w:sz="0" w:space="0" w:color="auto"/>
        <w:right w:val="none" w:sz="0" w:space="0" w:color="auto"/>
      </w:divBdr>
    </w:div>
    <w:div w:id="1346901436">
      <w:bodyDiv w:val="1"/>
      <w:marLeft w:val="0"/>
      <w:marRight w:val="0"/>
      <w:marTop w:val="0"/>
      <w:marBottom w:val="0"/>
      <w:divBdr>
        <w:top w:val="none" w:sz="0" w:space="0" w:color="auto"/>
        <w:left w:val="none" w:sz="0" w:space="0" w:color="auto"/>
        <w:bottom w:val="none" w:sz="0" w:space="0" w:color="auto"/>
        <w:right w:val="none" w:sz="0" w:space="0" w:color="auto"/>
      </w:divBdr>
    </w:div>
    <w:div w:id="1371950728">
      <w:bodyDiv w:val="1"/>
      <w:marLeft w:val="0"/>
      <w:marRight w:val="0"/>
      <w:marTop w:val="0"/>
      <w:marBottom w:val="0"/>
      <w:divBdr>
        <w:top w:val="none" w:sz="0" w:space="0" w:color="auto"/>
        <w:left w:val="none" w:sz="0" w:space="0" w:color="auto"/>
        <w:bottom w:val="none" w:sz="0" w:space="0" w:color="auto"/>
        <w:right w:val="none" w:sz="0" w:space="0" w:color="auto"/>
      </w:divBdr>
    </w:div>
    <w:div w:id="1373194442">
      <w:bodyDiv w:val="1"/>
      <w:marLeft w:val="0"/>
      <w:marRight w:val="0"/>
      <w:marTop w:val="0"/>
      <w:marBottom w:val="0"/>
      <w:divBdr>
        <w:top w:val="none" w:sz="0" w:space="0" w:color="auto"/>
        <w:left w:val="none" w:sz="0" w:space="0" w:color="auto"/>
        <w:bottom w:val="none" w:sz="0" w:space="0" w:color="auto"/>
        <w:right w:val="none" w:sz="0" w:space="0" w:color="auto"/>
      </w:divBdr>
    </w:div>
    <w:div w:id="1395202881">
      <w:bodyDiv w:val="1"/>
      <w:marLeft w:val="0"/>
      <w:marRight w:val="0"/>
      <w:marTop w:val="0"/>
      <w:marBottom w:val="0"/>
      <w:divBdr>
        <w:top w:val="none" w:sz="0" w:space="0" w:color="auto"/>
        <w:left w:val="none" w:sz="0" w:space="0" w:color="auto"/>
        <w:bottom w:val="none" w:sz="0" w:space="0" w:color="auto"/>
        <w:right w:val="none" w:sz="0" w:space="0" w:color="auto"/>
      </w:divBdr>
    </w:div>
    <w:div w:id="1413116409">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88016792">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91696390">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15160353">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1819823">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30314574">
      <w:bodyDiv w:val="1"/>
      <w:marLeft w:val="0"/>
      <w:marRight w:val="0"/>
      <w:marTop w:val="0"/>
      <w:marBottom w:val="0"/>
      <w:divBdr>
        <w:top w:val="none" w:sz="0" w:space="0" w:color="auto"/>
        <w:left w:val="none" w:sz="0" w:space="0" w:color="auto"/>
        <w:bottom w:val="none" w:sz="0" w:space="0" w:color="auto"/>
        <w:right w:val="none" w:sz="0" w:space="0" w:color="auto"/>
      </w:divBdr>
    </w:div>
    <w:div w:id="1946691746">
      <w:bodyDiv w:val="1"/>
      <w:marLeft w:val="0"/>
      <w:marRight w:val="0"/>
      <w:marTop w:val="0"/>
      <w:marBottom w:val="0"/>
      <w:divBdr>
        <w:top w:val="none" w:sz="0" w:space="0" w:color="auto"/>
        <w:left w:val="none" w:sz="0" w:space="0" w:color="auto"/>
        <w:bottom w:val="none" w:sz="0" w:space="0" w:color="auto"/>
        <w:right w:val="none" w:sz="0" w:space="0" w:color="auto"/>
      </w:divBdr>
    </w:div>
    <w:div w:id="1951815962">
      <w:bodyDiv w:val="1"/>
      <w:marLeft w:val="0"/>
      <w:marRight w:val="0"/>
      <w:marTop w:val="0"/>
      <w:marBottom w:val="0"/>
      <w:divBdr>
        <w:top w:val="none" w:sz="0" w:space="0" w:color="auto"/>
        <w:left w:val="none" w:sz="0" w:space="0" w:color="auto"/>
        <w:bottom w:val="none" w:sz="0" w:space="0" w:color="auto"/>
        <w:right w:val="none" w:sz="0" w:space="0" w:color="auto"/>
      </w:divBdr>
    </w:div>
    <w:div w:id="1964919167">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724791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18284767">
      <w:bodyDiv w:val="1"/>
      <w:marLeft w:val="0"/>
      <w:marRight w:val="0"/>
      <w:marTop w:val="0"/>
      <w:marBottom w:val="0"/>
      <w:divBdr>
        <w:top w:val="none" w:sz="0" w:space="0" w:color="auto"/>
        <w:left w:val="none" w:sz="0" w:space="0" w:color="auto"/>
        <w:bottom w:val="none" w:sz="0" w:space="0" w:color="auto"/>
        <w:right w:val="none" w:sz="0" w:space="0" w:color="auto"/>
      </w:divBdr>
    </w:div>
    <w:div w:id="2119719985">
      <w:bodyDiv w:val="1"/>
      <w:marLeft w:val="0"/>
      <w:marRight w:val="0"/>
      <w:marTop w:val="0"/>
      <w:marBottom w:val="0"/>
      <w:divBdr>
        <w:top w:val="none" w:sz="0" w:space="0" w:color="auto"/>
        <w:left w:val="none" w:sz="0" w:space="0" w:color="auto"/>
        <w:bottom w:val="none" w:sz="0" w:space="0" w:color="auto"/>
        <w:right w:val="none" w:sz="0" w:space="0" w:color="auto"/>
      </w:divBdr>
    </w:div>
    <w:div w:id="2135825036">
      <w:bodyDiv w:val="1"/>
      <w:marLeft w:val="0"/>
      <w:marRight w:val="0"/>
      <w:marTop w:val="0"/>
      <w:marBottom w:val="0"/>
      <w:divBdr>
        <w:top w:val="none" w:sz="0" w:space="0" w:color="auto"/>
        <w:left w:val="none" w:sz="0" w:space="0" w:color="auto"/>
        <w:bottom w:val="none" w:sz="0" w:space="0" w:color="auto"/>
        <w:right w:val="none" w:sz="0" w:space="0" w:color="auto"/>
      </w:divBdr>
    </w:div>
    <w:div w:id="2140414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w.ac.uk/uk/students/studies/examinations/plagiarism.htm" TargetMode="Externa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www.winsocketdotnetworkprogramming.com/httpgetrequestdotnetworkprogramming10.html" TargetMode="External"/><Relationship Id="rId55" Type="http://schemas.openxmlformats.org/officeDocument/2006/relationships/header" Target="header5.xml"/><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en.wikibooks.org/wiki/C_Sharp_Programming/Delegates_and_Events"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link.springer.com/content/pdf/bbm:978-1-4302-0709-2/1.pdf" TargetMode="External"/><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glossaryDocument" Target="glossary/document.xm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c-sharpcorner.com/UploadFile/72d20e/concept-of-linq-with-C-Sharp/"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heriotwatt.sharepoint.com/sites/skillshub/SitePages/Academic-Integrity-and-Plagiarism.asp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www.gnu.org/software/dotgnu/pnetlib-doc/System/Net/HttpWebRequest.html"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sha\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B0B321E9E18434A91D37EB0B338A1D9"/>
        <w:category>
          <w:name w:val="General"/>
          <w:gallery w:val="placeholder"/>
        </w:category>
        <w:types>
          <w:type w:val="bbPlcHdr"/>
        </w:types>
        <w:behaviors>
          <w:behavior w:val="content"/>
        </w:behaviors>
        <w:guid w:val="{E62B64B7-16C7-4DC6-97D0-0553E5C6D313}"/>
      </w:docPartPr>
      <w:docPartBody>
        <w:p w:rsidR="006856DC" w:rsidRDefault="00D0275A" w:rsidP="00D0275A">
          <w:pPr>
            <w:pStyle w:val="BB0B321E9E18434A91D37EB0B338A1D9"/>
          </w:pPr>
          <w:r w:rsidRPr="000E4AB8">
            <w:rPr>
              <w:rStyle w:val="PlaceholderText"/>
            </w:rPr>
            <w:t>Click or tap here to enter text.</w:t>
          </w:r>
        </w:p>
      </w:docPartBody>
    </w:docPart>
    <w:docPart>
      <w:docPartPr>
        <w:name w:val="176E5F2295064C42B25B0889133365D4"/>
        <w:category>
          <w:name w:val="General"/>
          <w:gallery w:val="placeholder"/>
        </w:category>
        <w:types>
          <w:type w:val="bbPlcHdr"/>
        </w:types>
        <w:behaviors>
          <w:behavior w:val="content"/>
        </w:behaviors>
        <w:guid w:val="{D3016E71-F0C3-49CB-8811-7F62E5203B1B}"/>
      </w:docPartPr>
      <w:docPartBody>
        <w:p w:rsidR="006856DC" w:rsidRDefault="00D0275A" w:rsidP="00D0275A">
          <w:pPr>
            <w:pStyle w:val="176E5F2295064C42B25B0889133365D4"/>
          </w:pPr>
          <w:r w:rsidRPr="000E4AB8">
            <w:rPr>
              <w:rStyle w:val="PlaceholderText"/>
            </w:rPr>
            <w:t>Click or tap to enter a date.</w:t>
          </w:r>
        </w:p>
      </w:docPartBody>
    </w:docPart>
    <w:docPart>
      <w:docPartPr>
        <w:name w:val="4B3A70137C954B10A3783B05189E734B"/>
        <w:category>
          <w:name w:val="General"/>
          <w:gallery w:val="placeholder"/>
        </w:category>
        <w:types>
          <w:type w:val="bbPlcHdr"/>
        </w:types>
        <w:behaviors>
          <w:behavior w:val="content"/>
        </w:behaviors>
        <w:guid w:val="{AA8EC04B-6268-4370-9B27-8A9426BA6E5B}"/>
      </w:docPartPr>
      <w:docPartBody>
        <w:p w:rsidR="00FB2543" w:rsidRDefault="0053760A" w:rsidP="0053760A">
          <w:pPr>
            <w:pStyle w:val="4B3A70137C954B10A3783B05189E734B"/>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840"/>
    <w:rsid w:val="00192840"/>
    <w:rsid w:val="00212247"/>
    <w:rsid w:val="002C187B"/>
    <w:rsid w:val="00375925"/>
    <w:rsid w:val="00453DC4"/>
    <w:rsid w:val="0053760A"/>
    <w:rsid w:val="006856DC"/>
    <w:rsid w:val="006B3E45"/>
    <w:rsid w:val="008F0CEF"/>
    <w:rsid w:val="00935246"/>
    <w:rsid w:val="00A924DF"/>
    <w:rsid w:val="00D0275A"/>
    <w:rsid w:val="00D54F96"/>
    <w:rsid w:val="00DB3A55"/>
    <w:rsid w:val="00F0678B"/>
    <w:rsid w:val="00F25736"/>
    <w:rsid w:val="00FB25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4"/>
    <w:unhideWhenUsed/>
    <w:qFormat/>
    <w:rPr>
      <w:i/>
      <w:iCs/>
    </w:rPr>
  </w:style>
  <w:style w:type="character" w:styleId="PlaceholderText">
    <w:name w:val="Placeholder Text"/>
    <w:basedOn w:val="DefaultParagraphFont"/>
    <w:uiPriority w:val="99"/>
    <w:semiHidden/>
    <w:rsid w:val="00D0275A"/>
    <w:rPr>
      <w:color w:val="808080"/>
    </w:rPr>
  </w:style>
  <w:style w:type="paragraph" w:customStyle="1" w:styleId="BB0B321E9E18434A91D37EB0B338A1D9">
    <w:name w:val="BB0B321E9E18434A91D37EB0B338A1D9"/>
    <w:rsid w:val="00D0275A"/>
  </w:style>
  <w:style w:type="paragraph" w:customStyle="1" w:styleId="176E5F2295064C42B25B0889133365D4">
    <w:name w:val="176E5F2295064C42B25B0889133365D4"/>
    <w:rsid w:val="00D0275A"/>
  </w:style>
  <w:style w:type="paragraph" w:customStyle="1" w:styleId="4B3A70137C954B10A3783B05189E734B">
    <w:name w:val="4B3A70137C954B10A3783B05189E734B"/>
    <w:rsid w:val="005376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Developing a Simple Web Browser</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D8B45346F3D5A04FBC60D9FAEA6C4F0D" ma:contentTypeVersion="8" ma:contentTypeDescription="Create a new document." ma:contentTypeScope="" ma:versionID="811e5440bace32d3bedd9e4d67a485fe">
  <xsd:schema xmlns:xsd="http://www.w3.org/2001/XMLSchema" xmlns:xs="http://www.w3.org/2001/XMLSchema" xmlns:p="http://schemas.microsoft.com/office/2006/metadata/properties" xmlns:ns3="947de72d-e509-45e0-9639-a88fb97bc69f" targetNamespace="http://schemas.microsoft.com/office/2006/metadata/properties" ma:root="true" ma:fieldsID="0ec84ef237fbb5028b7b29ec7d08934c" ns3:_="">
    <xsd:import namespace="947de72d-e509-45e0-9639-a88fb97bc69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7de72d-e509-45e0-9639-a88fb97bc6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
    <b:Tag>Sys</b:Tag>
    <b:SourceType>InternetSite</b:SourceType>
    <b:Guid>{50A9CD99-BBCA-466B-998C-979D2F64F7A0}</b:Guid>
    <b:Title>System.Net.HttpWebRequest Class</b:Title>
    <b:InternetSiteTitle>gnu.org</b:InternetSiteTitle>
    <b:URL>https://www.gnu.org/software/dotgnu/pnetlib-doc/System/Net/HttpWebRequest.html</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DBCA8D-1848-491A-A057-CCECA327469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221AA01-64DB-47D9-B8E9-7A38D86800DE}">
  <ds:schemaRefs>
    <ds:schemaRef ds:uri="http://schemas.microsoft.com/sharepoint/v3/contenttype/forms"/>
  </ds:schemaRefs>
</ds:datastoreItem>
</file>

<file path=customXml/itemProps4.xml><?xml version="1.0" encoding="utf-8"?>
<ds:datastoreItem xmlns:ds="http://schemas.openxmlformats.org/officeDocument/2006/customXml" ds:itemID="{0E63EFCE-0F61-40E9-A242-29A3693072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7de72d-e509-45e0-9639-a88fb97bc6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D665533-BD85-4B31-8B99-B18E1FFB0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44</TotalTime>
  <Pages>16</Pages>
  <Words>3763</Words>
  <Characters>21455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Assessed</vt:lpstr>
    </vt:vector>
  </TitlesOfParts>
  <Company/>
  <LinksUpToDate>false</LinksUpToDate>
  <CharactersWithSpaces>25168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Assessed</dc:title>
  <dc:subject/>
  <dc:creator>Sasha Suhel</dc:creator>
  <cp:keywords/>
  <dc:description/>
  <cp:lastModifiedBy>Suhel, Sasha</cp:lastModifiedBy>
  <cp:revision>39</cp:revision>
  <cp:lastPrinted>2022-10-25T13:20:00Z</cp:lastPrinted>
  <dcterms:created xsi:type="dcterms:W3CDTF">2022-10-25T07:33:00Z</dcterms:created>
  <dcterms:modified xsi:type="dcterms:W3CDTF">2022-10-25T13:20:00Z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0x010100D8B45346F3D5A04FBC60D9FAEA6C4F0D</vt:lpwstr>
  </property>
</Properties>
</file>